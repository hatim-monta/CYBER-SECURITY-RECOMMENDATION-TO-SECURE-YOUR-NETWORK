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EF94FA" w14:textId="77777777" w:rsidR="004048B0" w:rsidRPr="0012419C" w:rsidRDefault="009C1C87" w:rsidP="008F1ABD">
      <w:pPr>
        <w:pStyle w:val="Informationsdecouverture"/>
        <w:spacing w:before="0"/>
        <w:jc w:val="left"/>
        <w:rPr>
          <w:noProof/>
          <w:lang w:eastAsia="en-AU"/>
        </w:rPr>
      </w:pPr>
      <w:r w:rsidRPr="0012419C">
        <w:rPr>
          <w:noProof/>
          <w:lang w:bidi="fr-FR"/>
        </w:rPr>
        <mc:AlternateContent>
          <mc:Choice Requires="wpg">
            <w:drawing>
              <wp:anchor distT="0" distB="0" distL="114300" distR="114300" simplePos="0" relativeHeight="251677695" behindDoc="1" locked="1" layoutInCell="1" allowOverlap="1" wp14:anchorId="4E4FBBC6" wp14:editId="63E370CC">
                <wp:simplePos x="0" y="0"/>
                <wp:positionH relativeFrom="page">
                  <wp:align>left</wp:align>
                </wp:positionH>
                <wp:positionV relativeFrom="paragraph">
                  <wp:posOffset>-457200</wp:posOffset>
                </wp:positionV>
                <wp:extent cx="7772400" cy="10699115"/>
                <wp:effectExtent l="0" t="0" r="0" b="6985"/>
                <wp:wrapNone/>
                <wp:docPr id="4" name="Groupe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699114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Image 8" title="Décoratif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180" y="4161250"/>
                            <a:ext cx="3373755" cy="511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F5AB54" id="Groupe 4" o:spid="_x0000_s1026" style="position:absolute;margin-left:0;margin-top:-36pt;width:612pt;height:842.45pt;z-index:-251638785;mso-position-horizontal:left;mso-position-horizontal-relative:page;mso-height-relative:margin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">
                  <v:imagedata r:id="rId13" o:title=""/>
                </v:shape>
                <v:shape id="Image 8" o:spid="_x0000_s1028" type="#_x0000_t75" style="position:absolute;left:22021;top:41612;width:33738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">
                  <v:imagedata r:id="rId14" o:title="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10483" w:type="dxa"/>
        <w:tblLayout w:type="fixed"/>
        <w:tblLook w:val="04A0" w:firstRow="1" w:lastRow="0" w:firstColumn="1" w:lastColumn="0" w:noHBand="0" w:noVBand="1"/>
      </w:tblPr>
      <w:tblGrid>
        <w:gridCol w:w="10483"/>
      </w:tblGrid>
      <w:tr w:rsidR="004048B0" w:rsidRPr="0012419C" w14:paraId="4C6D0ECA" w14:textId="77777777" w:rsidTr="0012419C">
        <w:trPr>
          <w:trHeight w:val="4320"/>
        </w:trPr>
        <w:tc>
          <w:tcPr>
            <w:tcW w:w="10483" w:type="dxa"/>
          </w:tcPr>
          <w:p w14:paraId="501ADBBC" w14:textId="77777777" w:rsidR="00300E52" w:rsidRDefault="00300E52" w:rsidP="004048B0">
            <w:pPr>
              <w:jc w:val="center"/>
              <w:outlineLvl w:val="0"/>
              <w:rPr>
                <w:color w:val="FFFFFF" w:themeColor="background1"/>
                <w:sz w:val="96"/>
                <w:szCs w:val="96"/>
              </w:rPr>
            </w:pPr>
          </w:p>
          <w:p w14:paraId="102D0CE9" w14:textId="77777777" w:rsidR="00300E52" w:rsidRDefault="00300E52" w:rsidP="004048B0">
            <w:pPr>
              <w:jc w:val="center"/>
              <w:outlineLvl w:val="0"/>
              <w:rPr>
                <w:color w:val="FFFFFF" w:themeColor="background1"/>
                <w:sz w:val="96"/>
                <w:szCs w:val="96"/>
              </w:rPr>
            </w:pPr>
          </w:p>
          <w:p w14:paraId="1D3319AF" w14:textId="1A1AC610" w:rsidR="004048B0" w:rsidRPr="0012419C" w:rsidRDefault="00300E52" w:rsidP="004048B0">
            <w:pPr>
              <w:jc w:val="center"/>
              <w:outlineLvl w:val="0"/>
              <w:rPr>
                <w:rFonts w:asciiTheme="majorHAnsi" w:hAnsiTheme="majorHAnsi" w:cstheme="majorHAnsi"/>
                <w:caps/>
                <w:noProof/>
                <w:color w:val="FFFFFF" w:themeColor="background1"/>
                <w:sz w:val="96"/>
                <w:szCs w:val="96"/>
              </w:rPr>
            </w:pPr>
            <w:r w:rsidRPr="00300E52">
              <w:rPr>
                <w:color w:val="FFFFFF" w:themeColor="background1"/>
                <w:sz w:val="96"/>
                <w:szCs w:val="96"/>
              </w:rPr>
              <w:t>Recommandations Sécurité Réseaux et systèmes</w:t>
            </w:r>
          </w:p>
        </w:tc>
      </w:tr>
      <w:tr w:rsidR="004048B0" w:rsidRPr="0012419C" w14:paraId="5564137E" w14:textId="77777777" w:rsidTr="0012419C">
        <w:trPr>
          <w:trHeight w:val="944"/>
        </w:trPr>
        <w:tc>
          <w:tcPr>
            <w:tcW w:w="10483" w:type="dxa"/>
            <w:vAlign w:val="center"/>
          </w:tcPr>
          <w:p w14:paraId="0EDD286A" w14:textId="0812EF00" w:rsidR="004048B0" w:rsidRPr="0012419C" w:rsidRDefault="004048B0" w:rsidP="004048B0">
            <w:pPr>
              <w:pStyle w:val="Titre"/>
              <w:rPr>
                <w:noProof/>
              </w:rPr>
            </w:pPr>
          </w:p>
        </w:tc>
      </w:tr>
      <w:tr w:rsidR="004048B0" w:rsidRPr="0012419C" w14:paraId="48153B0A" w14:textId="77777777" w:rsidTr="0012419C">
        <w:trPr>
          <w:trHeight w:val="1528"/>
        </w:trPr>
        <w:tc>
          <w:tcPr>
            <w:tcW w:w="10483" w:type="dxa"/>
            <w:vAlign w:val="center"/>
          </w:tcPr>
          <w:p w14:paraId="7B4CB052" w14:textId="289C955C" w:rsidR="004048B0" w:rsidRPr="0012419C" w:rsidRDefault="004048B0" w:rsidP="004048B0">
            <w:pPr>
              <w:pStyle w:val="Sous-titre"/>
              <w:framePr w:wrap="auto" w:vAnchor="margin" w:hAnchor="text" w:yAlign="inline"/>
            </w:pPr>
          </w:p>
        </w:tc>
      </w:tr>
      <w:tr w:rsidR="004048B0" w:rsidRPr="0058445B" w14:paraId="5CAE45A4" w14:textId="77777777" w:rsidTr="0012419C">
        <w:trPr>
          <w:trHeight w:val="6491"/>
        </w:trPr>
        <w:tc>
          <w:tcPr>
            <w:tcW w:w="10483" w:type="dxa"/>
            <w:vAlign w:val="bottom"/>
          </w:tcPr>
          <w:p w14:paraId="7186D535" w14:textId="5A57F1D9" w:rsidR="004048B0" w:rsidRPr="00300E52" w:rsidRDefault="00300E52" w:rsidP="004048B0">
            <w:pPr>
              <w:pStyle w:val="Informationsdecouverture"/>
              <w:rPr>
                <w:noProof/>
                <w:lang w:val="en-US"/>
              </w:rPr>
            </w:pPr>
            <w:r w:rsidRPr="00300E52">
              <w:rPr>
                <w:noProof/>
                <w:lang w:val="en-US"/>
              </w:rPr>
              <w:t>HATIM BENHADDOUCH</w:t>
            </w:r>
            <w:r w:rsidR="004048B0" w:rsidRPr="00300E52">
              <w:rPr>
                <w:noProof/>
                <w:lang w:val="en-US" w:bidi="fr-FR"/>
              </w:rPr>
              <w:t xml:space="preserve"> </w:t>
            </w:r>
            <w:sdt>
              <w:sdtPr>
                <w:rPr>
                  <w:noProof/>
                </w:rPr>
                <w:id w:val="-1690362417"/>
                <w:placeholder>
                  <w:docPart w:val="405C0506C6C34056A37A45EDF8BC7215"/>
                </w:placeholder>
                <w:temporary/>
                <w:showingPlcHdr/>
                <w15:appearance w15:val="hidden"/>
              </w:sdtPr>
              <w:sdtContent>
                <w:r w:rsidR="004048B0" w:rsidRPr="00300E52">
                  <w:rPr>
                    <w:noProof/>
                    <w:lang w:val="en-US" w:bidi="fr-FR"/>
                  </w:rPr>
                  <w:t>|</w:t>
                </w:r>
              </w:sdtContent>
            </w:sdt>
            <w:r w:rsidR="004048B0" w:rsidRPr="00300E52">
              <w:rPr>
                <w:noProof/>
                <w:lang w:val="en-US" w:bidi="fr-FR"/>
              </w:rPr>
              <w:t xml:space="preserve"> </w:t>
            </w:r>
            <w:r w:rsidRPr="00300E52">
              <w:rPr>
                <w:noProof/>
                <w:lang w:val="en-US"/>
              </w:rPr>
              <w:t>HATIMBENHADDOUCH@GMAIL</w:t>
            </w:r>
            <w:r>
              <w:rPr>
                <w:noProof/>
                <w:lang w:val="en-US"/>
              </w:rPr>
              <w:t>.COM</w:t>
            </w:r>
          </w:p>
        </w:tc>
      </w:tr>
    </w:tbl>
    <w:p w14:paraId="72D5F06E" w14:textId="77777777" w:rsidR="00E92204" w:rsidRPr="00300E52" w:rsidRDefault="00E92204" w:rsidP="00300E52">
      <w:pPr>
        <w:pStyle w:val="Informationsdecouverture"/>
        <w:jc w:val="left"/>
        <w:rPr>
          <w:noProof/>
          <w:lang w:val="en-US"/>
        </w:rPr>
        <w:sectPr w:rsidR="00E92204" w:rsidRPr="00300E52" w:rsidSect="00E41B4C">
          <w:footerReference w:type="default" r:id="rId15"/>
          <w:footerReference w:type="first" r:id="rId16"/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3A7BB304" w14:textId="77777777" w:rsidR="00300E52" w:rsidRPr="00300E52" w:rsidRDefault="00300E52" w:rsidP="00300E52">
      <w:pPr>
        <w:widowControl w:val="0"/>
        <w:autoSpaceDE w:val="0"/>
        <w:autoSpaceDN w:val="0"/>
        <w:spacing w:before="102"/>
        <w:ind w:left="1220"/>
        <w:rPr>
          <w:rFonts w:ascii="Arial Black" w:eastAsia="Arial Black" w:hAnsi="Arial Black" w:cs="Arial Black"/>
          <w:sz w:val="32"/>
          <w:szCs w:val="32"/>
        </w:rPr>
      </w:pPr>
      <w:r w:rsidRPr="00300E52">
        <w:rPr>
          <w:rFonts w:ascii="Arial Black" w:eastAsia="Arial Black" w:hAnsi="Arial Black" w:cs="Arial Black"/>
          <w:sz w:val="32"/>
          <w:szCs w:val="32"/>
        </w:rPr>
        <w:lastRenderedPageBreak/>
        <w:t>Pare-feu</w:t>
      </w:r>
    </w:p>
    <w:p w14:paraId="368F6C0F" w14:textId="77777777" w:rsidR="00300E52" w:rsidRPr="00300E52" w:rsidRDefault="00300E52" w:rsidP="00300E52">
      <w:pPr>
        <w:widowControl w:val="0"/>
        <w:autoSpaceDE w:val="0"/>
        <w:autoSpaceDN w:val="0"/>
        <w:rPr>
          <w:rFonts w:ascii="Arial Black" w:eastAsia="Arial Black" w:hAnsi="Arial Black" w:cs="Arial Black"/>
          <w:sz w:val="27"/>
          <w:szCs w:val="32"/>
        </w:rPr>
      </w:pPr>
    </w:p>
    <w:tbl>
      <w:tblPr>
        <w:tblStyle w:val="TableNormal"/>
        <w:tblW w:w="0" w:type="auto"/>
        <w:tblInd w:w="748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Look w:val="01E0" w:firstRow="1" w:lastRow="1" w:firstColumn="1" w:lastColumn="1" w:noHBand="0" w:noVBand="0"/>
      </w:tblPr>
      <w:tblGrid>
        <w:gridCol w:w="1321"/>
        <w:gridCol w:w="7712"/>
        <w:gridCol w:w="1283"/>
      </w:tblGrid>
      <w:tr w:rsidR="00300E52" w:rsidRPr="00300E52" w14:paraId="712B7AF7" w14:textId="77777777" w:rsidTr="0058445B">
        <w:trPr>
          <w:trHeight w:val="393"/>
        </w:trPr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3731397E" w14:textId="77777777" w:rsidR="00300E52" w:rsidRPr="00300E52" w:rsidRDefault="00300E52" w:rsidP="00300E52">
            <w:pPr>
              <w:spacing w:before="90"/>
              <w:ind w:right="398"/>
              <w:jc w:val="center"/>
              <w:rPr>
                <w:rFonts w:ascii="Tahoma" w:eastAsia="Lucida Sans Unicode" w:hAnsi="Lucida Sans Unicode" w:cs="Lucida Sans Unicode"/>
                <w:b/>
                <w:sz w:val="15"/>
              </w:rPr>
            </w:pPr>
            <w:proofErr w:type="spellStart"/>
            <w:r w:rsidRPr="00300E52">
              <w:rPr>
                <w:rFonts w:ascii="Tahoma" w:eastAsia="Lucida Sans Unicode" w:hAnsi="Lucida Sans Unicode" w:cs="Lucida Sans Unicode"/>
                <w:b/>
                <w:color w:val="FFFFFF"/>
                <w:sz w:val="15"/>
              </w:rPr>
              <w:t>SLNon</w:t>
            </w:r>
            <w:proofErr w:type="spellEnd"/>
          </w:p>
        </w:tc>
        <w:tc>
          <w:tcPr>
            <w:tcW w:w="7712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76775988" w14:textId="77777777" w:rsidR="00300E52" w:rsidRPr="00300E52" w:rsidRDefault="00300E52" w:rsidP="00300E52">
            <w:pPr>
              <w:spacing w:before="15"/>
              <w:ind w:right="3171"/>
              <w:jc w:val="center"/>
              <w:rPr>
                <w:rFonts w:ascii="Tahoma" w:eastAsia="Lucida Sans Unicode" w:hAnsi="Lucida Sans Unicode" w:cs="Lucida Sans Unicode"/>
                <w:b/>
              </w:rPr>
            </w:pPr>
            <w:r w:rsidRPr="00300E52">
              <w:rPr>
                <w:rFonts w:ascii="Tahoma" w:eastAsia="Lucida Sans Unicode" w:hAnsi="Lucida Sans Unicode" w:cs="Lucida Sans Unicode"/>
                <w:b/>
                <w:color w:val="FFFFFF"/>
              </w:rPr>
              <w:t>Conseils</w:t>
            </w:r>
          </w:p>
        </w:tc>
        <w:tc>
          <w:tcPr>
            <w:tcW w:w="1283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5BB2B08A" w14:textId="18A67BD5" w:rsidR="00300E52" w:rsidRPr="00300E52" w:rsidRDefault="00300E52" w:rsidP="00300E52">
            <w:pPr>
              <w:spacing w:before="35"/>
              <w:rPr>
                <w:rFonts w:ascii="Tahoma" w:eastAsia="Lucida Sans Unicode" w:hAnsi="Tahoma" w:cs="Lucida Sans Unicode"/>
                <w:b/>
                <w:sz w:val="20"/>
              </w:rPr>
            </w:pPr>
          </w:p>
        </w:tc>
      </w:tr>
      <w:tr w:rsidR="00300E52" w:rsidRPr="00300E52" w14:paraId="3B64EA86" w14:textId="77777777" w:rsidTr="0058445B">
        <w:trPr>
          <w:trHeight w:val="825"/>
        </w:trPr>
        <w:tc>
          <w:tcPr>
            <w:tcW w:w="1321" w:type="dxa"/>
            <w:tcBorders>
              <w:top w:val="nil"/>
            </w:tcBorders>
            <w:shd w:val="clear" w:color="auto" w:fill="CCCCCC"/>
          </w:tcPr>
          <w:p w14:paraId="2C1957F5" w14:textId="77777777" w:rsidR="00300E52" w:rsidRPr="00300E52" w:rsidRDefault="00300E52" w:rsidP="00300E52">
            <w:pPr>
              <w:spacing w:before="52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0"/>
                <w:sz w:val="18"/>
              </w:rPr>
              <w:t>1</w:t>
            </w:r>
          </w:p>
        </w:tc>
        <w:tc>
          <w:tcPr>
            <w:tcW w:w="7712" w:type="dxa"/>
            <w:tcBorders>
              <w:top w:val="nil"/>
            </w:tcBorders>
            <w:shd w:val="clear" w:color="auto" w:fill="CCCCCC"/>
          </w:tcPr>
          <w:p w14:paraId="63502027" w14:textId="77777777" w:rsidR="00300E52" w:rsidRPr="00300E52" w:rsidRDefault="00300E52" w:rsidP="00300E52">
            <w:pPr>
              <w:spacing w:before="105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Mettez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jour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 routeur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avec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dernière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version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micrologiciel.</w:t>
            </w:r>
          </w:p>
        </w:tc>
        <w:tc>
          <w:tcPr>
            <w:tcW w:w="1283" w:type="dxa"/>
            <w:tcBorders>
              <w:top w:val="nil"/>
            </w:tcBorders>
            <w:shd w:val="clear" w:color="auto" w:fill="CCCCCC"/>
          </w:tcPr>
          <w:p w14:paraId="13EE6352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300E52" w:rsidRPr="00300E52" w14:paraId="68D9B83E" w14:textId="77777777" w:rsidTr="0058445B">
        <w:trPr>
          <w:trHeight w:val="685"/>
        </w:trPr>
        <w:tc>
          <w:tcPr>
            <w:tcW w:w="1321" w:type="dxa"/>
          </w:tcPr>
          <w:p w14:paraId="2985F730" w14:textId="77777777" w:rsidR="00300E52" w:rsidRPr="00300E52" w:rsidRDefault="00300E52" w:rsidP="00300E52">
            <w:pPr>
              <w:spacing w:before="52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0"/>
                <w:sz w:val="18"/>
              </w:rPr>
              <w:t>2</w:t>
            </w:r>
          </w:p>
        </w:tc>
        <w:tc>
          <w:tcPr>
            <w:tcW w:w="7712" w:type="dxa"/>
          </w:tcPr>
          <w:p w14:paraId="1368C47B" w14:textId="77777777" w:rsidR="00300E52" w:rsidRPr="00300E52" w:rsidRDefault="00300E52" w:rsidP="00300E52">
            <w:pPr>
              <w:spacing w:before="200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Activez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l’inspection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paquets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avec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état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(SPI).</w:t>
            </w:r>
          </w:p>
        </w:tc>
        <w:tc>
          <w:tcPr>
            <w:tcW w:w="1283" w:type="dxa"/>
          </w:tcPr>
          <w:p w14:paraId="35466692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300E52" w:rsidRPr="00300E52" w14:paraId="3F191179" w14:textId="77777777" w:rsidTr="0058445B">
        <w:trPr>
          <w:trHeight w:val="839"/>
        </w:trPr>
        <w:tc>
          <w:tcPr>
            <w:tcW w:w="1321" w:type="dxa"/>
            <w:shd w:val="clear" w:color="auto" w:fill="CCCCCC"/>
          </w:tcPr>
          <w:p w14:paraId="037E0E20" w14:textId="77777777" w:rsidR="00300E52" w:rsidRPr="00300E52" w:rsidRDefault="00300E52" w:rsidP="00300E52">
            <w:pPr>
              <w:spacing w:before="52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0"/>
                <w:sz w:val="18"/>
              </w:rPr>
              <w:t>3</w:t>
            </w:r>
          </w:p>
        </w:tc>
        <w:tc>
          <w:tcPr>
            <w:tcW w:w="7712" w:type="dxa"/>
            <w:shd w:val="clear" w:color="auto" w:fill="CCCCCC"/>
          </w:tcPr>
          <w:p w14:paraId="15F08ECF" w14:textId="77777777" w:rsidR="00300E52" w:rsidRPr="00300E52" w:rsidRDefault="00300E52" w:rsidP="00300E52">
            <w:pPr>
              <w:spacing w:before="167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Désactivez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réponse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ping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(ICMP)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port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WAN.</w:t>
            </w:r>
          </w:p>
        </w:tc>
        <w:tc>
          <w:tcPr>
            <w:tcW w:w="1283" w:type="dxa"/>
            <w:shd w:val="clear" w:color="auto" w:fill="CCCCCC"/>
          </w:tcPr>
          <w:p w14:paraId="48A362FB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300E52" w:rsidRPr="0058445B" w14:paraId="1529AAD0" w14:textId="77777777" w:rsidTr="0058445B">
        <w:trPr>
          <w:trHeight w:val="532"/>
        </w:trPr>
        <w:tc>
          <w:tcPr>
            <w:tcW w:w="1321" w:type="dxa"/>
          </w:tcPr>
          <w:p w14:paraId="3FC02413" w14:textId="77777777" w:rsidR="00300E52" w:rsidRPr="00300E52" w:rsidRDefault="00300E52" w:rsidP="00300E52">
            <w:pPr>
              <w:spacing w:before="52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0"/>
                <w:sz w:val="18"/>
              </w:rPr>
              <w:t>4</w:t>
            </w:r>
          </w:p>
        </w:tc>
        <w:tc>
          <w:tcPr>
            <w:tcW w:w="7712" w:type="dxa"/>
          </w:tcPr>
          <w:p w14:paraId="4934D3EE" w14:textId="77777777" w:rsidR="00300E52" w:rsidRPr="00300E52" w:rsidRDefault="00300E52" w:rsidP="00300E52">
            <w:pPr>
              <w:spacing w:before="177"/>
              <w:rPr>
                <w:rFonts w:ascii="Lucida Sans Unicode" w:eastAsia="Lucida Sans Unicode" w:hAnsi="Lucida Sans Unicode" w:cs="Lucida Sans Unicode"/>
                <w:sz w:val="18"/>
              </w:rPr>
            </w:pP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Désactivez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9"/>
                <w:w w:val="95"/>
                <w:sz w:val="18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UPnP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1"/>
                <w:w w:val="95"/>
                <w:sz w:val="18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(plug-and-play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0"/>
                <w:w w:val="95"/>
                <w:sz w:val="18"/>
              </w:rPr>
              <w:t xml:space="preserve"> 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universel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).</w:t>
            </w:r>
          </w:p>
        </w:tc>
        <w:tc>
          <w:tcPr>
            <w:tcW w:w="1283" w:type="dxa"/>
          </w:tcPr>
          <w:p w14:paraId="0AB321F0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</w:rPr>
            </w:pPr>
          </w:p>
        </w:tc>
      </w:tr>
      <w:tr w:rsidR="00300E52" w:rsidRPr="00300E52" w14:paraId="7A71CBDA" w14:textId="77777777" w:rsidTr="0058445B">
        <w:trPr>
          <w:trHeight w:val="546"/>
        </w:trPr>
        <w:tc>
          <w:tcPr>
            <w:tcW w:w="1321" w:type="dxa"/>
            <w:shd w:val="clear" w:color="auto" w:fill="CCCCCC"/>
          </w:tcPr>
          <w:p w14:paraId="7A8AB0FF" w14:textId="77777777" w:rsidR="00300E52" w:rsidRPr="00300E52" w:rsidRDefault="00300E52" w:rsidP="00300E52">
            <w:pPr>
              <w:spacing w:before="52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0"/>
                <w:sz w:val="18"/>
              </w:rPr>
              <w:t>5</w:t>
            </w:r>
          </w:p>
        </w:tc>
        <w:tc>
          <w:tcPr>
            <w:tcW w:w="7712" w:type="dxa"/>
            <w:shd w:val="clear" w:color="auto" w:fill="CCCCCC"/>
          </w:tcPr>
          <w:p w14:paraId="35B512C2" w14:textId="77777777" w:rsidR="00300E52" w:rsidRPr="00300E52" w:rsidRDefault="00300E52" w:rsidP="00300E52">
            <w:pPr>
              <w:spacing w:before="191"/>
              <w:rPr>
                <w:rFonts w:ascii="Lucida Sans Unicode" w:eastAsia="Lucida Sans Unicode" w:hAnsi="Lucida Sans Unicode" w:cs="Lucida Sans Unicode"/>
                <w:sz w:val="18"/>
              </w:rPr>
            </w:pP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Désactivez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1"/>
                <w:w w:val="95"/>
                <w:sz w:val="18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IDENT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7"/>
                <w:w w:val="95"/>
                <w:sz w:val="18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(port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w w:val="95"/>
                <w:sz w:val="18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113).</w:t>
            </w:r>
          </w:p>
        </w:tc>
        <w:tc>
          <w:tcPr>
            <w:tcW w:w="1283" w:type="dxa"/>
            <w:shd w:val="clear" w:color="auto" w:fill="CCCCCC"/>
          </w:tcPr>
          <w:p w14:paraId="7E9D7A82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</w:rPr>
            </w:pPr>
          </w:p>
        </w:tc>
      </w:tr>
      <w:tr w:rsidR="00300E52" w:rsidRPr="00300E52" w14:paraId="7F5486EB" w14:textId="77777777" w:rsidTr="0058445B">
        <w:trPr>
          <w:trHeight w:val="522"/>
        </w:trPr>
        <w:tc>
          <w:tcPr>
            <w:tcW w:w="1321" w:type="dxa"/>
          </w:tcPr>
          <w:p w14:paraId="7AA6697F" w14:textId="77777777" w:rsidR="00300E52" w:rsidRPr="00300E52" w:rsidRDefault="00300E52" w:rsidP="00300E52">
            <w:pPr>
              <w:spacing w:before="52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0"/>
                <w:sz w:val="18"/>
              </w:rPr>
              <w:t>6</w:t>
            </w:r>
          </w:p>
        </w:tc>
        <w:tc>
          <w:tcPr>
            <w:tcW w:w="7712" w:type="dxa"/>
          </w:tcPr>
          <w:p w14:paraId="5D2A1E5A" w14:textId="77777777" w:rsidR="00300E52" w:rsidRPr="00300E52" w:rsidRDefault="00300E52" w:rsidP="00300E52">
            <w:pPr>
              <w:spacing w:before="143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Désactivez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gestion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distance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du routeur.</w:t>
            </w:r>
          </w:p>
        </w:tc>
        <w:tc>
          <w:tcPr>
            <w:tcW w:w="1283" w:type="dxa"/>
          </w:tcPr>
          <w:p w14:paraId="33DB4E38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300E52" w:rsidRPr="00300E52" w14:paraId="7A71B3A5" w14:textId="77777777" w:rsidTr="0058445B">
        <w:trPr>
          <w:trHeight w:val="523"/>
        </w:trPr>
        <w:tc>
          <w:tcPr>
            <w:tcW w:w="1321" w:type="dxa"/>
            <w:shd w:val="clear" w:color="auto" w:fill="CCCCCC"/>
          </w:tcPr>
          <w:p w14:paraId="68C8D7A2" w14:textId="77777777" w:rsidR="00300E52" w:rsidRPr="00300E52" w:rsidRDefault="00300E52" w:rsidP="00300E52">
            <w:pPr>
              <w:spacing w:before="52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0"/>
                <w:sz w:val="18"/>
              </w:rPr>
              <w:t>7</w:t>
            </w:r>
          </w:p>
        </w:tc>
        <w:tc>
          <w:tcPr>
            <w:tcW w:w="7712" w:type="dxa"/>
            <w:shd w:val="clear" w:color="auto" w:fill="CCCCCC"/>
          </w:tcPr>
          <w:p w14:paraId="7C056233" w14:textId="77777777" w:rsidR="00300E52" w:rsidRPr="00300E52" w:rsidRDefault="00300E52" w:rsidP="00300E52">
            <w:pPr>
              <w:spacing w:before="177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Modifiez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mot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passe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administrateur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défaut.</w:t>
            </w:r>
          </w:p>
        </w:tc>
        <w:tc>
          <w:tcPr>
            <w:tcW w:w="1283" w:type="dxa"/>
            <w:shd w:val="clear" w:color="auto" w:fill="CCCCCC"/>
          </w:tcPr>
          <w:p w14:paraId="7595447F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300E52" w:rsidRPr="00300E52" w14:paraId="290A15E3" w14:textId="77777777" w:rsidTr="0058445B">
        <w:trPr>
          <w:trHeight w:val="863"/>
        </w:trPr>
        <w:tc>
          <w:tcPr>
            <w:tcW w:w="1321" w:type="dxa"/>
          </w:tcPr>
          <w:p w14:paraId="7705B65A" w14:textId="77777777" w:rsidR="00300E52" w:rsidRPr="00300E52" w:rsidRDefault="00300E52" w:rsidP="00300E52">
            <w:pPr>
              <w:spacing w:before="52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0"/>
                <w:sz w:val="18"/>
              </w:rPr>
              <w:t>8</w:t>
            </w:r>
          </w:p>
        </w:tc>
        <w:tc>
          <w:tcPr>
            <w:tcW w:w="7712" w:type="dxa"/>
          </w:tcPr>
          <w:p w14:paraId="31318CD0" w14:textId="77777777" w:rsidR="00300E52" w:rsidRPr="00300E52" w:rsidRDefault="00300E52" w:rsidP="00300E52">
            <w:pPr>
              <w:spacing w:before="106" w:line="237" w:lineRule="auto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w w:val="95"/>
                <w:sz w:val="18"/>
                <w:lang w:val="fr-FR"/>
              </w:rPr>
              <w:t>paramètres</w:t>
            </w:r>
            <w:r w:rsidRPr="00300E52">
              <w:rPr>
                <w:rFonts w:ascii="Lucida Sans Unicode" w:eastAsia="Lucida Sans Unicode" w:hAnsi="Lucida Sans Unicode" w:cs="Lucida Sans Unicode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w w:val="95"/>
                <w:sz w:val="18"/>
                <w:lang w:val="fr-FR"/>
              </w:rPr>
              <w:t>d'une</w:t>
            </w:r>
            <w:r w:rsidRPr="00300E52">
              <w:rPr>
                <w:rFonts w:ascii="Lucida Sans Unicode" w:eastAsia="Lucida Sans Unicode" w:hAnsi="Lucida Sans Unicode" w:cs="Lucida Sans Unicode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w w:val="95"/>
                <w:sz w:val="18"/>
                <w:lang w:val="fr-FR"/>
              </w:rPr>
              <w:t>politique</w:t>
            </w:r>
            <w:r w:rsidRPr="00300E52">
              <w:rPr>
                <w:rFonts w:ascii="Lucida Sans Unicode" w:eastAsia="Lucida Sans Unicode" w:hAnsi="Lucida Sans Unicode" w:cs="Lucida Sans Unicode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w w:val="95"/>
                <w:sz w:val="18"/>
                <w:lang w:val="fr-FR"/>
              </w:rPr>
              <w:t>de pare-feu</w:t>
            </w:r>
            <w:r w:rsidRPr="00300E52">
              <w:rPr>
                <w:rFonts w:ascii="Lucida Sans Unicode" w:eastAsia="Lucida Sans Unicode" w:hAnsi="Lucida Sans Unicode" w:cs="Lucida Sans Unicode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w w:val="95"/>
                <w:sz w:val="18"/>
                <w:lang w:val="fr-FR"/>
              </w:rPr>
              <w:t>doivent</w:t>
            </w:r>
            <w:r w:rsidRPr="00300E52">
              <w:rPr>
                <w:rFonts w:ascii="Lucida Sans Unicode" w:eastAsia="Lucida Sans Unicode" w:hAnsi="Lucida Sans Unicode" w:cs="Lucida Sans Unicode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w w:val="95"/>
                <w:sz w:val="18"/>
                <w:lang w:val="fr-FR"/>
              </w:rPr>
              <w:t>être aussi</w:t>
            </w:r>
            <w:r w:rsidRPr="00300E52">
              <w:rPr>
                <w:rFonts w:ascii="Lucida Sans Unicode" w:eastAsia="Lucida Sans Unicode" w:hAnsi="Lucida Sans Unicode" w:cs="Lucida Sans Unicode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w w:val="95"/>
                <w:sz w:val="18"/>
                <w:lang w:val="fr-FR"/>
              </w:rPr>
              <w:t>spécifiques que</w:t>
            </w:r>
            <w:r w:rsidRPr="00300E52">
              <w:rPr>
                <w:rFonts w:ascii="Lucida Sans Unicode" w:eastAsia="Lucida Sans Unicode" w:hAnsi="Lucida Sans Unicode" w:cs="Lucida Sans Unicode"/>
                <w:spacing w:val="-5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w w:val="95"/>
                <w:sz w:val="18"/>
                <w:lang w:val="fr-FR"/>
              </w:rPr>
              <w:t xml:space="preserve">possible. 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w w:val="95"/>
                <w:sz w:val="18"/>
              </w:rPr>
              <w:t>N'utilisez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spacing w:val="-9"/>
                <w:w w:val="95"/>
                <w:sz w:val="18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w w:val="95"/>
                <w:sz w:val="18"/>
              </w:rPr>
              <w:t>pas</w:t>
            </w:r>
            <w:r w:rsidRPr="00300E52">
              <w:rPr>
                <w:rFonts w:ascii="Lucida Sans Unicode" w:eastAsia="Lucida Sans Unicode" w:hAnsi="Lucida Sans Unicode" w:cs="Lucida Sans Unicode"/>
                <w:spacing w:val="-9"/>
                <w:w w:val="95"/>
                <w:sz w:val="18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w w:val="95"/>
                <w:sz w:val="18"/>
              </w:rPr>
              <w:t>0.0.0.0</w:t>
            </w:r>
            <w:r w:rsidRPr="00300E52">
              <w:rPr>
                <w:rFonts w:ascii="Lucida Sans Unicode" w:eastAsia="Lucida Sans Unicode" w:hAnsi="Lucida Sans Unicode" w:cs="Lucida Sans Unicode"/>
                <w:spacing w:val="-9"/>
                <w:w w:val="95"/>
                <w:sz w:val="18"/>
              </w:rPr>
              <w:t xml:space="preserve"> 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w w:val="95"/>
                <w:sz w:val="18"/>
              </w:rPr>
              <w:t>comme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spacing w:val="-6"/>
                <w:w w:val="95"/>
                <w:sz w:val="18"/>
              </w:rPr>
              <w:t xml:space="preserve"> 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w w:val="95"/>
                <w:sz w:val="18"/>
              </w:rPr>
              <w:t>adresse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w w:val="95"/>
                <w:sz w:val="18"/>
              </w:rPr>
              <w:t>.</w:t>
            </w:r>
          </w:p>
        </w:tc>
        <w:tc>
          <w:tcPr>
            <w:tcW w:w="1283" w:type="dxa"/>
          </w:tcPr>
          <w:p w14:paraId="54F3D39D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</w:rPr>
            </w:pPr>
          </w:p>
        </w:tc>
      </w:tr>
      <w:tr w:rsidR="00300E52" w:rsidRPr="00300E52" w14:paraId="6E2D4593" w14:textId="77777777" w:rsidTr="0058445B">
        <w:trPr>
          <w:trHeight w:val="551"/>
        </w:trPr>
        <w:tc>
          <w:tcPr>
            <w:tcW w:w="1321" w:type="dxa"/>
            <w:shd w:val="clear" w:color="auto" w:fill="CCCCCC"/>
          </w:tcPr>
          <w:p w14:paraId="02F675DE" w14:textId="77777777" w:rsidR="00300E52" w:rsidRPr="00300E52" w:rsidRDefault="00300E52" w:rsidP="00300E52">
            <w:pPr>
              <w:spacing w:before="52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0"/>
                <w:sz w:val="18"/>
              </w:rPr>
              <w:t>9</w:t>
            </w:r>
          </w:p>
        </w:tc>
        <w:tc>
          <w:tcPr>
            <w:tcW w:w="7712" w:type="dxa"/>
            <w:shd w:val="clear" w:color="auto" w:fill="CCCCCC"/>
          </w:tcPr>
          <w:p w14:paraId="4414754E" w14:textId="77777777" w:rsidR="00300E52" w:rsidRPr="00300E52" w:rsidRDefault="00300E52" w:rsidP="00300E52">
            <w:pPr>
              <w:spacing w:before="167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Vérifier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politique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 sécurité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trafic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entrant/sortant</w:t>
            </w:r>
          </w:p>
        </w:tc>
        <w:tc>
          <w:tcPr>
            <w:tcW w:w="1283" w:type="dxa"/>
            <w:shd w:val="clear" w:color="auto" w:fill="CCCCCC"/>
          </w:tcPr>
          <w:p w14:paraId="5FE4F8E5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300E52" w:rsidRPr="00300E52" w14:paraId="4F81C63B" w14:textId="77777777" w:rsidTr="0058445B">
        <w:trPr>
          <w:trHeight w:val="570"/>
        </w:trPr>
        <w:tc>
          <w:tcPr>
            <w:tcW w:w="1321" w:type="dxa"/>
          </w:tcPr>
          <w:p w14:paraId="59D3172E" w14:textId="77777777" w:rsidR="00300E52" w:rsidRPr="00300E52" w:rsidRDefault="00300E52" w:rsidP="00300E52">
            <w:pPr>
              <w:spacing w:before="52"/>
              <w:ind w:right="438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10</w:t>
            </w:r>
          </w:p>
        </w:tc>
        <w:tc>
          <w:tcPr>
            <w:tcW w:w="7712" w:type="dxa"/>
          </w:tcPr>
          <w:p w14:paraId="122D2671" w14:textId="77777777" w:rsidR="00300E52" w:rsidRPr="00300E52" w:rsidRDefault="00300E52" w:rsidP="00300E52">
            <w:pPr>
              <w:spacing w:before="10"/>
              <w:rPr>
                <w:rFonts w:ascii="Arial Black" w:eastAsia="Lucida Sans Unicode" w:hAnsi="Lucida Sans Unicode" w:cs="Lucida Sans Unicode"/>
                <w:sz w:val="23"/>
                <w:lang w:val="fr-FR"/>
              </w:rPr>
            </w:pPr>
          </w:p>
          <w:p w14:paraId="692871A6" w14:textId="77777777" w:rsidR="00300E52" w:rsidRPr="00300E52" w:rsidRDefault="00300E52" w:rsidP="00300E52">
            <w:pPr>
              <w:spacing w:before="1" w:line="216" w:lineRule="exact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Vérifiez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mises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jour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micrologiciel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pare-feu/du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système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d'exploitation</w:t>
            </w:r>
          </w:p>
        </w:tc>
        <w:tc>
          <w:tcPr>
            <w:tcW w:w="1283" w:type="dxa"/>
          </w:tcPr>
          <w:p w14:paraId="4F9CDAC6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300E52" w:rsidRPr="00300E52" w14:paraId="0C8DF7C0" w14:textId="77777777" w:rsidTr="0058445B">
        <w:trPr>
          <w:trHeight w:val="527"/>
        </w:trPr>
        <w:tc>
          <w:tcPr>
            <w:tcW w:w="1321" w:type="dxa"/>
            <w:shd w:val="clear" w:color="auto" w:fill="CCCCCC"/>
          </w:tcPr>
          <w:p w14:paraId="409E9947" w14:textId="77777777" w:rsidR="00300E52" w:rsidRPr="00300E52" w:rsidRDefault="00300E52" w:rsidP="00300E52">
            <w:pPr>
              <w:spacing w:before="47"/>
              <w:ind w:right="467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11</w:t>
            </w:r>
          </w:p>
        </w:tc>
        <w:tc>
          <w:tcPr>
            <w:tcW w:w="7712" w:type="dxa"/>
            <w:shd w:val="clear" w:color="auto" w:fill="CCCCCC"/>
          </w:tcPr>
          <w:p w14:paraId="1F6B1C73" w14:textId="77777777" w:rsidR="00300E52" w:rsidRPr="00300E52" w:rsidRDefault="00300E52" w:rsidP="00300E52">
            <w:pPr>
              <w:spacing w:before="210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Autoriser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uniquement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l'accès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HTTPS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l'interface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graphique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l'accès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SSH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CLI</w:t>
            </w:r>
          </w:p>
        </w:tc>
        <w:tc>
          <w:tcPr>
            <w:tcW w:w="1283" w:type="dxa"/>
            <w:shd w:val="clear" w:color="auto" w:fill="CCCCCC"/>
          </w:tcPr>
          <w:p w14:paraId="6B2F3194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300E52" w:rsidRPr="00300E52" w14:paraId="247E2FA0" w14:textId="77777777" w:rsidTr="0058445B">
        <w:trPr>
          <w:trHeight w:val="561"/>
        </w:trPr>
        <w:tc>
          <w:tcPr>
            <w:tcW w:w="1321" w:type="dxa"/>
          </w:tcPr>
          <w:p w14:paraId="3D663354" w14:textId="77777777" w:rsidR="00300E52" w:rsidRPr="00300E52" w:rsidRDefault="00300E52" w:rsidP="00300E52">
            <w:pPr>
              <w:spacing w:before="56"/>
              <w:ind w:right="467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12</w:t>
            </w:r>
          </w:p>
        </w:tc>
        <w:tc>
          <w:tcPr>
            <w:tcW w:w="7712" w:type="dxa"/>
          </w:tcPr>
          <w:p w14:paraId="14CBE84C" w14:textId="77777777" w:rsidR="00300E52" w:rsidRPr="00300E52" w:rsidRDefault="00300E52" w:rsidP="00300E52">
            <w:pPr>
              <w:spacing w:before="1"/>
              <w:rPr>
                <w:rFonts w:ascii="Arial Black" w:eastAsia="Lucida Sans Unicode" w:hAnsi="Lucida Sans Unicode" w:cs="Lucida Sans Unicode"/>
                <w:sz w:val="23"/>
                <w:lang w:val="fr-FR"/>
              </w:rPr>
            </w:pPr>
          </w:p>
          <w:p w14:paraId="6D9B69B9" w14:textId="77777777" w:rsidR="00300E52" w:rsidRPr="00300E52" w:rsidRDefault="00300E52" w:rsidP="00300E52">
            <w:pPr>
              <w:spacing w:before="1" w:line="216" w:lineRule="exact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Rediriger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connexions HTTP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GUI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vers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HTTPS</w:t>
            </w:r>
          </w:p>
        </w:tc>
        <w:tc>
          <w:tcPr>
            <w:tcW w:w="1283" w:type="dxa"/>
          </w:tcPr>
          <w:p w14:paraId="7E33CE4C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300E52" w:rsidRPr="00300E52" w14:paraId="547E1787" w14:textId="77777777" w:rsidTr="0058445B">
        <w:trPr>
          <w:trHeight w:val="541"/>
        </w:trPr>
        <w:tc>
          <w:tcPr>
            <w:tcW w:w="1321" w:type="dxa"/>
            <w:shd w:val="clear" w:color="auto" w:fill="CCCCCC"/>
          </w:tcPr>
          <w:p w14:paraId="17F5C3E6" w14:textId="77777777" w:rsidR="00300E52" w:rsidRPr="00300E52" w:rsidRDefault="00300E52" w:rsidP="00300E52">
            <w:pPr>
              <w:spacing w:before="52"/>
              <w:ind w:right="467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13</w:t>
            </w:r>
          </w:p>
        </w:tc>
        <w:tc>
          <w:tcPr>
            <w:tcW w:w="7712" w:type="dxa"/>
            <w:shd w:val="clear" w:color="auto" w:fill="CCCCCC"/>
          </w:tcPr>
          <w:p w14:paraId="4A691FED" w14:textId="77777777" w:rsidR="00300E52" w:rsidRPr="00300E52" w:rsidRDefault="00300E52" w:rsidP="00300E52">
            <w:pPr>
              <w:spacing w:before="210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Remplacez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ports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d'accès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administrateur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HTTPS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SSH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ports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standard</w:t>
            </w:r>
          </w:p>
        </w:tc>
        <w:tc>
          <w:tcPr>
            <w:tcW w:w="1283" w:type="dxa"/>
            <w:shd w:val="clear" w:color="auto" w:fill="CCCCCC"/>
          </w:tcPr>
          <w:p w14:paraId="3DFAAAFA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300E52" w:rsidRPr="00300E52" w14:paraId="259F3441" w14:textId="77777777" w:rsidTr="0058445B">
        <w:trPr>
          <w:trHeight w:val="561"/>
        </w:trPr>
        <w:tc>
          <w:tcPr>
            <w:tcW w:w="1321" w:type="dxa"/>
          </w:tcPr>
          <w:p w14:paraId="045986AA" w14:textId="77777777" w:rsidR="00300E52" w:rsidRPr="00300E52" w:rsidRDefault="00300E52" w:rsidP="00300E52">
            <w:pPr>
              <w:spacing w:before="52"/>
              <w:ind w:right="467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14</w:t>
            </w:r>
          </w:p>
        </w:tc>
        <w:tc>
          <w:tcPr>
            <w:tcW w:w="7712" w:type="dxa"/>
          </w:tcPr>
          <w:p w14:paraId="798FDB75" w14:textId="77777777" w:rsidR="00300E52" w:rsidRPr="00300E52" w:rsidRDefault="00300E52" w:rsidP="00300E52">
            <w:pPr>
              <w:spacing w:before="1"/>
              <w:rPr>
                <w:rFonts w:ascii="Arial Black" w:eastAsia="Lucida Sans Unicode" w:hAnsi="Lucida Sans Unicode" w:cs="Lucida Sans Unicode"/>
                <w:sz w:val="23"/>
                <w:lang w:val="fr-FR"/>
              </w:rPr>
            </w:pPr>
          </w:p>
          <w:p w14:paraId="1EE2FE15" w14:textId="77777777" w:rsidR="00300E52" w:rsidRPr="00300E52" w:rsidRDefault="00300E52" w:rsidP="00300E52">
            <w:pPr>
              <w:spacing w:line="216" w:lineRule="exact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Restreindre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connexions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partir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d'hôtes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 confiance</w:t>
            </w:r>
          </w:p>
        </w:tc>
        <w:tc>
          <w:tcPr>
            <w:tcW w:w="1283" w:type="dxa"/>
          </w:tcPr>
          <w:p w14:paraId="053A38BC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300E52" w:rsidRPr="00300E52" w14:paraId="1AF9F702" w14:textId="77777777" w:rsidTr="0058445B">
        <w:trPr>
          <w:trHeight w:val="537"/>
        </w:trPr>
        <w:tc>
          <w:tcPr>
            <w:tcW w:w="1321" w:type="dxa"/>
            <w:shd w:val="clear" w:color="auto" w:fill="CCCCCC"/>
          </w:tcPr>
          <w:p w14:paraId="67A45EAE" w14:textId="77777777" w:rsidR="00300E52" w:rsidRPr="00300E52" w:rsidRDefault="00300E52" w:rsidP="00300E52">
            <w:pPr>
              <w:spacing w:before="52"/>
              <w:ind w:right="467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15</w:t>
            </w:r>
          </w:p>
        </w:tc>
        <w:tc>
          <w:tcPr>
            <w:tcW w:w="7712" w:type="dxa"/>
            <w:shd w:val="clear" w:color="auto" w:fill="CCCCCC"/>
          </w:tcPr>
          <w:p w14:paraId="27D1147A" w14:textId="77777777" w:rsidR="00300E52" w:rsidRPr="00300E52" w:rsidRDefault="00300E52" w:rsidP="00300E52">
            <w:pPr>
              <w:spacing w:before="210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l'authentification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deux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facteurs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administrateurs</w:t>
            </w:r>
          </w:p>
        </w:tc>
        <w:tc>
          <w:tcPr>
            <w:tcW w:w="1283" w:type="dxa"/>
            <w:shd w:val="clear" w:color="auto" w:fill="CCCCCC"/>
          </w:tcPr>
          <w:p w14:paraId="1B0B48F1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300E52" w:rsidRPr="00300E52" w14:paraId="5303CE74" w14:textId="77777777" w:rsidTr="0058445B">
        <w:trPr>
          <w:trHeight w:val="522"/>
        </w:trPr>
        <w:tc>
          <w:tcPr>
            <w:tcW w:w="1321" w:type="dxa"/>
          </w:tcPr>
          <w:p w14:paraId="0285B6B6" w14:textId="77777777" w:rsidR="00300E52" w:rsidRPr="00300E52" w:rsidRDefault="00300E52" w:rsidP="00300E52">
            <w:pPr>
              <w:spacing w:before="52"/>
              <w:ind w:right="467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16</w:t>
            </w:r>
          </w:p>
        </w:tc>
        <w:tc>
          <w:tcPr>
            <w:tcW w:w="7712" w:type="dxa"/>
          </w:tcPr>
          <w:p w14:paraId="5EBF1352" w14:textId="77777777" w:rsidR="00300E52" w:rsidRPr="00300E52" w:rsidRDefault="00300E52" w:rsidP="00300E52">
            <w:pPr>
              <w:spacing w:before="152"/>
              <w:rPr>
                <w:rFonts w:ascii="Lucida Sans Unicode" w:eastAsia="Lucida Sans Unicode" w:hAnsi="Lucida Sans Unicode" w:cs="Lucida Sans Unicode"/>
                <w:sz w:val="18"/>
              </w:rPr>
            </w:pP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Créer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4"/>
                <w:w w:val="95"/>
                <w:sz w:val="18"/>
              </w:rPr>
              <w:t xml:space="preserve"> 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plusieurs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1"/>
                <w:w w:val="95"/>
                <w:sz w:val="18"/>
              </w:rPr>
              <w:t xml:space="preserve"> 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comptes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2"/>
                <w:w w:val="95"/>
                <w:sz w:val="18"/>
              </w:rPr>
              <w:t xml:space="preserve"> 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d'administrateur</w:t>
            </w:r>
            <w:proofErr w:type="spellEnd"/>
          </w:p>
        </w:tc>
        <w:tc>
          <w:tcPr>
            <w:tcW w:w="1283" w:type="dxa"/>
          </w:tcPr>
          <w:p w14:paraId="63551B43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</w:rPr>
            </w:pPr>
          </w:p>
        </w:tc>
      </w:tr>
      <w:tr w:rsidR="00300E52" w:rsidRPr="00300E52" w14:paraId="1CE35392" w14:textId="77777777" w:rsidTr="0058445B">
        <w:trPr>
          <w:trHeight w:val="518"/>
        </w:trPr>
        <w:tc>
          <w:tcPr>
            <w:tcW w:w="1321" w:type="dxa"/>
            <w:shd w:val="clear" w:color="auto" w:fill="CCCCCC"/>
          </w:tcPr>
          <w:p w14:paraId="54140E4F" w14:textId="77777777" w:rsidR="00300E52" w:rsidRPr="00300E52" w:rsidRDefault="00300E52" w:rsidP="00300E52">
            <w:pPr>
              <w:spacing w:before="47"/>
              <w:ind w:right="467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17</w:t>
            </w:r>
          </w:p>
        </w:tc>
        <w:tc>
          <w:tcPr>
            <w:tcW w:w="7712" w:type="dxa"/>
            <w:shd w:val="clear" w:color="auto" w:fill="CCCCCC"/>
          </w:tcPr>
          <w:p w14:paraId="2075C232" w14:textId="77777777" w:rsidR="00300E52" w:rsidRPr="00300E52" w:rsidRDefault="00300E52" w:rsidP="00300E52">
            <w:pPr>
              <w:spacing w:before="176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Modifier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durée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verrouillage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compte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administrateur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0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valeurs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seuil</w:t>
            </w:r>
          </w:p>
        </w:tc>
        <w:tc>
          <w:tcPr>
            <w:tcW w:w="1283" w:type="dxa"/>
            <w:shd w:val="clear" w:color="auto" w:fill="CCCCCC"/>
          </w:tcPr>
          <w:p w14:paraId="60A7B54E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300E52" w:rsidRPr="00300E52" w14:paraId="43A202C4" w14:textId="77777777" w:rsidTr="0058445B">
        <w:trPr>
          <w:trHeight w:val="739"/>
        </w:trPr>
        <w:tc>
          <w:tcPr>
            <w:tcW w:w="1321" w:type="dxa"/>
          </w:tcPr>
          <w:p w14:paraId="5809C089" w14:textId="77777777" w:rsidR="00300E52" w:rsidRPr="00300E52" w:rsidRDefault="00300E52" w:rsidP="00300E52">
            <w:pPr>
              <w:spacing w:before="52"/>
              <w:ind w:right="467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18</w:t>
            </w:r>
          </w:p>
        </w:tc>
        <w:tc>
          <w:tcPr>
            <w:tcW w:w="7712" w:type="dxa"/>
          </w:tcPr>
          <w:p w14:paraId="092C1FF7" w14:textId="77777777" w:rsidR="00300E52" w:rsidRPr="00300E52" w:rsidRDefault="00300E52" w:rsidP="00300E52">
            <w:pPr>
              <w:spacing w:before="159" w:line="280" w:lineRule="atLeas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Vérifiez si tous les accès de gestion depuis Internet sont désactivés, s'il n’a pas 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besoin commercial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clair.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Tout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au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plus,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HTTPS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PING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</w:rPr>
              <w:t xml:space="preserve"> 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devraient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</w:rPr>
              <w:t xml:space="preserve"> 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être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</w:rPr>
              <w:t xml:space="preserve"> 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activé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.</w:t>
            </w:r>
          </w:p>
        </w:tc>
        <w:tc>
          <w:tcPr>
            <w:tcW w:w="1283" w:type="dxa"/>
          </w:tcPr>
          <w:p w14:paraId="7CD2F22F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</w:rPr>
            </w:pPr>
          </w:p>
        </w:tc>
      </w:tr>
    </w:tbl>
    <w:p w14:paraId="3950DF43" w14:textId="77777777" w:rsidR="00300E52" w:rsidRPr="00300E52" w:rsidRDefault="00300E52" w:rsidP="00300E52">
      <w:pPr>
        <w:widowControl w:val="0"/>
        <w:autoSpaceDE w:val="0"/>
        <w:autoSpaceDN w:val="0"/>
        <w:rPr>
          <w:rFonts w:ascii="Times New Roman" w:eastAsia="Lucida Sans Unicode" w:hAnsi="Lucida Sans Unicode" w:cs="Lucida Sans Unicode"/>
          <w:sz w:val="16"/>
        </w:rPr>
        <w:sectPr w:rsidR="00300E52" w:rsidRPr="00300E52" w:rsidSect="00E41B4C">
          <w:pgSz w:w="12240" w:h="15840"/>
          <w:pgMar w:top="1500" w:right="260" w:bottom="280" w:left="220" w:header="720" w:footer="720" w:gutter="0"/>
          <w:cols w:space="720"/>
        </w:sectPr>
      </w:pPr>
    </w:p>
    <w:p w14:paraId="6E91E0CF" w14:textId="77777777" w:rsidR="00300E52" w:rsidRPr="00300E52" w:rsidRDefault="00300E52" w:rsidP="00300E52">
      <w:pPr>
        <w:widowControl w:val="0"/>
        <w:autoSpaceDE w:val="0"/>
        <w:autoSpaceDN w:val="0"/>
        <w:rPr>
          <w:rFonts w:ascii="Arial Black" w:eastAsia="Arial Black" w:hAnsi="Arial Black" w:cs="Arial Black"/>
          <w:sz w:val="20"/>
          <w:szCs w:val="32"/>
        </w:rPr>
      </w:pPr>
    </w:p>
    <w:p w14:paraId="6D6A4C5F" w14:textId="77777777" w:rsidR="00300E52" w:rsidRPr="00300E52" w:rsidRDefault="00300E52" w:rsidP="00300E52">
      <w:pPr>
        <w:widowControl w:val="0"/>
        <w:autoSpaceDE w:val="0"/>
        <w:autoSpaceDN w:val="0"/>
        <w:rPr>
          <w:rFonts w:ascii="Arial Black" w:eastAsia="Arial Black" w:hAnsi="Arial Black" w:cs="Arial Black"/>
          <w:sz w:val="20"/>
          <w:szCs w:val="32"/>
        </w:rPr>
      </w:pPr>
    </w:p>
    <w:p w14:paraId="2200DD5D" w14:textId="77777777" w:rsidR="00300E52" w:rsidRPr="00300E52" w:rsidRDefault="00300E52" w:rsidP="00300E52">
      <w:pPr>
        <w:widowControl w:val="0"/>
        <w:autoSpaceDE w:val="0"/>
        <w:autoSpaceDN w:val="0"/>
        <w:spacing w:before="11"/>
        <w:rPr>
          <w:rFonts w:ascii="Arial Black" w:eastAsia="Arial Black" w:hAnsi="Arial Black" w:cs="Arial Black"/>
          <w:sz w:val="21"/>
          <w:szCs w:val="32"/>
        </w:rPr>
      </w:pPr>
    </w:p>
    <w:tbl>
      <w:tblPr>
        <w:tblStyle w:val="TableNormal"/>
        <w:tblW w:w="0" w:type="auto"/>
        <w:tblInd w:w="375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Look w:val="01E0" w:firstRow="1" w:lastRow="1" w:firstColumn="1" w:lastColumn="1" w:noHBand="0" w:noVBand="0"/>
      </w:tblPr>
      <w:tblGrid>
        <w:gridCol w:w="1767"/>
        <w:gridCol w:w="7072"/>
        <w:gridCol w:w="2218"/>
      </w:tblGrid>
      <w:tr w:rsidR="00300E52" w:rsidRPr="00300E52" w14:paraId="4A1205FE" w14:textId="77777777" w:rsidTr="00EF49B9">
        <w:trPr>
          <w:trHeight w:val="701"/>
        </w:trPr>
        <w:tc>
          <w:tcPr>
            <w:tcW w:w="1767" w:type="dxa"/>
            <w:shd w:val="clear" w:color="auto" w:fill="CCCCCC"/>
          </w:tcPr>
          <w:p w14:paraId="1638EE36" w14:textId="77777777" w:rsidR="00300E52" w:rsidRPr="00300E52" w:rsidRDefault="00300E52" w:rsidP="00300E52">
            <w:pPr>
              <w:spacing w:before="52"/>
              <w:ind w:right="233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19</w:t>
            </w:r>
          </w:p>
        </w:tc>
        <w:tc>
          <w:tcPr>
            <w:tcW w:w="7072" w:type="dxa"/>
            <w:shd w:val="clear" w:color="auto" w:fill="CCCCCC"/>
          </w:tcPr>
          <w:p w14:paraId="211754A7" w14:textId="77777777" w:rsidR="00300E52" w:rsidRPr="00300E52" w:rsidRDefault="00300E52" w:rsidP="00300E52">
            <w:pPr>
              <w:spacing w:before="71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Assurez-vous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que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vos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paramètres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SNMP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utilisent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SNMPv3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avec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cryptage</w:t>
            </w:r>
          </w:p>
          <w:p w14:paraId="171745A4" w14:textId="77777777" w:rsidR="00300E52" w:rsidRPr="00300E52" w:rsidRDefault="00300E52" w:rsidP="00300E52">
            <w:pPr>
              <w:spacing w:before="118" w:line="216" w:lineRule="exact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proofErr w:type="gram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</w:t>
            </w:r>
            <w:proofErr w:type="gramEnd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vos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profils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UTM</w:t>
            </w:r>
          </w:p>
        </w:tc>
        <w:tc>
          <w:tcPr>
            <w:tcW w:w="2218" w:type="dxa"/>
            <w:shd w:val="clear" w:color="auto" w:fill="CCCCCC"/>
          </w:tcPr>
          <w:p w14:paraId="72D7562E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300E52" w:rsidRPr="00300E52" w14:paraId="2C368982" w14:textId="77777777" w:rsidTr="00EF49B9">
        <w:trPr>
          <w:trHeight w:val="609"/>
        </w:trPr>
        <w:tc>
          <w:tcPr>
            <w:tcW w:w="1767" w:type="dxa"/>
          </w:tcPr>
          <w:p w14:paraId="307CAEAD" w14:textId="77777777" w:rsidR="00300E52" w:rsidRPr="00300E52" w:rsidRDefault="00300E52" w:rsidP="00300E52">
            <w:pPr>
              <w:spacing w:before="52"/>
              <w:ind w:right="233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20</w:t>
            </w:r>
          </w:p>
        </w:tc>
        <w:tc>
          <w:tcPr>
            <w:tcW w:w="7072" w:type="dxa"/>
          </w:tcPr>
          <w:p w14:paraId="3A45EEAD" w14:textId="77777777" w:rsidR="00300E52" w:rsidRPr="00300E52" w:rsidRDefault="00300E52" w:rsidP="00300E52">
            <w:pPr>
              <w:spacing w:before="71" w:line="280" w:lineRule="atLeast"/>
              <w:ind w:right="-5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5"/>
                <w:sz w:val="18"/>
                <w:lang w:val="fr-FR"/>
              </w:rPr>
              <w:t>Toutes les politiques de pare-feu doivent être révisées tous les 3 mois pour vérifier</w:t>
            </w:r>
            <w:r w:rsidRPr="00300E52">
              <w:rPr>
                <w:rFonts w:ascii="Lucida Sans Unicode" w:eastAsia="Lucida Sans Unicode" w:hAnsi="Lucida Sans Unicode" w:cs="Lucida Sans Unicode"/>
                <w:spacing w:val="-5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  <w:t>des</w:t>
            </w:r>
            <w:r w:rsidRPr="00300E52">
              <w:rPr>
                <w:rFonts w:ascii="Lucida Sans Unicode" w:eastAsia="Lucida Sans Unicode" w:hAnsi="Lucida Sans Unicode" w:cs="Lucida Sans Unicode"/>
                <w:spacing w:val="1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  <w:t>fins</w:t>
            </w:r>
            <w:r w:rsidRPr="00300E52">
              <w:rPr>
                <w:rFonts w:ascii="Lucida Sans Unicode" w:eastAsia="Lucida Sans Unicode" w:hAnsi="Lucida Sans Unicode" w:cs="Lucida Sans Unicode"/>
                <w:spacing w:val="-3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  <w:t>commerciales</w:t>
            </w:r>
          </w:p>
        </w:tc>
        <w:tc>
          <w:tcPr>
            <w:tcW w:w="2218" w:type="dxa"/>
          </w:tcPr>
          <w:p w14:paraId="27E235CC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</w:tbl>
    <w:p w14:paraId="4346151F" w14:textId="77777777" w:rsidR="00300E52" w:rsidRPr="00300E52" w:rsidRDefault="00300E52" w:rsidP="00300E52">
      <w:pPr>
        <w:widowControl w:val="0"/>
        <w:autoSpaceDE w:val="0"/>
        <w:autoSpaceDN w:val="0"/>
        <w:rPr>
          <w:rFonts w:ascii="Arial Black" w:eastAsia="Arial Black" w:hAnsi="Arial Black" w:cs="Arial Black"/>
          <w:sz w:val="20"/>
          <w:szCs w:val="32"/>
        </w:rPr>
      </w:pPr>
    </w:p>
    <w:p w14:paraId="72A51861" w14:textId="77777777" w:rsidR="00300E52" w:rsidRPr="00300E52" w:rsidRDefault="00300E52" w:rsidP="00300E52">
      <w:pPr>
        <w:widowControl w:val="0"/>
        <w:autoSpaceDE w:val="0"/>
        <w:autoSpaceDN w:val="0"/>
        <w:spacing w:before="13"/>
        <w:rPr>
          <w:rFonts w:ascii="Arial Black" w:eastAsia="Arial Black" w:hAnsi="Arial Black" w:cs="Arial Black"/>
          <w:sz w:val="18"/>
          <w:szCs w:val="32"/>
        </w:rPr>
      </w:pPr>
    </w:p>
    <w:p w14:paraId="42A54470" w14:textId="77777777" w:rsidR="00300E52" w:rsidRPr="00300E52" w:rsidRDefault="00300E52" w:rsidP="00300E52">
      <w:pPr>
        <w:widowControl w:val="0"/>
        <w:autoSpaceDE w:val="0"/>
        <w:autoSpaceDN w:val="0"/>
        <w:spacing w:before="102"/>
        <w:rPr>
          <w:rFonts w:ascii="Arial Black" w:eastAsia="Arial Black" w:hAnsi="Arial Black" w:cs="Arial Black"/>
          <w:sz w:val="32"/>
          <w:szCs w:val="32"/>
        </w:rPr>
      </w:pPr>
      <w:r w:rsidRPr="00300E52">
        <w:rPr>
          <w:rFonts w:ascii="Arial Black" w:eastAsia="Arial Black" w:hAnsi="Arial Black" w:cs="Arial Black"/>
          <w:sz w:val="32"/>
          <w:szCs w:val="32"/>
        </w:rPr>
        <w:t>Routeurs</w:t>
      </w:r>
    </w:p>
    <w:p w14:paraId="593F58A0" w14:textId="77777777" w:rsidR="00300E52" w:rsidRPr="00300E52" w:rsidRDefault="00300E52" w:rsidP="00300E52">
      <w:pPr>
        <w:widowControl w:val="0"/>
        <w:autoSpaceDE w:val="0"/>
        <w:autoSpaceDN w:val="0"/>
        <w:spacing w:before="6"/>
        <w:rPr>
          <w:rFonts w:ascii="Arial Black" w:eastAsia="Arial Black" w:hAnsi="Arial Black" w:cs="Arial Black"/>
          <w:sz w:val="29"/>
          <w:szCs w:val="32"/>
        </w:rPr>
      </w:pPr>
    </w:p>
    <w:tbl>
      <w:tblPr>
        <w:tblStyle w:val="TableNormal"/>
        <w:tblW w:w="0" w:type="auto"/>
        <w:tblInd w:w="190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Look w:val="01E0" w:firstRow="1" w:lastRow="1" w:firstColumn="1" w:lastColumn="1" w:noHBand="0" w:noVBand="0"/>
      </w:tblPr>
      <w:tblGrid>
        <w:gridCol w:w="1464"/>
        <w:gridCol w:w="8978"/>
        <w:gridCol w:w="985"/>
      </w:tblGrid>
      <w:tr w:rsidR="00300E52" w:rsidRPr="00300E52" w14:paraId="6ED4B230" w14:textId="77777777" w:rsidTr="0058445B">
        <w:trPr>
          <w:trHeight w:val="590"/>
        </w:trPr>
        <w:tc>
          <w:tcPr>
            <w:tcW w:w="1464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6E37C717" w14:textId="77777777" w:rsidR="00300E52" w:rsidRPr="00300E52" w:rsidRDefault="00300E52" w:rsidP="00300E52">
            <w:pPr>
              <w:spacing w:before="75"/>
              <w:ind w:right="465"/>
              <w:jc w:val="center"/>
              <w:rPr>
                <w:rFonts w:ascii="Tahoma" w:eastAsia="Lucida Sans Unicode" w:hAnsi="Lucida Sans Unicode" w:cs="Lucida Sans Unicode"/>
                <w:b/>
                <w:sz w:val="16"/>
              </w:rPr>
            </w:pPr>
            <w:proofErr w:type="spellStart"/>
            <w:r w:rsidRPr="00300E52">
              <w:rPr>
                <w:rFonts w:ascii="Tahoma" w:eastAsia="Lucida Sans Unicode" w:hAnsi="Lucida Sans Unicode" w:cs="Lucida Sans Unicode"/>
                <w:b/>
                <w:color w:val="FFFFFF"/>
                <w:sz w:val="16"/>
              </w:rPr>
              <w:t>SLNon</w:t>
            </w:r>
            <w:proofErr w:type="spellEnd"/>
          </w:p>
        </w:tc>
        <w:tc>
          <w:tcPr>
            <w:tcW w:w="8978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6CDDBCCE" w14:textId="77777777" w:rsidR="00300E52" w:rsidRPr="00300E52" w:rsidRDefault="00300E52" w:rsidP="00300E52">
            <w:pPr>
              <w:spacing w:before="5"/>
              <w:ind w:right="3638"/>
              <w:jc w:val="center"/>
              <w:rPr>
                <w:rFonts w:ascii="Tahoma" w:eastAsia="Lucida Sans Unicode" w:hAnsi="Lucida Sans Unicode" w:cs="Lucida Sans Unicode"/>
                <w:b/>
                <w:sz w:val="23"/>
              </w:rPr>
            </w:pPr>
            <w:r w:rsidRPr="00300E52">
              <w:rPr>
                <w:rFonts w:ascii="Tahoma" w:eastAsia="Lucida Sans Unicode" w:hAnsi="Lucida Sans Unicode" w:cs="Lucida Sans Unicode"/>
                <w:b/>
                <w:color w:val="FFFFFF"/>
                <w:sz w:val="23"/>
              </w:rPr>
              <w:t>Conseils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11A129FE" w14:textId="50B71799" w:rsidR="00300E52" w:rsidRPr="00300E52" w:rsidRDefault="00300E52" w:rsidP="00300E52">
            <w:pPr>
              <w:spacing w:before="15"/>
              <w:rPr>
                <w:rFonts w:ascii="Tahoma" w:eastAsia="Lucida Sans Unicode" w:hAnsi="Tahoma" w:cs="Lucida Sans Unicode"/>
                <w:b/>
              </w:rPr>
            </w:pPr>
          </w:p>
        </w:tc>
      </w:tr>
      <w:tr w:rsidR="00300E52" w:rsidRPr="00300E52" w14:paraId="670433CF" w14:textId="77777777" w:rsidTr="0058445B">
        <w:trPr>
          <w:trHeight w:val="590"/>
        </w:trPr>
        <w:tc>
          <w:tcPr>
            <w:tcW w:w="1464" w:type="dxa"/>
            <w:tcBorders>
              <w:top w:val="nil"/>
            </w:tcBorders>
            <w:shd w:val="clear" w:color="auto" w:fill="CCCCCC"/>
          </w:tcPr>
          <w:p w14:paraId="70C4CF20" w14:textId="77777777" w:rsidR="00300E52" w:rsidRPr="00300E52" w:rsidRDefault="00300E52" w:rsidP="00300E52">
            <w:pPr>
              <w:spacing w:before="71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0"/>
                <w:sz w:val="18"/>
              </w:rPr>
              <w:t>1</w:t>
            </w:r>
          </w:p>
        </w:tc>
        <w:tc>
          <w:tcPr>
            <w:tcW w:w="8978" w:type="dxa"/>
            <w:tcBorders>
              <w:top w:val="nil"/>
            </w:tcBorders>
            <w:shd w:val="clear" w:color="auto" w:fill="CCCCCC"/>
          </w:tcPr>
          <w:p w14:paraId="494AE9D9" w14:textId="77777777" w:rsidR="00300E52" w:rsidRPr="00300E52" w:rsidRDefault="00300E52" w:rsidP="00300E52">
            <w:pPr>
              <w:spacing w:before="105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N'utilisez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mot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passe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défaut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votre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routeur</w:t>
            </w:r>
          </w:p>
        </w:tc>
        <w:tc>
          <w:tcPr>
            <w:tcW w:w="985" w:type="dxa"/>
            <w:tcBorders>
              <w:top w:val="nil"/>
            </w:tcBorders>
            <w:shd w:val="clear" w:color="auto" w:fill="CCCCCC"/>
          </w:tcPr>
          <w:p w14:paraId="59FA00F9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300E52" w:rsidRPr="00300E52" w14:paraId="410A429B" w14:textId="77777777" w:rsidTr="0058445B">
        <w:trPr>
          <w:trHeight w:val="585"/>
        </w:trPr>
        <w:tc>
          <w:tcPr>
            <w:tcW w:w="1464" w:type="dxa"/>
          </w:tcPr>
          <w:p w14:paraId="274486DC" w14:textId="77777777" w:rsidR="00300E52" w:rsidRPr="00300E52" w:rsidRDefault="00300E52" w:rsidP="00300E52">
            <w:pPr>
              <w:spacing w:before="71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0"/>
                <w:sz w:val="18"/>
              </w:rPr>
              <w:t>2</w:t>
            </w:r>
          </w:p>
        </w:tc>
        <w:tc>
          <w:tcPr>
            <w:tcW w:w="8978" w:type="dxa"/>
          </w:tcPr>
          <w:p w14:paraId="0AF666AA" w14:textId="77777777" w:rsidR="00300E52" w:rsidRPr="00300E52" w:rsidRDefault="00300E52" w:rsidP="00300E52">
            <w:pPr>
              <w:spacing w:before="71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Vérifiez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si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routeur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bloque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l'accès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modem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adresse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IP</w:t>
            </w:r>
          </w:p>
        </w:tc>
        <w:tc>
          <w:tcPr>
            <w:tcW w:w="985" w:type="dxa"/>
          </w:tcPr>
          <w:p w14:paraId="29CD38D6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300E52" w:rsidRPr="00300E52" w14:paraId="39DB7E8C" w14:textId="77777777" w:rsidTr="0058445B">
        <w:trPr>
          <w:trHeight w:val="1180"/>
        </w:trPr>
        <w:tc>
          <w:tcPr>
            <w:tcW w:w="1464" w:type="dxa"/>
            <w:shd w:val="clear" w:color="auto" w:fill="CCCCCC"/>
          </w:tcPr>
          <w:p w14:paraId="41AA1E7B" w14:textId="77777777" w:rsidR="00300E52" w:rsidRPr="00300E52" w:rsidRDefault="00300E52" w:rsidP="00300E52">
            <w:pPr>
              <w:spacing w:before="71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0"/>
                <w:sz w:val="18"/>
              </w:rPr>
              <w:t>3</w:t>
            </w:r>
          </w:p>
        </w:tc>
        <w:tc>
          <w:tcPr>
            <w:tcW w:w="8978" w:type="dxa"/>
            <w:shd w:val="clear" w:color="auto" w:fill="CCCCCC"/>
          </w:tcPr>
          <w:p w14:paraId="36603D49" w14:textId="77777777" w:rsidR="00300E52" w:rsidRPr="00300E52" w:rsidRDefault="00300E52" w:rsidP="00300E52">
            <w:pPr>
              <w:spacing w:before="114" w:line="242" w:lineRule="auto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Assurez-vous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que l'administrateur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routeur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reçoit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une alerte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lorsqu'un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nouvel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appareil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rejoint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réseau</w:t>
            </w:r>
          </w:p>
        </w:tc>
        <w:tc>
          <w:tcPr>
            <w:tcW w:w="985" w:type="dxa"/>
            <w:shd w:val="clear" w:color="auto" w:fill="CCCCCC"/>
          </w:tcPr>
          <w:p w14:paraId="251BE2E0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300E52" w:rsidRPr="00300E52" w14:paraId="4B9A51D6" w14:textId="77777777" w:rsidTr="0058445B">
        <w:trPr>
          <w:trHeight w:val="585"/>
        </w:trPr>
        <w:tc>
          <w:tcPr>
            <w:tcW w:w="1464" w:type="dxa"/>
          </w:tcPr>
          <w:p w14:paraId="34928C2A" w14:textId="77777777" w:rsidR="00300E52" w:rsidRPr="00300E52" w:rsidRDefault="00300E52" w:rsidP="00300E52">
            <w:pPr>
              <w:spacing w:before="66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0"/>
                <w:sz w:val="18"/>
              </w:rPr>
              <w:t>4</w:t>
            </w:r>
          </w:p>
        </w:tc>
        <w:tc>
          <w:tcPr>
            <w:tcW w:w="8978" w:type="dxa"/>
          </w:tcPr>
          <w:p w14:paraId="7517EFC9" w14:textId="77777777" w:rsidR="00300E52" w:rsidRPr="00300E52" w:rsidRDefault="00300E52" w:rsidP="00300E52">
            <w:pPr>
              <w:spacing w:before="114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plupart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0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routeurs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vous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permettent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0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désactiver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UPnP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côté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LAN</w:t>
            </w:r>
          </w:p>
        </w:tc>
        <w:tc>
          <w:tcPr>
            <w:tcW w:w="985" w:type="dxa"/>
          </w:tcPr>
          <w:p w14:paraId="3256EBA1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300E52" w:rsidRPr="00300E52" w14:paraId="10F6C740" w14:textId="77777777" w:rsidTr="0058445B">
        <w:trPr>
          <w:trHeight w:val="585"/>
        </w:trPr>
        <w:tc>
          <w:tcPr>
            <w:tcW w:w="1464" w:type="dxa"/>
            <w:shd w:val="clear" w:color="auto" w:fill="CCCCCC"/>
          </w:tcPr>
          <w:p w14:paraId="7A424A1E" w14:textId="77777777" w:rsidR="00300E52" w:rsidRPr="00300E52" w:rsidRDefault="00300E52" w:rsidP="00300E52">
            <w:pPr>
              <w:spacing w:before="71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0"/>
                <w:sz w:val="18"/>
              </w:rPr>
              <w:t>5</w:t>
            </w:r>
          </w:p>
        </w:tc>
        <w:tc>
          <w:tcPr>
            <w:tcW w:w="8978" w:type="dxa"/>
            <w:shd w:val="clear" w:color="auto" w:fill="CCCCCC"/>
          </w:tcPr>
          <w:p w14:paraId="5C2256C2" w14:textId="77777777" w:rsidR="00300E52" w:rsidRPr="00300E52" w:rsidRDefault="00300E52" w:rsidP="00300E52">
            <w:pPr>
              <w:spacing w:before="80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Activez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redirection 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port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filtrage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IP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votre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routeur</w:t>
            </w:r>
          </w:p>
        </w:tc>
        <w:tc>
          <w:tcPr>
            <w:tcW w:w="985" w:type="dxa"/>
            <w:shd w:val="clear" w:color="auto" w:fill="CCCCCC"/>
          </w:tcPr>
          <w:p w14:paraId="2C67460A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300E52" w:rsidRPr="00300E52" w14:paraId="3E4F4235" w14:textId="77777777" w:rsidTr="00EF49B9">
        <w:trPr>
          <w:trHeight w:val="590"/>
        </w:trPr>
        <w:tc>
          <w:tcPr>
            <w:tcW w:w="11427" w:type="dxa"/>
            <w:gridSpan w:val="3"/>
          </w:tcPr>
          <w:p w14:paraId="66469F04" w14:textId="77777777" w:rsidR="00300E52" w:rsidRPr="00300E52" w:rsidRDefault="00300E52" w:rsidP="00300E52">
            <w:pPr>
              <w:spacing w:before="50"/>
              <w:rPr>
                <w:rFonts w:ascii="Tahoma" w:eastAsia="Lucida Sans Unicode" w:hAnsi="Lucida Sans Unicode" w:cs="Lucida Sans Unicode"/>
                <w:b/>
                <w:sz w:val="18"/>
              </w:rPr>
            </w:pPr>
            <w:r w:rsidRPr="00300E52">
              <w:rPr>
                <w:rFonts w:ascii="Tahoma" w:eastAsia="Lucida Sans Unicode" w:hAnsi="Lucida Sans Unicode" w:cs="Lucida Sans Unicode"/>
                <w:b/>
                <w:color w:val="17151A"/>
                <w:w w:val="95"/>
                <w:sz w:val="18"/>
              </w:rPr>
              <w:t>ADMINISTRATION</w:t>
            </w:r>
            <w:r w:rsidRPr="00300E52">
              <w:rPr>
                <w:rFonts w:ascii="Tahoma" w:eastAsia="Lucida Sans Unicode" w:hAnsi="Lucida Sans Unicode" w:cs="Lucida Sans Unicode"/>
                <w:b/>
                <w:color w:val="17151A"/>
                <w:spacing w:val="10"/>
                <w:w w:val="95"/>
                <w:sz w:val="18"/>
              </w:rPr>
              <w:t xml:space="preserve"> </w:t>
            </w:r>
            <w:r w:rsidRPr="00300E52">
              <w:rPr>
                <w:rFonts w:ascii="Tahoma" w:eastAsia="Lucida Sans Unicode" w:hAnsi="Lucida Sans Unicode" w:cs="Lucida Sans Unicode"/>
                <w:b/>
                <w:color w:val="17151A"/>
                <w:w w:val="95"/>
                <w:sz w:val="18"/>
              </w:rPr>
              <w:t>LOCALE</w:t>
            </w:r>
          </w:p>
        </w:tc>
      </w:tr>
      <w:tr w:rsidR="00300E52" w:rsidRPr="00300E52" w14:paraId="729DA999" w14:textId="77777777" w:rsidTr="0058445B">
        <w:trPr>
          <w:trHeight w:val="1176"/>
        </w:trPr>
        <w:tc>
          <w:tcPr>
            <w:tcW w:w="1464" w:type="dxa"/>
            <w:shd w:val="clear" w:color="auto" w:fill="CCCCCC"/>
          </w:tcPr>
          <w:p w14:paraId="01ABB85C" w14:textId="77777777" w:rsidR="00300E52" w:rsidRPr="00300E52" w:rsidRDefault="00300E52" w:rsidP="00300E52">
            <w:pPr>
              <w:spacing w:before="71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0"/>
                <w:sz w:val="18"/>
              </w:rPr>
              <w:t>6</w:t>
            </w:r>
          </w:p>
        </w:tc>
        <w:tc>
          <w:tcPr>
            <w:tcW w:w="8978" w:type="dxa"/>
            <w:shd w:val="clear" w:color="auto" w:fill="CCCCCC"/>
          </w:tcPr>
          <w:p w14:paraId="33CC5161" w14:textId="77777777" w:rsidR="00300E52" w:rsidRPr="00300E52" w:rsidRDefault="00300E52" w:rsidP="00300E52">
            <w:pPr>
              <w:spacing w:before="90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Vérifiez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si 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routeur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prend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charge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HTTPs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,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certains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routeurs,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il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est désactivé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défaut</w:t>
            </w:r>
          </w:p>
        </w:tc>
        <w:tc>
          <w:tcPr>
            <w:tcW w:w="985" w:type="dxa"/>
            <w:shd w:val="clear" w:color="auto" w:fill="CCCCCC"/>
          </w:tcPr>
          <w:p w14:paraId="405AB34F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300E52" w:rsidRPr="00300E52" w14:paraId="7D5331BA" w14:textId="77777777" w:rsidTr="0058445B">
        <w:trPr>
          <w:trHeight w:val="882"/>
        </w:trPr>
        <w:tc>
          <w:tcPr>
            <w:tcW w:w="1464" w:type="dxa"/>
          </w:tcPr>
          <w:p w14:paraId="258052DC" w14:textId="77777777" w:rsidR="00300E52" w:rsidRPr="00300E52" w:rsidRDefault="00300E52" w:rsidP="00300E52">
            <w:pPr>
              <w:spacing w:before="71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0"/>
                <w:sz w:val="18"/>
              </w:rPr>
              <w:t>7</w:t>
            </w:r>
          </w:p>
        </w:tc>
        <w:tc>
          <w:tcPr>
            <w:tcW w:w="8978" w:type="dxa"/>
          </w:tcPr>
          <w:p w14:paraId="46F79A90" w14:textId="77777777" w:rsidR="00300E52" w:rsidRPr="00300E52" w:rsidRDefault="00300E52" w:rsidP="00300E52">
            <w:pPr>
              <w:spacing w:before="104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Si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HTTPS est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pris en charge,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l'accès administrateur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peut-il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être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limité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exclusivement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HTTPS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?</w:t>
            </w:r>
          </w:p>
        </w:tc>
        <w:tc>
          <w:tcPr>
            <w:tcW w:w="985" w:type="dxa"/>
          </w:tcPr>
          <w:p w14:paraId="23F15B95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300E52" w:rsidRPr="00300E52" w14:paraId="67958BB0" w14:textId="77777777" w:rsidTr="0058445B">
        <w:trPr>
          <w:trHeight w:val="590"/>
        </w:trPr>
        <w:tc>
          <w:tcPr>
            <w:tcW w:w="1464" w:type="dxa"/>
            <w:shd w:val="clear" w:color="auto" w:fill="CCCCCC"/>
          </w:tcPr>
          <w:p w14:paraId="7BA79B29" w14:textId="77777777" w:rsidR="00300E52" w:rsidRPr="00300E52" w:rsidRDefault="00300E52" w:rsidP="00300E52">
            <w:pPr>
              <w:spacing w:before="71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0"/>
                <w:sz w:val="18"/>
              </w:rPr>
              <w:t>8</w:t>
            </w:r>
          </w:p>
        </w:tc>
        <w:tc>
          <w:tcPr>
            <w:tcW w:w="8978" w:type="dxa"/>
            <w:shd w:val="clear" w:color="auto" w:fill="CCCCCC"/>
          </w:tcPr>
          <w:p w14:paraId="67F877FE" w14:textId="77777777" w:rsidR="00300E52" w:rsidRPr="00300E52" w:rsidRDefault="00300E52" w:rsidP="00300E52">
            <w:pPr>
              <w:spacing w:before="61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Vérifiez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si 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port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TCP/IP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utilisé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l'interface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Web peut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être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modifié</w:t>
            </w:r>
          </w:p>
        </w:tc>
        <w:tc>
          <w:tcPr>
            <w:tcW w:w="985" w:type="dxa"/>
            <w:shd w:val="clear" w:color="auto" w:fill="CCCCCC"/>
          </w:tcPr>
          <w:p w14:paraId="42202E1B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300E52" w:rsidRPr="00300E52" w14:paraId="3704F9A0" w14:textId="77777777" w:rsidTr="0058445B">
        <w:trPr>
          <w:trHeight w:val="988"/>
        </w:trPr>
        <w:tc>
          <w:tcPr>
            <w:tcW w:w="1464" w:type="dxa"/>
          </w:tcPr>
          <w:p w14:paraId="6F1CBC85" w14:textId="77777777" w:rsidR="00300E52" w:rsidRPr="00300E52" w:rsidRDefault="00300E52" w:rsidP="00300E52">
            <w:pPr>
              <w:spacing w:before="71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0"/>
                <w:sz w:val="18"/>
              </w:rPr>
              <w:t>9</w:t>
            </w:r>
          </w:p>
        </w:tc>
        <w:tc>
          <w:tcPr>
            <w:tcW w:w="8978" w:type="dxa"/>
          </w:tcPr>
          <w:p w14:paraId="3C793580" w14:textId="77777777" w:rsidR="00300E52" w:rsidRPr="00300E52" w:rsidRDefault="00300E52" w:rsidP="00300E52">
            <w:pPr>
              <w:spacing w:before="130" w:line="237" w:lineRule="auto"/>
              <w:ind w:right="43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vraiment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empêcher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l'accès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administrateurs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locaux,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limitez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l'adresse IP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réseau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local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proofErr w:type="gram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l’ adresse</w:t>
            </w:r>
            <w:proofErr w:type="gramEnd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IP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unique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qui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est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fois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dehors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plage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DHCP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 non normalement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0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attribué.</w:t>
            </w:r>
          </w:p>
        </w:tc>
        <w:tc>
          <w:tcPr>
            <w:tcW w:w="985" w:type="dxa"/>
          </w:tcPr>
          <w:p w14:paraId="11063AA8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300E52" w:rsidRPr="00300E52" w14:paraId="3FE084E3" w14:textId="77777777" w:rsidTr="0058445B">
        <w:trPr>
          <w:trHeight w:val="585"/>
        </w:trPr>
        <w:tc>
          <w:tcPr>
            <w:tcW w:w="1464" w:type="dxa"/>
            <w:shd w:val="clear" w:color="auto" w:fill="CCCCCC"/>
          </w:tcPr>
          <w:p w14:paraId="54E94A9D" w14:textId="77777777" w:rsidR="00300E52" w:rsidRPr="00300E52" w:rsidRDefault="00300E52" w:rsidP="00300E52">
            <w:pPr>
              <w:spacing w:before="71"/>
              <w:ind w:right="499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</w:rPr>
              <w:t>10</w:t>
            </w:r>
          </w:p>
        </w:tc>
        <w:tc>
          <w:tcPr>
            <w:tcW w:w="8978" w:type="dxa"/>
            <w:shd w:val="clear" w:color="auto" w:fill="CCCCCC"/>
          </w:tcPr>
          <w:p w14:paraId="14E03A8F" w14:textId="77777777" w:rsidR="00300E52" w:rsidRPr="00300E52" w:rsidRDefault="00300E52" w:rsidP="00300E52">
            <w:pPr>
              <w:spacing w:before="90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Vérifiez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si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l'accès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administrateur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peut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être limité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Ethernet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uniquement</w:t>
            </w:r>
          </w:p>
        </w:tc>
        <w:tc>
          <w:tcPr>
            <w:tcW w:w="985" w:type="dxa"/>
            <w:shd w:val="clear" w:color="auto" w:fill="CCCCCC"/>
          </w:tcPr>
          <w:p w14:paraId="79334B66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300E52" w:rsidRPr="00300E52" w14:paraId="5308DF61" w14:textId="77777777" w:rsidTr="0058445B">
        <w:trPr>
          <w:trHeight w:val="585"/>
        </w:trPr>
        <w:tc>
          <w:tcPr>
            <w:tcW w:w="1464" w:type="dxa"/>
          </w:tcPr>
          <w:p w14:paraId="2356C39F" w14:textId="77777777" w:rsidR="00300E52" w:rsidRPr="00300E52" w:rsidRDefault="00300E52" w:rsidP="00300E52">
            <w:pPr>
              <w:spacing w:before="71"/>
              <w:ind w:right="533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</w:rPr>
              <w:t>11</w:t>
            </w:r>
          </w:p>
        </w:tc>
        <w:tc>
          <w:tcPr>
            <w:tcW w:w="8978" w:type="dxa"/>
          </w:tcPr>
          <w:p w14:paraId="529B655B" w14:textId="77777777" w:rsidR="00300E52" w:rsidRPr="00300E52" w:rsidRDefault="00300E52" w:rsidP="00300E52">
            <w:pPr>
              <w:spacing w:before="61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Vérifiez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si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l'accès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routeur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peut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être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restreint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SSID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et/ou par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VLAN</w:t>
            </w:r>
          </w:p>
        </w:tc>
        <w:tc>
          <w:tcPr>
            <w:tcW w:w="985" w:type="dxa"/>
          </w:tcPr>
          <w:p w14:paraId="2E8C2F8C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300E52" w:rsidRPr="00300E52" w14:paraId="37F51AE0" w14:textId="77777777" w:rsidTr="0058445B">
        <w:trPr>
          <w:trHeight w:val="618"/>
        </w:trPr>
        <w:tc>
          <w:tcPr>
            <w:tcW w:w="1464" w:type="dxa"/>
            <w:shd w:val="clear" w:color="auto" w:fill="CCCCCC"/>
          </w:tcPr>
          <w:p w14:paraId="166E7E0F" w14:textId="77777777" w:rsidR="00300E52" w:rsidRPr="00300E52" w:rsidRDefault="00300E52" w:rsidP="00300E52">
            <w:pPr>
              <w:spacing w:before="71"/>
              <w:ind w:right="533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</w:rPr>
              <w:t>12</w:t>
            </w:r>
          </w:p>
        </w:tc>
        <w:tc>
          <w:tcPr>
            <w:tcW w:w="8978" w:type="dxa"/>
            <w:shd w:val="clear" w:color="auto" w:fill="CCCCCC"/>
          </w:tcPr>
          <w:p w14:paraId="27E6B58E" w14:textId="77777777" w:rsidR="00300E52" w:rsidRPr="00300E52" w:rsidRDefault="00300E52" w:rsidP="00300E52">
            <w:pPr>
              <w:spacing w:before="81" w:line="280" w:lineRule="atLeast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 routeur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doit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permettre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plusieurs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ordinateurs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se connecter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0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même temps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utilisant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même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identifiant</w:t>
            </w:r>
          </w:p>
        </w:tc>
        <w:tc>
          <w:tcPr>
            <w:tcW w:w="985" w:type="dxa"/>
            <w:shd w:val="clear" w:color="auto" w:fill="CCCCCC"/>
          </w:tcPr>
          <w:p w14:paraId="58CFD397" w14:textId="77777777" w:rsidR="00300E52" w:rsidRPr="00300E52" w:rsidRDefault="00300E52" w:rsidP="00300E52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</w:tbl>
    <w:p w14:paraId="6B8A03C0" w14:textId="77777777" w:rsidR="00300E52" w:rsidRDefault="00300E52" w:rsidP="00300E52">
      <w:pPr>
        <w:widowControl w:val="0"/>
        <w:autoSpaceDE w:val="0"/>
        <w:autoSpaceDN w:val="0"/>
        <w:rPr>
          <w:rFonts w:ascii="Times New Roman" w:eastAsia="Lucida Sans Unicode" w:hAnsi="Lucida Sans Unicode" w:cs="Lucida Sans Unicode"/>
          <w:sz w:val="16"/>
        </w:rPr>
      </w:pPr>
    </w:p>
    <w:tbl>
      <w:tblPr>
        <w:tblStyle w:val="TableNormal"/>
        <w:tblW w:w="0" w:type="auto"/>
        <w:tblInd w:w="226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Look w:val="01E0" w:firstRow="1" w:lastRow="1" w:firstColumn="1" w:lastColumn="1" w:noHBand="0" w:noVBand="0"/>
      </w:tblPr>
      <w:tblGrid>
        <w:gridCol w:w="1306"/>
        <w:gridCol w:w="8643"/>
        <w:gridCol w:w="1354"/>
      </w:tblGrid>
      <w:tr w:rsidR="00F82EC2" w:rsidRPr="00300E52" w14:paraId="5B78836A" w14:textId="77777777" w:rsidTr="00437C3C">
        <w:trPr>
          <w:trHeight w:val="619"/>
        </w:trPr>
        <w:tc>
          <w:tcPr>
            <w:tcW w:w="1306" w:type="dxa"/>
          </w:tcPr>
          <w:p w14:paraId="506A414F" w14:textId="77777777" w:rsidR="00F82EC2" w:rsidRPr="00300E52" w:rsidRDefault="00F82EC2" w:rsidP="00437C3C">
            <w:pPr>
              <w:spacing w:before="62"/>
              <w:ind w:right="223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</w:rPr>
              <w:t>13</w:t>
            </w:r>
          </w:p>
        </w:tc>
        <w:tc>
          <w:tcPr>
            <w:tcW w:w="8643" w:type="dxa"/>
          </w:tcPr>
          <w:p w14:paraId="175850D7" w14:textId="77777777" w:rsidR="00F82EC2" w:rsidRPr="00300E52" w:rsidRDefault="00F82EC2" w:rsidP="00437C3C">
            <w:pPr>
              <w:spacing w:before="57" w:line="280" w:lineRule="atLeast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proofErr w:type="gram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Vérifiez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s'il</w:t>
            </w:r>
            <w:proofErr w:type="gramEnd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y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un certain type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verrouillage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après trop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tentatives infructueuses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vous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connecter 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l'interface web</w:t>
            </w:r>
          </w:p>
        </w:tc>
        <w:tc>
          <w:tcPr>
            <w:tcW w:w="1354" w:type="dxa"/>
          </w:tcPr>
          <w:p w14:paraId="3221F31E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40832699" w14:textId="77777777" w:rsidTr="00437C3C">
        <w:trPr>
          <w:trHeight w:val="484"/>
        </w:trPr>
        <w:tc>
          <w:tcPr>
            <w:tcW w:w="11303" w:type="dxa"/>
            <w:gridSpan w:val="3"/>
            <w:shd w:val="clear" w:color="auto" w:fill="CCCCCC"/>
          </w:tcPr>
          <w:p w14:paraId="39565838" w14:textId="77777777" w:rsidR="00F82EC2" w:rsidRPr="00300E52" w:rsidRDefault="00F82EC2" w:rsidP="00437C3C">
            <w:pPr>
              <w:spacing w:before="45"/>
              <w:rPr>
                <w:rFonts w:ascii="Tahoma" w:eastAsia="Lucida Sans Unicode" w:hAnsi="Tahoma" w:cs="Lucida Sans Unicode"/>
                <w:b/>
                <w:sz w:val="18"/>
              </w:rPr>
            </w:pPr>
            <w:r w:rsidRPr="00300E52">
              <w:rPr>
                <w:rFonts w:ascii="Tahoma" w:eastAsia="Lucida Sans Unicode" w:hAnsi="Tahoma" w:cs="Lucida Sans Unicode"/>
                <w:b/>
                <w:color w:val="17151A"/>
                <w:w w:val="95"/>
                <w:sz w:val="18"/>
              </w:rPr>
              <w:t>ADMINISTRATION</w:t>
            </w:r>
            <w:r w:rsidRPr="00300E52">
              <w:rPr>
                <w:rFonts w:ascii="Tahoma" w:eastAsia="Lucida Sans Unicode" w:hAnsi="Tahoma" w:cs="Lucida Sans Unicode"/>
                <w:b/>
                <w:color w:val="17151A"/>
                <w:spacing w:val="-1"/>
                <w:w w:val="95"/>
                <w:sz w:val="18"/>
              </w:rPr>
              <w:t xml:space="preserve"> </w:t>
            </w:r>
            <w:r w:rsidRPr="00300E52">
              <w:rPr>
                <w:rFonts w:ascii="Tahoma" w:eastAsia="Lucida Sans Unicode" w:hAnsi="Tahoma" w:cs="Lucida Sans Unicode"/>
                <w:b/>
                <w:color w:val="17151A"/>
                <w:w w:val="95"/>
                <w:sz w:val="18"/>
              </w:rPr>
              <w:t>À</w:t>
            </w:r>
            <w:r w:rsidRPr="00300E52">
              <w:rPr>
                <w:rFonts w:ascii="Tahoma" w:eastAsia="Lucida Sans Unicode" w:hAnsi="Tahoma" w:cs="Lucida Sans Unicode"/>
                <w:b/>
                <w:color w:val="17151A"/>
                <w:spacing w:val="-2"/>
                <w:w w:val="95"/>
                <w:sz w:val="18"/>
              </w:rPr>
              <w:t xml:space="preserve"> </w:t>
            </w:r>
            <w:r w:rsidRPr="00300E52">
              <w:rPr>
                <w:rFonts w:ascii="Tahoma" w:eastAsia="Lucida Sans Unicode" w:hAnsi="Tahoma" w:cs="Lucida Sans Unicode"/>
                <w:b/>
                <w:color w:val="17151A"/>
                <w:w w:val="95"/>
                <w:sz w:val="18"/>
              </w:rPr>
              <w:t>DISTANCE</w:t>
            </w:r>
          </w:p>
        </w:tc>
      </w:tr>
      <w:tr w:rsidR="00F82EC2" w:rsidRPr="00300E52" w14:paraId="78F18E51" w14:textId="77777777" w:rsidTr="00437C3C">
        <w:trPr>
          <w:trHeight w:val="979"/>
        </w:trPr>
        <w:tc>
          <w:tcPr>
            <w:tcW w:w="1306" w:type="dxa"/>
          </w:tcPr>
          <w:p w14:paraId="026C95A6" w14:textId="77777777" w:rsidR="00F82EC2" w:rsidRPr="00300E52" w:rsidRDefault="00F82EC2" w:rsidP="00437C3C">
            <w:pPr>
              <w:spacing w:before="66"/>
              <w:ind w:right="223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</w:rPr>
              <w:t>14</w:t>
            </w:r>
          </w:p>
        </w:tc>
        <w:tc>
          <w:tcPr>
            <w:tcW w:w="8643" w:type="dxa"/>
          </w:tcPr>
          <w:p w14:paraId="1AB5C185" w14:textId="77777777" w:rsidR="00F82EC2" w:rsidRPr="00300E52" w:rsidRDefault="00F82EC2" w:rsidP="00437C3C">
            <w:pPr>
              <w:spacing w:before="85" w:line="350" w:lineRule="auto"/>
              <w:ind w:right="1236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Assurez-vous que les paramètres d'administration à distance sont désactivés par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défaut</w:t>
            </w:r>
          </w:p>
        </w:tc>
        <w:tc>
          <w:tcPr>
            <w:tcW w:w="1354" w:type="dxa"/>
          </w:tcPr>
          <w:p w14:paraId="49CDD858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534C7A35" w14:textId="77777777" w:rsidTr="00437C3C">
        <w:trPr>
          <w:trHeight w:val="489"/>
        </w:trPr>
        <w:tc>
          <w:tcPr>
            <w:tcW w:w="1306" w:type="dxa"/>
            <w:shd w:val="clear" w:color="auto" w:fill="CCCCCC"/>
          </w:tcPr>
          <w:p w14:paraId="65EDBE46" w14:textId="77777777" w:rsidR="00F82EC2" w:rsidRPr="00300E52" w:rsidRDefault="00F82EC2" w:rsidP="00437C3C">
            <w:pPr>
              <w:spacing w:before="61"/>
              <w:ind w:right="223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</w:rPr>
              <w:t>15</w:t>
            </w:r>
          </w:p>
        </w:tc>
        <w:tc>
          <w:tcPr>
            <w:tcW w:w="8643" w:type="dxa"/>
            <w:shd w:val="clear" w:color="auto" w:fill="CCCCCC"/>
          </w:tcPr>
          <w:p w14:paraId="6CA95F37" w14:textId="77777777" w:rsidR="00F82EC2" w:rsidRPr="00300E52" w:rsidRDefault="00F82EC2" w:rsidP="00437C3C">
            <w:pPr>
              <w:spacing w:before="61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Vérifiez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si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numéro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port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peut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être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modifié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distance</w:t>
            </w:r>
          </w:p>
        </w:tc>
        <w:tc>
          <w:tcPr>
            <w:tcW w:w="1354" w:type="dxa"/>
            <w:shd w:val="clear" w:color="auto" w:fill="CCCCCC"/>
          </w:tcPr>
          <w:p w14:paraId="38B6AE60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5519B800" w14:textId="77777777" w:rsidTr="00437C3C">
        <w:trPr>
          <w:trHeight w:val="1094"/>
        </w:trPr>
        <w:tc>
          <w:tcPr>
            <w:tcW w:w="1306" w:type="dxa"/>
          </w:tcPr>
          <w:p w14:paraId="37F91B38" w14:textId="77777777" w:rsidR="00F82EC2" w:rsidRPr="00300E52" w:rsidRDefault="00F82EC2" w:rsidP="00437C3C">
            <w:pPr>
              <w:spacing w:before="61"/>
              <w:ind w:right="223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</w:rPr>
              <w:t>16</w:t>
            </w:r>
          </w:p>
        </w:tc>
        <w:tc>
          <w:tcPr>
            <w:tcW w:w="8643" w:type="dxa"/>
          </w:tcPr>
          <w:p w14:paraId="6A96169F" w14:textId="77777777" w:rsidR="00F82EC2" w:rsidRPr="00300E52" w:rsidRDefault="00F82EC2" w:rsidP="00437C3C">
            <w:pPr>
              <w:spacing w:before="71" w:line="338" w:lineRule="auto"/>
              <w:ind w:right="1954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Si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vous oubliez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vous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déconnecter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routeur,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votre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session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finira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expirer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vous devriez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pouvoir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définir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délai,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plus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court,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plus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c'est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sûr</w:t>
            </w:r>
          </w:p>
        </w:tc>
        <w:tc>
          <w:tcPr>
            <w:tcW w:w="1354" w:type="dxa"/>
          </w:tcPr>
          <w:p w14:paraId="1AEEC574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6CACFB8F" w14:textId="77777777" w:rsidTr="00437C3C">
        <w:trPr>
          <w:trHeight w:val="484"/>
        </w:trPr>
        <w:tc>
          <w:tcPr>
            <w:tcW w:w="11303" w:type="dxa"/>
            <w:gridSpan w:val="3"/>
            <w:shd w:val="clear" w:color="auto" w:fill="CCCCCC"/>
          </w:tcPr>
          <w:p w14:paraId="56B4AF11" w14:textId="77777777" w:rsidR="00F82EC2" w:rsidRPr="00300E52" w:rsidRDefault="00F82EC2" w:rsidP="00437C3C">
            <w:pPr>
              <w:spacing w:before="64"/>
              <w:rPr>
                <w:rFonts w:ascii="Tahoma" w:eastAsia="Lucida Sans Unicode" w:hAnsi="Lucida Sans Unicode" w:cs="Lucida Sans Unicode"/>
                <w:b/>
                <w:sz w:val="18"/>
              </w:rPr>
            </w:pPr>
            <w:r w:rsidRPr="00300E52">
              <w:rPr>
                <w:rFonts w:ascii="Tahoma" w:eastAsia="Lucida Sans Unicode" w:hAnsi="Lucida Sans Unicode" w:cs="Lucida Sans Unicode"/>
                <w:b/>
                <w:color w:val="17151A"/>
                <w:w w:val="95"/>
                <w:sz w:val="18"/>
              </w:rPr>
              <w:t>PARE-FEU</w:t>
            </w:r>
            <w:r w:rsidRPr="00300E52">
              <w:rPr>
                <w:rFonts w:ascii="Tahoma" w:eastAsia="Lucida Sans Unicode" w:hAnsi="Lucida Sans Unicode" w:cs="Lucida Sans Unicode"/>
                <w:b/>
                <w:color w:val="17151A"/>
                <w:spacing w:val="-5"/>
                <w:w w:val="95"/>
                <w:sz w:val="18"/>
              </w:rPr>
              <w:t xml:space="preserve"> </w:t>
            </w:r>
            <w:r w:rsidRPr="00300E52">
              <w:rPr>
                <w:rFonts w:ascii="Tahoma" w:eastAsia="Lucida Sans Unicode" w:hAnsi="Lucida Sans Unicode" w:cs="Lucida Sans Unicode"/>
                <w:b/>
                <w:color w:val="17151A"/>
                <w:w w:val="95"/>
                <w:sz w:val="18"/>
              </w:rPr>
              <w:t>DU</w:t>
            </w:r>
            <w:r w:rsidRPr="00300E52">
              <w:rPr>
                <w:rFonts w:ascii="Tahoma" w:eastAsia="Lucida Sans Unicode" w:hAnsi="Lucida Sans Unicode" w:cs="Lucida Sans Unicode"/>
                <w:b/>
                <w:color w:val="17151A"/>
                <w:spacing w:val="-5"/>
                <w:w w:val="95"/>
                <w:sz w:val="18"/>
              </w:rPr>
              <w:t xml:space="preserve"> </w:t>
            </w:r>
            <w:r w:rsidRPr="00300E52">
              <w:rPr>
                <w:rFonts w:ascii="Tahoma" w:eastAsia="Lucida Sans Unicode" w:hAnsi="Lucida Sans Unicode" w:cs="Lucida Sans Unicode"/>
                <w:b/>
                <w:color w:val="17151A"/>
                <w:w w:val="95"/>
                <w:sz w:val="18"/>
              </w:rPr>
              <w:t>ROUTEUR</w:t>
            </w:r>
          </w:p>
        </w:tc>
      </w:tr>
      <w:tr w:rsidR="00F82EC2" w:rsidRPr="00300E52" w14:paraId="3AE2FEC2" w14:textId="77777777" w:rsidTr="00437C3C">
        <w:trPr>
          <w:trHeight w:val="3485"/>
        </w:trPr>
        <w:tc>
          <w:tcPr>
            <w:tcW w:w="1306" w:type="dxa"/>
          </w:tcPr>
          <w:p w14:paraId="433B9BBA" w14:textId="77777777" w:rsidR="00F82EC2" w:rsidRPr="00300E52" w:rsidRDefault="00F82EC2" w:rsidP="00437C3C">
            <w:pPr>
              <w:spacing w:before="61"/>
              <w:ind w:right="223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</w:rPr>
              <w:t>17</w:t>
            </w:r>
          </w:p>
        </w:tc>
        <w:tc>
          <w:tcPr>
            <w:tcW w:w="8643" w:type="dxa"/>
          </w:tcPr>
          <w:p w14:paraId="60D2154C" w14:textId="77777777" w:rsidR="00F82EC2" w:rsidRPr="00300E52" w:rsidRDefault="00F82EC2" w:rsidP="00437C3C">
            <w:pPr>
              <w:spacing w:before="61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Tahoma" w:eastAsia="Lucida Sans Unicode" w:hAnsi="Tahoma" w:cs="Lucida Sans Unicode"/>
                <w:b/>
                <w:color w:val="17151A"/>
                <w:spacing w:val="-2"/>
                <w:sz w:val="18"/>
                <w:lang w:val="fr-FR"/>
              </w:rPr>
              <w:t>Réseau</w:t>
            </w:r>
            <w:r w:rsidRPr="00300E52">
              <w:rPr>
                <w:rFonts w:ascii="Tahoma" w:eastAsia="Lucida Sans Unicode" w:hAnsi="Tahoma" w:cs="Lucida Sans Unicode"/>
                <w:b/>
                <w:color w:val="17151A"/>
                <w:spacing w:val="-4"/>
                <w:sz w:val="18"/>
                <w:lang w:val="fr-FR"/>
              </w:rPr>
              <w:t xml:space="preserve"> </w:t>
            </w:r>
            <w:r w:rsidRPr="00300E52">
              <w:rPr>
                <w:rFonts w:ascii="Tahoma" w:eastAsia="Lucida Sans Unicode" w:hAnsi="Tahoma" w:cs="Lucida Sans Unicode"/>
                <w:b/>
                <w:color w:val="17151A"/>
                <w:spacing w:val="-2"/>
                <w:sz w:val="18"/>
                <w:lang w:val="fr-FR"/>
              </w:rPr>
              <w:t>étendu</w:t>
            </w:r>
            <w:r w:rsidRPr="00300E52">
              <w:rPr>
                <w:rFonts w:ascii="Tahoma" w:eastAsia="Lucida Sans Unicode" w:hAnsi="Tahoma" w:cs="Lucida Sans Unicode"/>
                <w:b/>
                <w:color w:val="17151A"/>
                <w:spacing w:val="-4"/>
                <w:sz w:val="18"/>
                <w:lang w:val="fr-FR"/>
              </w:rPr>
              <w:t xml:space="preserve"> </w:t>
            </w:r>
            <w:r w:rsidRPr="00300E52">
              <w:rPr>
                <w:rFonts w:ascii="Tahoma" w:eastAsia="Lucida Sans Unicode" w:hAnsi="Tahoma" w:cs="Lucida Sans Unicode"/>
                <w:b/>
                <w:color w:val="17151A"/>
                <w:spacing w:val="-2"/>
                <w:sz w:val="18"/>
                <w:lang w:val="fr-FR"/>
              </w:rPr>
              <w:t>entrant</w:t>
            </w:r>
            <w:r w:rsidRPr="00300E52">
              <w:rPr>
                <w:rFonts w:ascii="Tahoma" w:eastAsia="Lucida Sans Unicode" w:hAnsi="Tahoma" w:cs="Lucida Sans Unicode"/>
                <w:b/>
                <w:color w:val="17151A"/>
                <w:spacing w:val="-4"/>
                <w:sz w:val="18"/>
                <w:lang w:val="fr-FR"/>
              </w:rPr>
              <w:t xml:space="preserve"> </w:t>
            </w:r>
            <w:r w:rsidRPr="00300E52">
              <w:rPr>
                <w:rFonts w:ascii="Tahoma" w:eastAsia="Lucida Sans Unicode" w:hAnsi="Tahoma" w:cs="Lucida Sans Unicode"/>
                <w:b/>
                <w:color w:val="17151A"/>
                <w:spacing w:val="-2"/>
                <w:sz w:val="18"/>
                <w:lang w:val="fr-FR"/>
              </w:rPr>
              <w:t>:</w:t>
            </w:r>
            <w:r w:rsidRPr="00300E52">
              <w:rPr>
                <w:rFonts w:ascii="Tahoma" w:eastAsia="Lucida Sans Unicode" w:hAnsi="Tahoma" w:cs="Lucida Sans Unicode"/>
                <w:b/>
                <w:color w:val="17151A"/>
                <w:spacing w:val="-11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sz w:val="18"/>
                <w:lang w:val="fr-FR"/>
              </w:rPr>
              <w:t>Quels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9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sz w:val="18"/>
                <w:lang w:val="fr-FR"/>
              </w:rPr>
              <w:t>ports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9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sz w:val="18"/>
                <w:lang w:val="fr-FR"/>
              </w:rPr>
              <w:t>sont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0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sz w:val="18"/>
                <w:lang w:val="fr-FR"/>
              </w:rPr>
              <w:t>ouverts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8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sz w:val="18"/>
                <w:lang w:val="fr-FR"/>
              </w:rPr>
              <w:t>côté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8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sz w:val="18"/>
                <w:lang w:val="fr-FR"/>
              </w:rPr>
              <w:t>WAN/Internet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9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sz w:val="18"/>
                <w:lang w:val="fr-FR"/>
              </w:rPr>
              <w:t>?</w:t>
            </w:r>
          </w:p>
          <w:p w14:paraId="7687DF92" w14:textId="77777777" w:rsidR="00F82EC2" w:rsidRPr="00300E52" w:rsidRDefault="00F82EC2" w:rsidP="00437C3C">
            <w:pPr>
              <w:spacing w:before="175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réponse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plus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sûre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est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aucun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vous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devez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vous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attendre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qu'aucun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routeur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fasse</w:t>
            </w:r>
          </w:p>
          <w:p w14:paraId="5598D182" w14:textId="77777777" w:rsidR="00F82EC2" w:rsidRPr="00300E52" w:rsidRDefault="00F82EC2" w:rsidP="00437C3C">
            <w:pPr>
              <w:spacing w:before="78"/>
              <w:ind w:right="20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proofErr w:type="gramStart"/>
            <w:r w:rsidRPr="00300E52">
              <w:rPr>
                <w:rFonts w:ascii="Lucida Sans Unicode" w:eastAsia="Lucida Sans Unicode" w:hAnsi="Lucida Sans Unicode" w:cs="Lucida Sans Unicode"/>
                <w:w w:val="95"/>
                <w:sz w:val="16"/>
                <w:lang w:val="fr-FR"/>
              </w:rPr>
              <w:t>fournir</w:t>
            </w:r>
            <w:proofErr w:type="gramEnd"/>
            <w:r w:rsidRPr="00300E52">
              <w:rPr>
                <w:rFonts w:ascii="Lucida Sans Unicode" w:eastAsia="Lucida Sans Unicode" w:hAnsi="Lucida Sans Unicode" w:cs="Lucida Sans Unicode"/>
                <w:spacing w:val="-7"/>
                <w:w w:val="95"/>
                <w:sz w:val="16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position w:val="2"/>
                <w:sz w:val="18"/>
                <w:lang w:val="fr-FR"/>
              </w:rPr>
              <w:t>par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0"/>
                <w:w w:val="95"/>
                <w:position w:val="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position w:val="2"/>
                <w:sz w:val="18"/>
                <w:lang w:val="fr-FR"/>
              </w:rPr>
              <w:t>un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position w:val="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position w:val="2"/>
                <w:sz w:val="18"/>
                <w:lang w:val="fr-FR"/>
              </w:rPr>
              <w:t>FAI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position w:val="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position w:val="2"/>
                <w:sz w:val="18"/>
                <w:lang w:val="fr-FR"/>
              </w:rPr>
              <w:t>pour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position w:val="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position w:val="2"/>
                <w:sz w:val="18"/>
                <w:lang w:val="fr-FR"/>
              </w:rPr>
              <w:t>ne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position w:val="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position w:val="2"/>
                <w:sz w:val="18"/>
                <w:lang w:val="fr-FR"/>
              </w:rPr>
              <w:t>pas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position w:val="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position w:val="2"/>
                <w:sz w:val="18"/>
                <w:lang w:val="fr-FR"/>
              </w:rPr>
              <w:t>avoir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position w:val="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position w:val="2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position w:val="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position w:val="2"/>
                <w:sz w:val="18"/>
                <w:lang w:val="fr-FR"/>
              </w:rPr>
              <w:t>ports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position w:val="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position w:val="2"/>
                <w:sz w:val="18"/>
                <w:lang w:val="fr-FR"/>
              </w:rPr>
              <w:t>ouverts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position w:val="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position w:val="2"/>
                <w:sz w:val="18"/>
                <w:lang w:val="fr-FR"/>
              </w:rPr>
              <w:t>côté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position w:val="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position w:val="2"/>
                <w:sz w:val="18"/>
                <w:lang w:val="fr-FR"/>
              </w:rPr>
              <w:t>Internet.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3"/>
                <w:w w:val="95"/>
                <w:position w:val="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position w:val="2"/>
                <w:sz w:val="18"/>
                <w:lang w:val="fr-FR"/>
              </w:rPr>
              <w:t>Une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position w:val="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position w:val="2"/>
                <w:sz w:val="18"/>
                <w:lang w:val="fr-FR"/>
              </w:rPr>
              <w:t>exception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position w:val="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position w:val="2"/>
                <w:sz w:val="18"/>
                <w:lang w:val="fr-FR"/>
              </w:rPr>
              <w:t>est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position w:val="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position w:val="2"/>
                <w:sz w:val="18"/>
                <w:lang w:val="fr-FR"/>
              </w:rPr>
              <w:t>l'administration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1"/>
                <w:w w:val="95"/>
                <w:position w:val="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distance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l'ancienne,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qui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nécessite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un port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ouvert.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0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Chaque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port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ouvert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côté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WAN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doit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0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être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pris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0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proofErr w:type="spellStart"/>
            <w:proofErr w:type="gram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compte,surtout</w:t>
            </w:r>
            <w:proofErr w:type="spellEnd"/>
            <w:proofErr w:type="gramEnd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 xml:space="preserve"> si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routeur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été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fourni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FAI,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ils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disposent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souvent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eux-mêmes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une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porte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dérobée. 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page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Teste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votre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routeur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renvoie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nombreux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sites Web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proposant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tests 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pare-feu. Cela dit, aucun d'entre eux ne scannera tous les 65 535 ports TCP ou les 65 535 ports UDP.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meilleur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moment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tester ceci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est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avant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mettre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service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nouveau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routeur.</w:t>
            </w:r>
          </w:p>
        </w:tc>
        <w:tc>
          <w:tcPr>
            <w:tcW w:w="1354" w:type="dxa"/>
          </w:tcPr>
          <w:p w14:paraId="62AA509A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1FABE2E2" w14:textId="77777777" w:rsidTr="00437C3C">
        <w:trPr>
          <w:trHeight w:val="2457"/>
        </w:trPr>
        <w:tc>
          <w:tcPr>
            <w:tcW w:w="1306" w:type="dxa"/>
            <w:shd w:val="clear" w:color="auto" w:fill="CCCCCC"/>
          </w:tcPr>
          <w:p w14:paraId="31543803" w14:textId="77777777" w:rsidR="00F82EC2" w:rsidRPr="00300E52" w:rsidRDefault="00F82EC2" w:rsidP="00437C3C">
            <w:pPr>
              <w:spacing w:before="61"/>
              <w:ind w:right="223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</w:rPr>
              <w:t>18</w:t>
            </w:r>
          </w:p>
        </w:tc>
        <w:tc>
          <w:tcPr>
            <w:tcW w:w="8643" w:type="dxa"/>
            <w:shd w:val="clear" w:color="auto" w:fill="CCCCCC"/>
          </w:tcPr>
          <w:p w14:paraId="06F59546" w14:textId="77777777" w:rsidR="00F82EC2" w:rsidRPr="00300E52" w:rsidRDefault="00F82EC2" w:rsidP="00437C3C">
            <w:pPr>
              <w:spacing w:before="85" w:line="410" w:lineRule="auto"/>
              <w:ind w:right="362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Tahoma" w:eastAsia="Lucida Sans Unicode" w:hAnsi="Tahoma" w:cs="Lucida Sans Unicode"/>
                <w:b/>
                <w:color w:val="17151A"/>
                <w:w w:val="95"/>
                <w:sz w:val="18"/>
                <w:lang w:val="fr-FR"/>
              </w:rPr>
              <w:t xml:space="preserve">Réseau local entrant :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Quels ports sont ouverts côté LAN ? Attendez-vous au port 53 à être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ouvert au DNS (probablement UDP, peut-être TCP). Si le routeur dispose d'une interface Web, cela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nécessite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alors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un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port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ouvert.</w:t>
            </w:r>
          </w:p>
          <w:p w14:paraId="166C4B2A" w14:textId="77777777" w:rsidR="00F82EC2" w:rsidRPr="00300E52" w:rsidRDefault="00F82EC2" w:rsidP="00437C3C">
            <w:pPr>
              <w:spacing w:before="46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classique/standard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L'utilitaire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pour tester 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pare-feu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côté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est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Nmap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.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Comme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pour 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côté</w:t>
            </w:r>
          </w:p>
          <w:p w14:paraId="538C4E97" w14:textId="77777777" w:rsidR="00F82EC2" w:rsidRPr="00300E52" w:rsidRDefault="00F82EC2" w:rsidP="00437C3C">
            <w:pPr>
              <w:spacing w:before="198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WAN,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Chaque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port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ouvert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doit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être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pris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compte.</w:t>
            </w:r>
          </w:p>
        </w:tc>
        <w:tc>
          <w:tcPr>
            <w:tcW w:w="1354" w:type="dxa"/>
            <w:shd w:val="clear" w:color="auto" w:fill="CCCCCC"/>
          </w:tcPr>
          <w:p w14:paraId="48AFE9DF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</w:tbl>
    <w:p w14:paraId="202BCDE6" w14:textId="77777777" w:rsidR="00F82EC2" w:rsidRPr="00300E52" w:rsidRDefault="00F82EC2" w:rsidP="00F82EC2">
      <w:pPr>
        <w:widowControl w:val="0"/>
        <w:autoSpaceDE w:val="0"/>
        <w:autoSpaceDN w:val="0"/>
        <w:rPr>
          <w:rFonts w:ascii="Times New Roman" w:eastAsia="Lucida Sans Unicode" w:hAnsi="Lucida Sans Unicode" w:cs="Lucida Sans Unicode"/>
          <w:sz w:val="16"/>
        </w:rPr>
        <w:sectPr w:rsidR="00F82EC2" w:rsidRPr="00300E52" w:rsidSect="00F82EC2">
          <w:pgSz w:w="12240" w:h="15840"/>
          <w:pgMar w:top="540" w:right="260" w:bottom="280" w:left="220" w:header="720" w:footer="720" w:gutter="0"/>
          <w:cols w:space="720"/>
        </w:sectPr>
      </w:pPr>
    </w:p>
    <w:tbl>
      <w:tblPr>
        <w:tblStyle w:val="TableNormal"/>
        <w:tblW w:w="0" w:type="auto"/>
        <w:tblInd w:w="476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Look w:val="01E0" w:firstRow="1" w:lastRow="1" w:firstColumn="1" w:lastColumn="1" w:noHBand="0" w:noVBand="0"/>
      </w:tblPr>
      <w:tblGrid>
        <w:gridCol w:w="1200"/>
        <w:gridCol w:w="8595"/>
        <w:gridCol w:w="1085"/>
      </w:tblGrid>
      <w:tr w:rsidR="00F82EC2" w:rsidRPr="00300E52" w14:paraId="3F834B67" w14:textId="77777777" w:rsidTr="00437C3C">
        <w:trPr>
          <w:trHeight w:val="3298"/>
        </w:trPr>
        <w:tc>
          <w:tcPr>
            <w:tcW w:w="1200" w:type="dxa"/>
          </w:tcPr>
          <w:p w14:paraId="4B86A335" w14:textId="77777777" w:rsidR="00F82EC2" w:rsidRPr="00300E52" w:rsidRDefault="00F82EC2" w:rsidP="00437C3C">
            <w:pPr>
              <w:spacing w:before="42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</w:rPr>
              <w:t>19</w:t>
            </w:r>
          </w:p>
        </w:tc>
        <w:tc>
          <w:tcPr>
            <w:tcW w:w="8595" w:type="dxa"/>
          </w:tcPr>
          <w:p w14:paraId="072FFA01" w14:textId="77777777" w:rsidR="00F82EC2" w:rsidRPr="00300E52" w:rsidRDefault="00F82EC2" w:rsidP="00437C3C">
            <w:pPr>
              <w:spacing w:before="109"/>
              <w:jc w:val="both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Tahoma" w:eastAsia="Lucida Sans Unicode" w:hAnsi="Tahoma" w:cs="Lucida Sans Unicode"/>
                <w:b/>
                <w:color w:val="17151A"/>
                <w:w w:val="95"/>
                <w:sz w:val="18"/>
                <w:lang w:val="fr-FR"/>
              </w:rPr>
              <w:t xml:space="preserve">Sortant :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routeur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peut-il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créer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des règles 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pare-feu sortantes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?</w:t>
            </w:r>
          </w:p>
          <w:p w14:paraId="5696B25B" w14:textId="77777777" w:rsidR="00F82EC2" w:rsidRPr="00300E52" w:rsidRDefault="00F82EC2" w:rsidP="00437C3C">
            <w:pPr>
              <w:spacing w:before="4"/>
              <w:rPr>
                <w:rFonts w:ascii="Arial Black" w:eastAsia="Lucida Sans Unicode" w:hAnsi="Lucida Sans Unicode" w:cs="Lucida Sans Unicode"/>
                <w:lang w:val="fr-FR"/>
              </w:rPr>
            </w:pPr>
          </w:p>
          <w:p w14:paraId="6E453D86" w14:textId="77777777" w:rsidR="00F82EC2" w:rsidRPr="00300E52" w:rsidRDefault="00F82EC2" w:rsidP="00437C3C">
            <w:pPr>
              <w:spacing w:line="458" w:lineRule="auto"/>
              <w:ind w:right="600"/>
              <w:jc w:val="both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Il y a toutes sortes d'attaques qui peuvent être bloquées avec des règles de pare-feu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sortantes. Généralement, les routeurs grand public n'offrent pas de règles de pare-feu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>sortantes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3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>contrairement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9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>aux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9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>routeurs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>classe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>affaires.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0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>En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9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>plus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0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>bloquer,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9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>ce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>serait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3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bien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3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si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4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blocs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étaient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enregistrés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fins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d'audit.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Notez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cependant,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que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appareils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connectés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</w:p>
          <w:p w14:paraId="7156302B" w14:textId="77777777" w:rsidR="00F82EC2" w:rsidRPr="00300E52" w:rsidRDefault="00F82EC2" w:rsidP="00437C3C">
            <w:pPr>
              <w:jc w:val="both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Tor ou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VPN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n'obéiront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aux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messages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sortants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règles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pare-feu.</w:t>
            </w:r>
          </w:p>
        </w:tc>
        <w:tc>
          <w:tcPr>
            <w:tcW w:w="1085" w:type="dxa"/>
          </w:tcPr>
          <w:p w14:paraId="1282D071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</w:tbl>
    <w:p w14:paraId="2AF08BC8" w14:textId="77777777" w:rsidR="00F82EC2" w:rsidRPr="00300E52" w:rsidRDefault="00F82EC2" w:rsidP="00F82EC2">
      <w:pPr>
        <w:widowControl w:val="0"/>
        <w:autoSpaceDE w:val="0"/>
        <w:autoSpaceDN w:val="0"/>
        <w:rPr>
          <w:rFonts w:ascii="Arial Black" w:eastAsia="Arial Black" w:hAnsi="Arial Black" w:cs="Arial Black"/>
          <w:sz w:val="20"/>
          <w:szCs w:val="32"/>
        </w:rPr>
      </w:pPr>
    </w:p>
    <w:p w14:paraId="692F3791" w14:textId="77777777" w:rsidR="00F82EC2" w:rsidRPr="00300E52" w:rsidRDefault="00F82EC2" w:rsidP="00F82EC2">
      <w:pPr>
        <w:widowControl w:val="0"/>
        <w:autoSpaceDE w:val="0"/>
        <w:autoSpaceDN w:val="0"/>
        <w:rPr>
          <w:rFonts w:ascii="Arial Black" w:eastAsia="Arial Black" w:hAnsi="Arial Black" w:cs="Arial Black"/>
          <w:sz w:val="20"/>
          <w:szCs w:val="32"/>
        </w:rPr>
      </w:pPr>
    </w:p>
    <w:p w14:paraId="5373B38E" w14:textId="77777777" w:rsidR="00F82EC2" w:rsidRPr="00300E52" w:rsidRDefault="00F82EC2" w:rsidP="00F82EC2">
      <w:pPr>
        <w:widowControl w:val="0"/>
        <w:autoSpaceDE w:val="0"/>
        <w:autoSpaceDN w:val="0"/>
        <w:rPr>
          <w:rFonts w:ascii="Arial Black" w:eastAsia="Arial Black" w:hAnsi="Arial Black" w:cs="Arial Black"/>
          <w:sz w:val="20"/>
          <w:szCs w:val="32"/>
        </w:rPr>
      </w:pPr>
    </w:p>
    <w:p w14:paraId="18BC2E6C" w14:textId="77777777" w:rsidR="00F82EC2" w:rsidRPr="00300E52" w:rsidRDefault="00F82EC2" w:rsidP="00F82EC2">
      <w:pPr>
        <w:widowControl w:val="0"/>
        <w:autoSpaceDE w:val="0"/>
        <w:autoSpaceDN w:val="0"/>
        <w:rPr>
          <w:rFonts w:ascii="Arial Black" w:eastAsia="Arial Black" w:hAnsi="Arial Black" w:cs="Arial Black"/>
          <w:sz w:val="20"/>
          <w:szCs w:val="32"/>
        </w:rPr>
      </w:pPr>
    </w:p>
    <w:p w14:paraId="064DA4ED" w14:textId="77777777" w:rsidR="00F82EC2" w:rsidRPr="00300E52" w:rsidRDefault="00F82EC2" w:rsidP="00F82EC2">
      <w:pPr>
        <w:widowControl w:val="0"/>
        <w:autoSpaceDE w:val="0"/>
        <w:autoSpaceDN w:val="0"/>
        <w:rPr>
          <w:rFonts w:ascii="Arial Black" w:eastAsia="Arial Black" w:hAnsi="Arial Black" w:cs="Arial Black"/>
          <w:sz w:val="20"/>
          <w:szCs w:val="32"/>
        </w:rPr>
      </w:pPr>
    </w:p>
    <w:p w14:paraId="6BBCDAB5" w14:textId="77777777" w:rsidR="00F82EC2" w:rsidRPr="00300E52" w:rsidRDefault="00F82EC2" w:rsidP="00F82EC2">
      <w:pPr>
        <w:widowControl w:val="0"/>
        <w:autoSpaceDE w:val="0"/>
        <w:autoSpaceDN w:val="0"/>
        <w:rPr>
          <w:rFonts w:ascii="Arial Black" w:eastAsia="Arial Black" w:hAnsi="Arial Black" w:cs="Arial Black"/>
          <w:sz w:val="20"/>
          <w:szCs w:val="32"/>
        </w:rPr>
      </w:pPr>
    </w:p>
    <w:p w14:paraId="471F3DF3" w14:textId="77777777" w:rsidR="00F82EC2" w:rsidRPr="00300E52" w:rsidRDefault="00F82EC2" w:rsidP="00F82EC2">
      <w:pPr>
        <w:widowControl w:val="0"/>
        <w:autoSpaceDE w:val="0"/>
        <w:autoSpaceDN w:val="0"/>
        <w:rPr>
          <w:rFonts w:ascii="Arial Black" w:eastAsia="Arial Black" w:hAnsi="Arial Black" w:cs="Arial Black"/>
          <w:sz w:val="20"/>
          <w:szCs w:val="32"/>
        </w:rPr>
      </w:pPr>
    </w:p>
    <w:p w14:paraId="14987835" w14:textId="77777777" w:rsidR="00F82EC2" w:rsidRPr="00300E52" w:rsidRDefault="00F82EC2" w:rsidP="00F82EC2">
      <w:pPr>
        <w:widowControl w:val="0"/>
        <w:autoSpaceDE w:val="0"/>
        <w:autoSpaceDN w:val="0"/>
        <w:rPr>
          <w:rFonts w:ascii="Arial Black" w:eastAsia="Arial Black" w:hAnsi="Arial Black" w:cs="Arial Black"/>
          <w:sz w:val="20"/>
          <w:szCs w:val="32"/>
        </w:rPr>
      </w:pPr>
    </w:p>
    <w:p w14:paraId="3848566E" w14:textId="77777777" w:rsidR="00F82EC2" w:rsidRPr="00300E52" w:rsidRDefault="00F82EC2" w:rsidP="00F82EC2">
      <w:pPr>
        <w:widowControl w:val="0"/>
        <w:autoSpaceDE w:val="0"/>
        <w:autoSpaceDN w:val="0"/>
        <w:spacing w:before="1"/>
        <w:rPr>
          <w:rFonts w:ascii="Arial Black" w:eastAsia="Arial Black" w:hAnsi="Arial Black" w:cs="Arial Black"/>
          <w:sz w:val="29"/>
          <w:szCs w:val="32"/>
        </w:rPr>
      </w:pPr>
    </w:p>
    <w:p w14:paraId="4A28973F" w14:textId="77777777" w:rsidR="00F82EC2" w:rsidRPr="00300E52" w:rsidRDefault="00F82EC2" w:rsidP="00F82EC2">
      <w:pPr>
        <w:widowControl w:val="0"/>
        <w:autoSpaceDE w:val="0"/>
        <w:autoSpaceDN w:val="0"/>
        <w:spacing w:before="102"/>
        <w:rPr>
          <w:rFonts w:ascii="Arial Black" w:eastAsia="Arial Black" w:hAnsi="Arial Black" w:cs="Arial Black"/>
          <w:sz w:val="32"/>
          <w:szCs w:val="32"/>
        </w:rPr>
      </w:pPr>
      <w:r w:rsidRPr="00300E52">
        <w:rPr>
          <w:rFonts w:ascii="Arial Black" w:eastAsia="Arial Black" w:hAnsi="Arial Black" w:cs="Arial Black"/>
          <w:sz w:val="32"/>
          <w:szCs w:val="32"/>
        </w:rPr>
        <w:t>Commutateurs</w:t>
      </w:r>
    </w:p>
    <w:p w14:paraId="123F2B33" w14:textId="77777777" w:rsidR="00F82EC2" w:rsidRPr="00300E52" w:rsidRDefault="00F82EC2" w:rsidP="00F82EC2">
      <w:pPr>
        <w:widowControl w:val="0"/>
        <w:autoSpaceDE w:val="0"/>
        <w:autoSpaceDN w:val="0"/>
        <w:rPr>
          <w:rFonts w:ascii="Arial Black" w:eastAsia="Arial Black" w:hAnsi="Arial Black" w:cs="Arial Black"/>
          <w:sz w:val="20"/>
          <w:szCs w:val="32"/>
        </w:rPr>
      </w:pPr>
    </w:p>
    <w:p w14:paraId="1C68F8CE" w14:textId="77777777" w:rsidR="00F82EC2" w:rsidRPr="00300E52" w:rsidRDefault="00F82EC2" w:rsidP="00F82EC2">
      <w:pPr>
        <w:widowControl w:val="0"/>
        <w:autoSpaceDE w:val="0"/>
        <w:autoSpaceDN w:val="0"/>
        <w:spacing w:before="7"/>
        <w:rPr>
          <w:rFonts w:ascii="Arial Black" w:eastAsia="Arial Black" w:hAnsi="Arial Black" w:cs="Arial Black"/>
          <w:sz w:val="12"/>
          <w:szCs w:val="32"/>
        </w:rPr>
      </w:pPr>
    </w:p>
    <w:tbl>
      <w:tblPr>
        <w:tblStyle w:val="TableNormal"/>
        <w:tblW w:w="0" w:type="auto"/>
        <w:tblInd w:w="238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Look w:val="01E0" w:firstRow="1" w:lastRow="1" w:firstColumn="1" w:lastColumn="1" w:noHBand="0" w:noVBand="0"/>
      </w:tblPr>
      <w:tblGrid>
        <w:gridCol w:w="1172"/>
        <w:gridCol w:w="9222"/>
        <w:gridCol w:w="953"/>
      </w:tblGrid>
      <w:tr w:rsidR="00F82EC2" w:rsidRPr="00300E52" w14:paraId="562D5B7D" w14:textId="77777777" w:rsidTr="00437C3C">
        <w:trPr>
          <w:trHeight w:val="465"/>
        </w:trPr>
        <w:tc>
          <w:tcPr>
            <w:tcW w:w="1172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021DAFEF" w14:textId="77777777" w:rsidR="00F82EC2" w:rsidRPr="00300E52" w:rsidRDefault="00F82EC2" w:rsidP="00437C3C">
            <w:pPr>
              <w:spacing w:before="85"/>
              <w:ind w:right="527"/>
              <w:jc w:val="right"/>
              <w:rPr>
                <w:rFonts w:ascii="Tahoma" w:eastAsia="Lucida Sans Unicode" w:hAnsi="Lucida Sans Unicode" w:cs="Lucida Sans Unicode"/>
                <w:b/>
                <w:sz w:val="15"/>
              </w:rPr>
            </w:pPr>
            <w:proofErr w:type="spellStart"/>
            <w:r w:rsidRPr="00300E52">
              <w:rPr>
                <w:rFonts w:ascii="Tahoma" w:eastAsia="Lucida Sans Unicode" w:hAnsi="Lucida Sans Unicode" w:cs="Lucida Sans Unicode"/>
                <w:b/>
                <w:color w:val="FFFFFF"/>
                <w:sz w:val="15"/>
              </w:rPr>
              <w:t>SLNon</w:t>
            </w:r>
            <w:proofErr w:type="spellEnd"/>
          </w:p>
        </w:tc>
        <w:tc>
          <w:tcPr>
            <w:tcW w:w="1017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47F32709" w14:textId="77777777" w:rsidR="00F82EC2" w:rsidRPr="00300E52" w:rsidRDefault="00F82EC2" w:rsidP="00437C3C">
            <w:pPr>
              <w:tabs>
                <w:tab w:val="left" w:pos="4656"/>
              </w:tabs>
              <w:spacing w:before="15"/>
              <w:jc w:val="center"/>
              <w:rPr>
                <w:rFonts w:ascii="Tahoma" w:eastAsia="Lucida Sans Unicode" w:hAnsi="Tahoma" w:cs="Lucida Sans Unicode"/>
                <w:b/>
                <w:sz w:val="20"/>
              </w:rPr>
            </w:pPr>
            <w:r w:rsidRPr="00300E52">
              <w:rPr>
                <w:rFonts w:ascii="Tahoma" w:eastAsia="Lucida Sans Unicode" w:hAnsi="Tahoma" w:cs="Lucida Sans Unicode"/>
                <w:b/>
                <w:color w:val="FFFFFF"/>
              </w:rPr>
              <w:t>Conseils</w:t>
            </w:r>
            <w:r w:rsidRPr="00300E52">
              <w:rPr>
                <w:rFonts w:ascii="Tahoma" w:eastAsia="Lucida Sans Unicode" w:hAnsi="Tahoma" w:cs="Lucida Sans Unicode"/>
                <w:b/>
                <w:color w:val="FFFFFF"/>
              </w:rPr>
              <w:tab/>
            </w:r>
          </w:p>
        </w:tc>
      </w:tr>
      <w:tr w:rsidR="00F82EC2" w:rsidRPr="00300E52" w14:paraId="3A4223E4" w14:textId="77777777" w:rsidTr="00437C3C">
        <w:trPr>
          <w:trHeight w:val="446"/>
        </w:trPr>
        <w:tc>
          <w:tcPr>
            <w:tcW w:w="1172" w:type="dxa"/>
            <w:tcBorders>
              <w:top w:val="nil"/>
            </w:tcBorders>
            <w:shd w:val="clear" w:color="auto" w:fill="CCCCCC"/>
          </w:tcPr>
          <w:p w14:paraId="251BA560" w14:textId="77777777" w:rsidR="00F82EC2" w:rsidRPr="00300E52" w:rsidRDefault="00F82EC2" w:rsidP="00437C3C">
            <w:pPr>
              <w:spacing w:before="71"/>
              <w:ind w:right="509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0"/>
                <w:sz w:val="18"/>
              </w:rPr>
              <w:t>1</w:t>
            </w:r>
          </w:p>
        </w:tc>
        <w:tc>
          <w:tcPr>
            <w:tcW w:w="9222" w:type="dxa"/>
            <w:tcBorders>
              <w:top w:val="nil"/>
            </w:tcBorders>
            <w:shd w:val="clear" w:color="auto" w:fill="CCCCCC"/>
          </w:tcPr>
          <w:p w14:paraId="30A41AFC" w14:textId="77777777" w:rsidR="00F82EC2" w:rsidRPr="00300E52" w:rsidRDefault="00F82EC2" w:rsidP="00437C3C">
            <w:pPr>
              <w:spacing w:before="71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Vérifiez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si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dernier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w w:val="95"/>
                <w:sz w:val="18"/>
                <w:lang w:val="fr-FR"/>
              </w:rPr>
              <w:t xml:space="preserve"> 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firmware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est utilisé.</w:t>
            </w:r>
          </w:p>
        </w:tc>
        <w:tc>
          <w:tcPr>
            <w:tcW w:w="953" w:type="dxa"/>
            <w:tcBorders>
              <w:top w:val="nil"/>
            </w:tcBorders>
            <w:shd w:val="clear" w:color="auto" w:fill="CCCCCC"/>
          </w:tcPr>
          <w:p w14:paraId="22ABF77C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5EB487A4" w14:textId="77777777" w:rsidTr="00437C3C">
        <w:trPr>
          <w:trHeight w:val="926"/>
        </w:trPr>
        <w:tc>
          <w:tcPr>
            <w:tcW w:w="1172" w:type="dxa"/>
          </w:tcPr>
          <w:p w14:paraId="1667C57C" w14:textId="77777777" w:rsidR="00F82EC2" w:rsidRPr="00300E52" w:rsidRDefault="00F82EC2" w:rsidP="00437C3C">
            <w:pPr>
              <w:spacing w:before="71"/>
              <w:ind w:right="509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0"/>
                <w:sz w:val="18"/>
              </w:rPr>
              <w:t>2</w:t>
            </w:r>
          </w:p>
        </w:tc>
        <w:tc>
          <w:tcPr>
            <w:tcW w:w="9222" w:type="dxa"/>
          </w:tcPr>
          <w:p w14:paraId="260FEFDA" w14:textId="77777777" w:rsidR="00F82EC2" w:rsidRPr="00300E52" w:rsidRDefault="00F82EC2" w:rsidP="00437C3C">
            <w:pPr>
              <w:spacing w:before="138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sz w:val="18"/>
                <w:lang w:val="fr-FR"/>
              </w:rPr>
              <w:t xml:space="preserve">Consultez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>le guide d'utilisation du commutateur pour connaître 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fonctionnalités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sécurité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voyez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si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ceux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requis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ont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été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correctement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mis</w:t>
            </w:r>
          </w:p>
          <w:p w14:paraId="4C7154D0" w14:textId="77777777" w:rsidR="00F82EC2" w:rsidRPr="00300E52" w:rsidRDefault="00F82EC2" w:rsidP="00437C3C">
            <w:pPr>
              <w:spacing w:line="214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</w:rPr>
              <w:t>en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3"/>
                <w:sz w:val="18"/>
              </w:rPr>
              <w:t xml:space="preserve"> 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</w:rPr>
              <w:t>œuvre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</w:rPr>
              <w:t>.</w:t>
            </w:r>
          </w:p>
        </w:tc>
        <w:tc>
          <w:tcPr>
            <w:tcW w:w="953" w:type="dxa"/>
          </w:tcPr>
          <w:p w14:paraId="32CF8881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</w:rPr>
            </w:pPr>
          </w:p>
        </w:tc>
      </w:tr>
      <w:tr w:rsidR="00F82EC2" w:rsidRPr="00300E52" w14:paraId="769CAA7B" w14:textId="77777777" w:rsidTr="00437C3C">
        <w:trPr>
          <w:trHeight w:val="604"/>
        </w:trPr>
        <w:tc>
          <w:tcPr>
            <w:tcW w:w="1172" w:type="dxa"/>
            <w:shd w:val="clear" w:color="auto" w:fill="CCCCCC"/>
          </w:tcPr>
          <w:p w14:paraId="4EC4830E" w14:textId="77777777" w:rsidR="00F82EC2" w:rsidRPr="00300E52" w:rsidRDefault="00F82EC2" w:rsidP="00437C3C">
            <w:pPr>
              <w:spacing w:before="71"/>
              <w:ind w:right="509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0"/>
                <w:sz w:val="18"/>
              </w:rPr>
              <w:t>3</w:t>
            </w:r>
          </w:p>
        </w:tc>
        <w:tc>
          <w:tcPr>
            <w:tcW w:w="9222" w:type="dxa"/>
            <w:shd w:val="clear" w:color="auto" w:fill="CCCCCC"/>
          </w:tcPr>
          <w:p w14:paraId="63E4A02D" w14:textId="77777777" w:rsidR="00F82EC2" w:rsidRPr="00300E52" w:rsidRDefault="00F82EC2" w:rsidP="00437C3C">
            <w:pPr>
              <w:spacing w:before="67" w:line="280" w:lineRule="atLeast"/>
              <w:ind w:right="30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Créer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mot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passe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secret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d'activation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Crypter 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mots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passe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l'appareil</w:t>
            </w:r>
          </w:p>
        </w:tc>
        <w:tc>
          <w:tcPr>
            <w:tcW w:w="953" w:type="dxa"/>
            <w:shd w:val="clear" w:color="auto" w:fill="CCCCCC"/>
          </w:tcPr>
          <w:p w14:paraId="54E1D45C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5AB24806" w14:textId="77777777" w:rsidTr="00437C3C">
        <w:trPr>
          <w:trHeight w:val="423"/>
        </w:trPr>
        <w:tc>
          <w:tcPr>
            <w:tcW w:w="1172" w:type="dxa"/>
          </w:tcPr>
          <w:p w14:paraId="73452173" w14:textId="77777777" w:rsidR="00F82EC2" w:rsidRPr="00300E52" w:rsidRDefault="00F82EC2" w:rsidP="00437C3C">
            <w:pPr>
              <w:spacing w:before="49"/>
              <w:ind w:right="509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0"/>
                <w:sz w:val="18"/>
              </w:rPr>
              <w:t>4</w:t>
            </w:r>
          </w:p>
        </w:tc>
        <w:tc>
          <w:tcPr>
            <w:tcW w:w="9222" w:type="dxa"/>
          </w:tcPr>
          <w:p w14:paraId="3E2120DA" w14:textId="77777777" w:rsidR="00F82EC2" w:rsidRPr="00300E52" w:rsidRDefault="00F82EC2" w:rsidP="00437C3C">
            <w:pPr>
              <w:spacing w:before="82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Utiliser un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serveur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AAA externe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l'authentification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utilisateurs</w:t>
            </w:r>
          </w:p>
        </w:tc>
        <w:tc>
          <w:tcPr>
            <w:tcW w:w="953" w:type="dxa"/>
          </w:tcPr>
          <w:p w14:paraId="17F63093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637D044D" w14:textId="77777777" w:rsidTr="00437C3C">
        <w:trPr>
          <w:trHeight w:val="897"/>
        </w:trPr>
        <w:tc>
          <w:tcPr>
            <w:tcW w:w="1172" w:type="dxa"/>
            <w:shd w:val="clear" w:color="auto" w:fill="CCCCCC"/>
          </w:tcPr>
          <w:p w14:paraId="0481F91B" w14:textId="77777777" w:rsidR="00F82EC2" w:rsidRPr="00300E52" w:rsidRDefault="00F82EC2" w:rsidP="00437C3C">
            <w:pPr>
              <w:spacing w:before="71"/>
              <w:ind w:right="509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0"/>
                <w:sz w:val="18"/>
              </w:rPr>
              <w:t>5</w:t>
            </w:r>
          </w:p>
        </w:tc>
        <w:tc>
          <w:tcPr>
            <w:tcW w:w="9222" w:type="dxa"/>
            <w:shd w:val="clear" w:color="auto" w:fill="CCCCCC"/>
          </w:tcPr>
          <w:p w14:paraId="093E3C01" w14:textId="77777777" w:rsidR="00F82EC2" w:rsidRPr="00300E52" w:rsidRDefault="00F82EC2" w:rsidP="00437C3C">
            <w:pPr>
              <w:spacing w:before="90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Créer 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comptes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locaux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distincts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l'authentification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utilisateur,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Configurer</w:t>
            </w:r>
          </w:p>
          <w:p w14:paraId="3390B8DF" w14:textId="77777777" w:rsidR="00F82EC2" w:rsidRPr="00300E52" w:rsidRDefault="00F82EC2" w:rsidP="00437C3C">
            <w:pPr>
              <w:spacing w:before="8"/>
              <w:rPr>
                <w:rFonts w:ascii="Arial Black" w:eastAsia="Lucida Sans Unicode" w:hAnsi="Lucida Sans Unicode" w:cs="Lucida Sans Unicode"/>
                <w:sz w:val="20"/>
                <w:lang w:val="fr-FR"/>
              </w:rPr>
            </w:pPr>
          </w:p>
          <w:p w14:paraId="521119EE" w14:textId="77777777" w:rsidR="00F82EC2" w:rsidRPr="00300E52" w:rsidRDefault="00F82EC2" w:rsidP="00437C3C">
            <w:pPr>
              <w:spacing w:line="220" w:lineRule="exact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nombre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maximal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tentatives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0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d'authentification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ayant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échoué</w:t>
            </w:r>
          </w:p>
        </w:tc>
        <w:tc>
          <w:tcPr>
            <w:tcW w:w="953" w:type="dxa"/>
            <w:shd w:val="clear" w:color="auto" w:fill="CCCCCC"/>
          </w:tcPr>
          <w:p w14:paraId="751C8DE8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12A153FF" w14:textId="77777777" w:rsidTr="00437C3C">
        <w:trPr>
          <w:trHeight w:val="628"/>
        </w:trPr>
        <w:tc>
          <w:tcPr>
            <w:tcW w:w="1172" w:type="dxa"/>
          </w:tcPr>
          <w:p w14:paraId="4E1AE419" w14:textId="77777777" w:rsidR="00F82EC2" w:rsidRPr="00300E52" w:rsidRDefault="00F82EC2" w:rsidP="00437C3C">
            <w:pPr>
              <w:spacing w:before="71"/>
              <w:ind w:right="509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0"/>
                <w:sz w:val="18"/>
              </w:rPr>
              <w:t>6</w:t>
            </w:r>
          </w:p>
        </w:tc>
        <w:tc>
          <w:tcPr>
            <w:tcW w:w="9222" w:type="dxa"/>
          </w:tcPr>
          <w:p w14:paraId="78AD8306" w14:textId="77777777" w:rsidR="00F82EC2" w:rsidRPr="00300E52" w:rsidRDefault="00F82EC2" w:rsidP="00437C3C">
            <w:pPr>
              <w:spacing w:before="91" w:line="280" w:lineRule="atLeast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Restreindre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l'accès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gestion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aux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appareils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adresses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IP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spécifiques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uniquement</w:t>
            </w:r>
          </w:p>
        </w:tc>
        <w:tc>
          <w:tcPr>
            <w:tcW w:w="953" w:type="dxa"/>
          </w:tcPr>
          <w:p w14:paraId="33886542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5F68B03A" w14:textId="77777777" w:rsidTr="00437C3C">
        <w:trPr>
          <w:trHeight w:val="423"/>
        </w:trPr>
        <w:tc>
          <w:tcPr>
            <w:tcW w:w="1172" w:type="dxa"/>
          </w:tcPr>
          <w:p w14:paraId="522007E5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  <w:tc>
          <w:tcPr>
            <w:tcW w:w="9222" w:type="dxa"/>
          </w:tcPr>
          <w:p w14:paraId="31DBC71E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  <w:tc>
          <w:tcPr>
            <w:tcW w:w="953" w:type="dxa"/>
          </w:tcPr>
          <w:p w14:paraId="57728517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1ED1723F" w14:textId="77777777" w:rsidTr="00437C3C">
        <w:trPr>
          <w:trHeight w:val="1348"/>
        </w:trPr>
        <w:tc>
          <w:tcPr>
            <w:tcW w:w="1172" w:type="dxa"/>
            <w:shd w:val="clear" w:color="auto" w:fill="CCCCCC"/>
          </w:tcPr>
          <w:p w14:paraId="4E3D77FD" w14:textId="77777777" w:rsidR="00F82EC2" w:rsidRPr="00300E52" w:rsidRDefault="00F82EC2" w:rsidP="00437C3C">
            <w:pPr>
              <w:spacing w:before="71"/>
              <w:ind w:right="509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0"/>
                <w:sz w:val="18"/>
              </w:rPr>
              <w:t>7</w:t>
            </w:r>
          </w:p>
        </w:tc>
        <w:tc>
          <w:tcPr>
            <w:tcW w:w="9222" w:type="dxa"/>
            <w:shd w:val="clear" w:color="auto" w:fill="CCCCCC"/>
          </w:tcPr>
          <w:p w14:paraId="2730F35D" w14:textId="77777777" w:rsidR="00F82EC2" w:rsidRPr="00300E52" w:rsidRDefault="00F82EC2" w:rsidP="00437C3C">
            <w:pPr>
              <w:spacing w:before="95"/>
              <w:ind w:right="2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Activez la journalisation pour la surveillance, la réponse aux incidents et l’audit.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Pouvez-vous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permettre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journalisation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dans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tampon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interne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 l'appareil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ou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dans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un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Serveur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journaux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externe.</w:t>
            </w:r>
          </w:p>
        </w:tc>
        <w:tc>
          <w:tcPr>
            <w:tcW w:w="953" w:type="dxa"/>
            <w:shd w:val="clear" w:color="auto" w:fill="CCCCCC"/>
          </w:tcPr>
          <w:p w14:paraId="1BF4F115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1405D185" w14:textId="77777777" w:rsidTr="00437C3C">
        <w:trPr>
          <w:trHeight w:val="839"/>
        </w:trPr>
        <w:tc>
          <w:tcPr>
            <w:tcW w:w="1172" w:type="dxa"/>
          </w:tcPr>
          <w:p w14:paraId="64189687" w14:textId="77777777" w:rsidR="00F82EC2" w:rsidRPr="00300E52" w:rsidRDefault="00F82EC2" w:rsidP="00437C3C">
            <w:pPr>
              <w:spacing w:before="71"/>
              <w:ind w:right="509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0"/>
                <w:sz w:val="18"/>
              </w:rPr>
              <w:t>8</w:t>
            </w:r>
          </w:p>
        </w:tc>
        <w:tc>
          <w:tcPr>
            <w:tcW w:w="9222" w:type="dxa"/>
          </w:tcPr>
          <w:p w14:paraId="1E53A95D" w14:textId="77777777" w:rsidR="00F82EC2" w:rsidRPr="00300E52" w:rsidRDefault="00F82EC2" w:rsidP="00437C3C">
            <w:pPr>
              <w:spacing w:before="114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Activer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 protocole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NTP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(Network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Time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Protocol)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: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vous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devez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disposer</w:t>
            </w:r>
          </w:p>
        </w:tc>
        <w:tc>
          <w:tcPr>
            <w:tcW w:w="953" w:type="dxa"/>
          </w:tcPr>
          <w:p w14:paraId="0A9512FB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7FF81FE7" w14:textId="77777777" w:rsidTr="00437C3C">
        <w:trPr>
          <w:trHeight w:val="839"/>
        </w:trPr>
        <w:tc>
          <w:tcPr>
            <w:tcW w:w="1172" w:type="dxa"/>
          </w:tcPr>
          <w:p w14:paraId="3E43A6D8" w14:textId="77777777" w:rsidR="00F82EC2" w:rsidRPr="00300E52" w:rsidRDefault="00F82EC2" w:rsidP="00437C3C">
            <w:pPr>
              <w:spacing w:before="71"/>
              <w:ind w:right="509"/>
              <w:jc w:val="right"/>
              <w:rPr>
                <w:rFonts w:ascii="Lucida Sans Unicode" w:eastAsia="Lucida Sans Unicode" w:hAnsi="Lucida Sans Unicode" w:cs="Lucida Sans Unicode"/>
                <w:color w:val="17151A"/>
                <w:w w:val="90"/>
                <w:sz w:val="18"/>
              </w:rPr>
            </w:pPr>
            <w:r>
              <w:rPr>
                <w:rFonts w:ascii="Lucida Sans Unicode" w:eastAsia="Lucida Sans Unicode" w:hAnsi="Lucida Sans Unicode" w:cs="Lucida Sans Unicode"/>
                <w:color w:val="17151A"/>
                <w:w w:val="90"/>
                <w:sz w:val="18"/>
              </w:rPr>
              <w:t>9</w:t>
            </w:r>
          </w:p>
        </w:tc>
        <w:tc>
          <w:tcPr>
            <w:tcW w:w="9222" w:type="dxa"/>
          </w:tcPr>
          <w:p w14:paraId="446489E8" w14:textId="77777777" w:rsidR="00F82EC2" w:rsidRPr="00300E52" w:rsidRDefault="00F82EC2" w:rsidP="00437C3C">
            <w:pPr>
              <w:spacing w:before="37" w:line="489" w:lineRule="auto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proofErr w:type="gram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d'informations</w:t>
            </w:r>
            <w:proofErr w:type="gramEnd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 xml:space="preserve"> précises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paramètres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d'horloge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uniformes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tous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périphériques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réseau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afin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que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données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journal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soient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estampillées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avec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l'heure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fuseau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horaire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corrects.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Cela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aidera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énormément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dans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gestion</w:t>
            </w:r>
          </w:p>
          <w:p w14:paraId="600B5029" w14:textId="77777777" w:rsidR="00F82EC2" w:rsidRDefault="00F82EC2" w:rsidP="00437C3C">
            <w:pPr>
              <w:spacing w:before="114"/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</w:pPr>
            <w:proofErr w:type="gram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des</w:t>
            </w:r>
            <w:proofErr w:type="gramEnd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incidents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0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surveillance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appropriée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journaux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0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corrélation.</w:t>
            </w:r>
          </w:p>
          <w:p w14:paraId="2D0F2EA8" w14:textId="77777777" w:rsidR="00F82EC2" w:rsidRPr="0058445B" w:rsidRDefault="00F82EC2" w:rsidP="00437C3C">
            <w:pPr>
              <w:spacing w:before="114"/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</w:pPr>
          </w:p>
        </w:tc>
        <w:tc>
          <w:tcPr>
            <w:tcW w:w="953" w:type="dxa"/>
          </w:tcPr>
          <w:p w14:paraId="3A7D9CE0" w14:textId="77777777" w:rsidR="00F82EC2" w:rsidRPr="0058445B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</w:tbl>
    <w:tbl>
      <w:tblPr>
        <w:tblStyle w:val="TableNormal"/>
        <w:tblpPr w:leftFromText="141" w:rightFromText="141" w:vertAnchor="text" w:horzAnchor="margin" w:tblpXSpec="center" w:tblpY="42"/>
        <w:tblW w:w="0" w:type="auto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Look w:val="01E0" w:firstRow="1" w:lastRow="1" w:firstColumn="1" w:lastColumn="1" w:noHBand="0" w:noVBand="0"/>
      </w:tblPr>
      <w:tblGrid>
        <w:gridCol w:w="1138"/>
        <w:gridCol w:w="6948"/>
        <w:gridCol w:w="3183"/>
      </w:tblGrid>
      <w:tr w:rsidR="00F82EC2" w:rsidRPr="00300E52" w14:paraId="77720D8C" w14:textId="77777777" w:rsidTr="00437C3C">
        <w:trPr>
          <w:trHeight w:val="666"/>
        </w:trPr>
        <w:tc>
          <w:tcPr>
            <w:tcW w:w="1138" w:type="dxa"/>
          </w:tcPr>
          <w:p w14:paraId="6CECDBA6" w14:textId="77777777" w:rsidR="00F82EC2" w:rsidRPr="00300E52" w:rsidRDefault="00F82EC2" w:rsidP="00437C3C">
            <w:pPr>
              <w:spacing w:before="12"/>
              <w:rPr>
                <w:rFonts w:ascii="Arial Black" w:eastAsia="Lucida Sans Unicode" w:hAnsi="Lucida Sans Unicode" w:cs="Lucida Sans Unicode"/>
                <w:sz w:val="28"/>
                <w:lang w:val="fr-FR"/>
              </w:rPr>
            </w:pPr>
          </w:p>
          <w:p w14:paraId="55B35D86" w14:textId="77777777" w:rsidR="00F82EC2" w:rsidRPr="00300E52" w:rsidRDefault="00F82EC2" w:rsidP="00437C3C">
            <w:pPr>
              <w:spacing w:line="240" w:lineRule="exact"/>
              <w:ind w:right="423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</w:rPr>
              <w:t>10</w:t>
            </w:r>
          </w:p>
        </w:tc>
        <w:tc>
          <w:tcPr>
            <w:tcW w:w="6948" w:type="dxa"/>
          </w:tcPr>
          <w:p w14:paraId="5D17BF03" w14:textId="77777777" w:rsidR="00F82EC2" w:rsidRPr="00300E52" w:rsidRDefault="00F82EC2" w:rsidP="00437C3C">
            <w:pPr>
              <w:spacing w:before="7"/>
              <w:rPr>
                <w:rFonts w:ascii="Arial Black" w:eastAsia="Lucida Sans Unicode" w:hAnsi="Lucida Sans Unicode" w:cs="Lucida Sans Unicode"/>
                <w:sz w:val="28"/>
                <w:lang w:val="fr-FR"/>
              </w:rPr>
            </w:pPr>
          </w:p>
          <w:p w14:paraId="7307AE0E" w14:textId="77777777" w:rsidR="00F82EC2" w:rsidRPr="00300E52" w:rsidRDefault="00F82EC2" w:rsidP="00437C3C">
            <w:pPr>
              <w:spacing w:line="244" w:lineRule="exact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Restreindre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0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sécuriser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l'accès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SNMP</w:t>
            </w:r>
          </w:p>
        </w:tc>
        <w:tc>
          <w:tcPr>
            <w:tcW w:w="3183" w:type="dxa"/>
          </w:tcPr>
          <w:p w14:paraId="08AD325F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</w:tbl>
    <w:p w14:paraId="6D7EA60C" w14:textId="77777777" w:rsidR="00F82EC2" w:rsidRPr="00300E52" w:rsidRDefault="00F82EC2" w:rsidP="00F82EC2">
      <w:pPr>
        <w:widowControl w:val="0"/>
        <w:autoSpaceDE w:val="0"/>
        <w:autoSpaceDN w:val="0"/>
        <w:rPr>
          <w:rFonts w:ascii="Times New Roman" w:eastAsia="Lucida Sans Unicode" w:hAnsi="Lucida Sans Unicode" w:cs="Lucida Sans Unicode"/>
          <w:sz w:val="16"/>
        </w:rPr>
        <w:sectPr w:rsidR="00F82EC2" w:rsidRPr="00300E52" w:rsidSect="00F82EC2">
          <w:pgSz w:w="12240" w:h="15840"/>
          <w:pgMar w:top="1200" w:right="260" w:bottom="280" w:left="220" w:header="720" w:footer="720" w:gutter="0"/>
          <w:cols w:space="720"/>
        </w:sectPr>
      </w:pPr>
    </w:p>
    <w:p w14:paraId="2EB513AB" w14:textId="77777777" w:rsidR="00F82EC2" w:rsidRPr="00300E52" w:rsidRDefault="00F82EC2" w:rsidP="00F82EC2">
      <w:pPr>
        <w:widowControl w:val="0"/>
        <w:autoSpaceDE w:val="0"/>
        <w:autoSpaceDN w:val="0"/>
        <w:spacing w:before="7"/>
        <w:rPr>
          <w:rFonts w:ascii="Arial Black" w:eastAsia="Arial Black" w:hAnsi="Arial Black" w:cs="Arial Black"/>
          <w:sz w:val="28"/>
          <w:szCs w:val="32"/>
        </w:rPr>
      </w:pPr>
    </w:p>
    <w:p w14:paraId="73C063F4" w14:textId="77777777" w:rsidR="00F82EC2" w:rsidRPr="00300E52" w:rsidRDefault="00F82EC2" w:rsidP="00F82EC2">
      <w:pPr>
        <w:widowControl w:val="0"/>
        <w:autoSpaceDE w:val="0"/>
        <w:autoSpaceDN w:val="0"/>
        <w:spacing w:before="102"/>
        <w:rPr>
          <w:rFonts w:ascii="Arial Black" w:eastAsia="Arial Black" w:hAnsi="Arial Black" w:cs="Arial Black"/>
          <w:sz w:val="32"/>
          <w:szCs w:val="32"/>
        </w:rPr>
      </w:pPr>
      <w:r w:rsidRPr="00300E52">
        <w:rPr>
          <w:rFonts w:ascii="Arial Black" w:eastAsia="Arial Black" w:hAnsi="Arial Black" w:cs="Arial Black"/>
          <w:w w:val="95"/>
          <w:sz w:val="32"/>
          <w:szCs w:val="32"/>
        </w:rPr>
        <w:t>Serveurs</w:t>
      </w:r>
      <w:r w:rsidRPr="00300E52">
        <w:rPr>
          <w:rFonts w:ascii="Arial Black" w:eastAsia="Arial Black" w:hAnsi="Arial Black" w:cs="Arial Black"/>
          <w:spacing w:val="8"/>
          <w:w w:val="95"/>
          <w:sz w:val="32"/>
          <w:szCs w:val="32"/>
        </w:rPr>
        <w:t xml:space="preserve"> </w:t>
      </w:r>
      <w:r w:rsidRPr="00300E52">
        <w:rPr>
          <w:rFonts w:ascii="Arial Black" w:eastAsia="Arial Black" w:hAnsi="Arial Black" w:cs="Arial Black"/>
          <w:w w:val="95"/>
          <w:sz w:val="32"/>
          <w:szCs w:val="32"/>
        </w:rPr>
        <w:t>Linux</w:t>
      </w:r>
    </w:p>
    <w:p w14:paraId="36C789DE" w14:textId="77777777" w:rsidR="00F82EC2" w:rsidRPr="00300E52" w:rsidRDefault="00F82EC2" w:rsidP="00F82EC2">
      <w:pPr>
        <w:widowControl w:val="0"/>
        <w:autoSpaceDE w:val="0"/>
        <w:autoSpaceDN w:val="0"/>
        <w:rPr>
          <w:rFonts w:ascii="Arial Black" w:eastAsia="Arial Black" w:hAnsi="Arial Black" w:cs="Arial Black"/>
          <w:sz w:val="20"/>
          <w:szCs w:val="32"/>
        </w:rPr>
      </w:pPr>
    </w:p>
    <w:p w14:paraId="2000D7CD" w14:textId="77777777" w:rsidR="00F82EC2" w:rsidRPr="00300E52" w:rsidRDefault="00F82EC2" w:rsidP="00F82EC2">
      <w:pPr>
        <w:widowControl w:val="0"/>
        <w:autoSpaceDE w:val="0"/>
        <w:autoSpaceDN w:val="0"/>
        <w:spacing w:before="2" w:after="1"/>
        <w:rPr>
          <w:rFonts w:ascii="Arial Black" w:eastAsia="Arial Black" w:hAnsi="Arial Black" w:cs="Arial Black"/>
          <w:sz w:val="14"/>
          <w:szCs w:val="32"/>
        </w:rPr>
      </w:pPr>
    </w:p>
    <w:tbl>
      <w:tblPr>
        <w:tblStyle w:val="TableNormal"/>
        <w:tblW w:w="0" w:type="auto"/>
        <w:tblInd w:w="412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Look w:val="01E0" w:firstRow="1" w:lastRow="1" w:firstColumn="1" w:lastColumn="1" w:noHBand="0" w:noVBand="0"/>
      </w:tblPr>
      <w:tblGrid>
        <w:gridCol w:w="1070"/>
        <w:gridCol w:w="9291"/>
        <w:gridCol w:w="840"/>
      </w:tblGrid>
      <w:tr w:rsidR="00F82EC2" w:rsidRPr="00300E52" w14:paraId="0171756A" w14:textId="77777777" w:rsidTr="00437C3C">
        <w:trPr>
          <w:trHeight w:val="595"/>
        </w:trPr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5B639841" w14:textId="77777777" w:rsidR="00F82EC2" w:rsidRPr="00300E52" w:rsidRDefault="00F82EC2" w:rsidP="00437C3C">
            <w:pPr>
              <w:spacing w:before="85"/>
              <w:ind w:right="406"/>
              <w:jc w:val="center"/>
              <w:rPr>
                <w:rFonts w:ascii="Tahoma" w:eastAsia="Lucida Sans Unicode" w:hAnsi="Lucida Sans Unicode" w:cs="Lucida Sans Unicode"/>
                <w:b/>
                <w:sz w:val="15"/>
              </w:rPr>
            </w:pPr>
            <w:proofErr w:type="spellStart"/>
            <w:r w:rsidRPr="00300E52">
              <w:rPr>
                <w:rFonts w:ascii="Tahoma" w:eastAsia="Lucida Sans Unicode" w:hAnsi="Lucida Sans Unicode" w:cs="Lucida Sans Unicode"/>
                <w:b/>
                <w:color w:val="FFFFFF"/>
                <w:sz w:val="15"/>
              </w:rPr>
              <w:t>SLNon</w:t>
            </w:r>
            <w:proofErr w:type="spellEnd"/>
          </w:p>
        </w:tc>
        <w:tc>
          <w:tcPr>
            <w:tcW w:w="1013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16D4EC14" w14:textId="77777777" w:rsidR="00F82EC2" w:rsidRPr="00300E52" w:rsidRDefault="00F82EC2" w:rsidP="00437C3C">
            <w:pPr>
              <w:tabs>
                <w:tab w:val="left" w:pos="6953"/>
              </w:tabs>
              <w:spacing w:before="15"/>
              <w:rPr>
                <w:rFonts w:ascii="Tahoma" w:eastAsia="Lucida Sans Unicode" w:hAnsi="Tahoma" w:cs="Lucida Sans Unicode"/>
                <w:b/>
                <w:sz w:val="20"/>
              </w:rPr>
            </w:pPr>
            <w:r w:rsidRPr="00300E52">
              <w:rPr>
                <w:rFonts w:ascii="Tahoma" w:eastAsia="Lucida Sans Unicode" w:hAnsi="Tahoma" w:cs="Lucida Sans Unicode"/>
                <w:b/>
                <w:color w:val="FFFFFF"/>
              </w:rPr>
              <w:t>Conseils</w:t>
            </w:r>
            <w:r w:rsidRPr="00300E52">
              <w:rPr>
                <w:rFonts w:ascii="Tahoma" w:eastAsia="Lucida Sans Unicode" w:hAnsi="Tahoma" w:cs="Lucida Sans Unicode"/>
                <w:b/>
                <w:color w:val="FFFFFF"/>
              </w:rPr>
              <w:tab/>
            </w:r>
          </w:p>
        </w:tc>
      </w:tr>
      <w:tr w:rsidR="00F82EC2" w:rsidRPr="00300E52" w14:paraId="47E3B5BD" w14:textId="77777777" w:rsidTr="00437C3C">
        <w:trPr>
          <w:trHeight w:val="989"/>
        </w:trPr>
        <w:tc>
          <w:tcPr>
            <w:tcW w:w="1070" w:type="dxa"/>
            <w:tcBorders>
              <w:top w:val="nil"/>
            </w:tcBorders>
            <w:shd w:val="clear" w:color="auto" w:fill="CCCCCC"/>
          </w:tcPr>
          <w:p w14:paraId="78B2152F" w14:textId="77777777" w:rsidR="00F82EC2" w:rsidRPr="00300E52" w:rsidRDefault="00F82EC2" w:rsidP="00437C3C">
            <w:pPr>
              <w:spacing w:before="47"/>
              <w:ind w:right="254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0"/>
                <w:sz w:val="18"/>
              </w:rPr>
              <w:t>1</w:t>
            </w:r>
          </w:p>
        </w:tc>
        <w:tc>
          <w:tcPr>
            <w:tcW w:w="9291" w:type="dxa"/>
            <w:tcBorders>
              <w:top w:val="nil"/>
            </w:tcBorders>
            <w:shd w:val="clear" w:color="auto" w:fill="CCCCCC"/>
          </w:tcPr>
          <w:p w14:paraId="62E39652" w14:textId="77777777" w:rsidR="00F82EC2" w:rsidRPr="00300E52" w:rsidRDefault="00F82EC2" w:rsidP="00437C3C">
            <w:pPr>
              <w:spacing w:before="148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Mettez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jour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votre liste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packages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mettez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niveau votre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système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d'exploitation</w:t>
            </w:r>
          </w:p>
        </w:tc>
        <w:tc>
          <w:tcPr>
            <w:tcW w:w="840" w:type="dxa"/>
            <w:tcBorders>
              <w:top w:val="nil"/>
            </w:tcBorders>
            <w:shd w:val="clear" w:color="auto" w:fill="CCCCCC"/>
          </w:tcPr>
          <w:p w14:paraId="500AC2E5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13AFDD85" w14:textId="77777777" w:rsidTr="00437C3C">
        <w:trPr>
          <w:trHeight w:val="998"/>
        </w:trPr>
        <w:tc>
          <w:tcPr>
            <w:tcW w:w="1070" w:type="dxa"/>
          </w:tcPr>
          <w:p w14:paraId="05BFF8BE" w14:textId="77777777" w:rsidR="00F82EC2" w:rsidRPr="00300E52" w:rsidRDefault="00F82EC2" w:rsidP="00437C3C">
            <w:pPr>
              <w:spacing w:before="52"/>
              <w:ind w:right="254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0"/>
                <w:sz w:val="18"/>
              </w:rPr>
              <w:t>2</w:t>
            </w:r>
          </w:p>
        </w:tc>
        <w:tc>
          <w:tcPr>
            <w:tcW w:w="9291" w:type="dxa"/>
          </w:tcPr>
          <w:p w14:paraId="30B645C6" w14:textId="77777777" w:rsidR="00F82EC2" w:rsidRPr="00300E52" w:rsidRDefault="00F82EC2" w:rsidP="00437C3C">
            <w:pPr>
              <w:spacing w:before="61"/>
              <w:rPr>
                <w:rFonts w:ascii="Lucida Sans Unicode" w:eastAsia="Lucida Sans Unicode" w:hAnsi="Lucida Sans Unicode" w:cs="Lucida Sans Unicode"/>
                <w:sz w:val="18"/>
              </w:rPr>
            </w:pP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Supprimez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packages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</w:rPr>
              <w:t xml:space="preserve"> 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inutiles</w:t>
            </w:r>
            <w:proofErr w:type="spellEnd"/>
          </w:p>
        </w:tc>
        <w:tc>
          <w:tcPr>
            <w:tcW w:w="840" w:type="dxa"/>
          </w:tcPr>
          <w:p w14:paraId="5B9F91F9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</w:rPr>
            </w:pPr>
          </w:p>
        </w:tc>
      </w:tr>
      <w:tr w:rsidR="00F82EC2" w:rsidRPr="00300E52" w14:paraId="48287B72" w14:textId="77777777" w:rsidTr="00437C3C">
        <w:trPr>
          <w:trHeight w:val="988"/>
        </w:trPr>
        <w:tc>
          <w:tcPr>
            <w:tcW w:w="1070" w:type="dxa"/>
            <w:shd w:val="clear" w:color="auto" w:fill="CCCCCC"/>
          </w:tcPr>
          <w:p w14:paraId="5CD1E58C" w14:textId="77777777" w:rsidR="00F82EC2" w:rsidRPr="00300E52" w:rsidRDefault="00F82EC2" w:rsidP="00437C3C">
            <w:pPr>
              <w:spacing w:before="52"/>
              <w:ind w:right="254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0"/>
                <w:sz w:val="18"/>
              </w:rPr>
              <w:t>3</w:t>
            </w:r>
          </w:p>
        </w:tc>
        <w:tc>
          <w:tcPr>
            <w:tcW w:w="9291" w:type="dxa"/>
            <w:shd w:val="clear" w:color="auto" w:fill="CCCCCC"/>
          </w:tcPr>
          <w:p w14:paraId="7B600878" w14:textId="77777777" w:rsidR="00F82EC2" w:rsidRPr="00300E52" w:rsidRDefault="00F82EC2" w:rsidP="00437C3C">
            <w:pPr>
              <w:spacing w:before="90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Détectez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 mots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passe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faibles avec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John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l'Éventreur</w:t>
            </w:r>
          </w:p>
        </w:tc>
        <w:tc>
          <w:tcPr>
            <w:tcW w:w="840" w:type="dxa"/>
            <w:shd w:val="clear" w:color="auto" w:fill="CCCCCC"/>
          </w:tcPr>
          <w:p w14:paraId="2E31D0EA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2774A3D0" w14:textId="77777777" w:rsidTr="00437C3C">
        <w:trPr>
          <w:trHeight w:val="988"/>
        </w:trPr>
        <w:tc>
          <w:tcPr>
            <w:tcW w:w="1070" w:type="dxa"/>
          </w:tcPr>
          <w:p w14:paraId="5414A778" w14:textId="77777777" w:rsidR="00F82EC2" w:rsidRPr="00300E52" w:rsidRDefault="00F82EC2" w:rsidP="00437C3C">
            <w:pPr>
              <w:spacing w:before="52"/>
              <w:ind w:right="254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0"/>
                <w:sz w:val="18"/>
              </w:rPr>
              <w:t>4</w:t>
            </w:r>
          </w:p>
        </w:tc>
        <w:tc>
          <w:tcPr>
            <w:tcW w:w="9291" w:type="dxa"/>
          </w:tcPr>
          <w:p w14:paraId="37698561" w14:textId="77777777" w:rsidR="00F82EC2" w:rsidRPr="00300E52" w:rsidRDefault="00F82EC2" w:rsidP="00437C3C">
            <w:pPr>
              <w:spacing w:before="90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Vérifiez qu'aucun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compte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n'a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mot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passe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vide</w:t>
            </w:r>
          </w:p>
        </w:tc>
        <w:tc>
          <w:tcPr>
            <w:tcW w:w="840" w:type="dxa"/>
          </w:tcPr>
          <w:p w14:paraId="662EAB75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367F4D48" w14:textId="77777777" w:rsidTr="00437C3C">
        <w:trPr>
          <w:trHeight w:val="988"/>
        </w:trPr>
        <w:tc>
          <w:tcPr>
            <w:tcW w:w="1070" w:type="dxa"/>
            <w:shd w:val="clear" w:color="auto" w:fill="CCCCCC"/>
          </w:tcPr>
          <w:p w14:paraId="40BD2327" w14:textId="77777777" w:rsidR="00F82EC2" w:rsidRPr="00300E52" w:rsidRDefault="00F82EC2" w:rsidP="00437C3C">
            <w:pPr>
              <w:spacing w:before="52"/>
              <w:ind w:right="254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0"/>
                <w:sz w:val="18"/>
              </w:rPr>
              <w:t>5</w:t>
            </w:r>
          </w:p>
        </w:tc>
        <w:tc>
          <w:tcPr>
            <w:tcW w:w="9291" w:type="dxa"/>
            <w:shd w:val="clear" w:color="auto" w:fill="CCCCCC"/>
          </w:tcPr>
          <w:p w14:paraId="32FA58AC" w14:textId="77777777" w:rsidR="00F82EC2" w:rsidRPr="0058445B" w:rsidRDefault="00F82EC2" w:rsidP="00437C3C">
            <w:pPr>
              <w:spacing w:before="148"/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Définir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règles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mot 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pass</w:t>
            </w:r>
            <w:r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</w:t>
            </w:r>
          </w:p>
        </w:tc>
        <w:tc>
          <w:tcPr>
            <w:tcW w:w="840" w:type="dxa"/>
            <w:shd w:val="clear" w:color="auto" w:fill="CCCCCC"/>
          </w:tcPr>
          <w:p w14:paraId="49289F97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</w:tbl>
    <w:tbl>
      <w:tblPr>
        <w:tblStyle w:val="TableNormal"/>
        <w:tblpPr w:leftFromText="141" w:rightFromText="141" w:vertAnchor="text" w:tblpX="414" w:tblpY="1"/>
        <w:tblOverlap w:val="never"/>
        <w:tblW w:w="0" w:type="auto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Look w:val="01E0" w:firstRow="1" w:lastRow="1" w:firstColumn="1" w:lastColumn="1" w:noHBand="0" w:noVBand="0"/>
      </w:tblPr>
      <w:tblGrid>
        <w:gridCol w:w="7"/>
        <w:gridCol w:w="649"/>
        <w:gridCol w:w="48"/>
        <w:gridCol w:w="9072"/>
        <w:gridCol w:w="992"/>
        <w:gridCol w:w="19"/>
      </w:tblGrid>
      <w:tr w:rsidR="00F82EC2" w:rsidRPr="00300E52" w14:paraId="71F747C4" w14:textId="77777777" w:rsidTr="00437C3C">
        <w:trPr>
          <w:gridAfter w:val="1"/>
          <w:wAfter w:w="19" w:type="dxa"/>
          <w:trHeight w:val="998"/>
        </w:trPr>
        <w:tc>
          <w:tcPr>
            <w:tcW w:w="704" w:type="dxa"/>
            <w:gridSpan w:val="3"/>
          </w:tcPr>
          <w:p w14:paraId="4CC48C70" w14:textId="77777777" w:rsidR="00F82EC2" w:rsidRPr="00300E52" w:rsidRDefault="00F82EC2" w:rsidP="00437C3C">
            <w:pPr>
              <w:spacing w:before="52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0"/>
                <w:sz w:val="18"/>
              </w:rPr>
              <w:t>6</w:t>
            </w:r>
          </w:p>
        </w:tc>
        <w:tc>
          <w:tcPr>
            <w:tcW w:w="9072" w:type="dxa"/>
          </w:tcPr>
          <w:p w14:paraId="2B4C70E4" w14:textId="77777777" w:rsidR="00F82EC2" w:rsidRPr="00300E52" w:rsidRDefault="00F82EC2" w:rsidP="00437C3C">
            <w:pPr>
              <w:spacing w:before="114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Définir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l'expiration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mot 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passe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dans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proofErr w:type="spellStart"/>
            <w:proofErr w:type="gram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login.defs</w:t>
            </w:r>
            <w:proofErr w:type="spellEnd"/>
            <w:proofErr w:type="gramEnd"/>
          </w:p>
        </w:tc>
        <w:tc>
          <w:tcPr>
            <w:tcW w:w="992" w:type="dxa"/>
          </w:tcPr>
          <w:p w14:paraId="2E93AA41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39084B1A" w14:textId="77777777" w:rsidTr="00437C3C">
        <w:trPr>
          <w:gridAfter w:val="1"/>
          <w:wAfter w:w="19" w:type="dxa"/>
          <w:trHeight w:val="988"/>
        </w:trPr>
        <w:tc>
          <w:tcPr>
            <w:tcW w:w="704" w:type="dxa"/>
            <w:gridSpan w:val="3"/>
            <w:shd w:val="clear" w:color="auto" w:fill="CCCCCC"/>
          </w:tcPr>
          <w:p w14:paraId="36892756" w14:textId="77777777" w:rsidR="00F82EC2" w:rsidRPr="00300E52" w:rsidRDefault="00F82EC2" w:rsidP="00437C3C">
            <w:pPr>
              <w:spacing w:before="52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0"/>
                <w:sz w:val="18"/>
              </w:rPr>
              <w:t>7</w:t>
            </w:r>
          </w:p>
        </w:tc>
        <w:tc>
          <w:tcPr>
            <w:tcW w:w="9072" w:type="dxa"/>
            <w:shd w:val="clear" w:color="auto" w:fill="CCCCCC"/>
          </w:tcPr>
          <w:p w14:paraId="46B6CEE8" w14:textId="77777777" w:rsidR="00F82EC2" w:rsidRPr="00300E52" w:rsidRDefault="00F82EC2" w:rsidP="00437C3C">
            <w:pPr>
              <w:spacing w:before="124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Désactiver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périphériques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USB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(pour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serveurs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sans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tête)</w:t>
            </w:r>
          </w:p>
        </w:tc>
        <w:tc>
          <w:tcPr>
            <w:tcW w:w="992" w:type="dxa"/>
            <w:shd w:val="clear" w:color="auto" w:fill="CCCCCC"/>
          </w:tcPr>
          <w:p w14:paraId="6E2C6AC0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7739DE99" w14:textId="77777777" w:rsidTr="00437C3C">
        <w:trPr>
          <w:gridAfter w:val="1"/>
          <w:wAfter w:w="19" w:type="dxa"/>
          <w:trHeight w:val="988"/>
        </w:trPr>
        <w:tc>
          <w:tcPr>
            <w:tcW w:w="704" w:type="dxa"/>
            <w:gridSpan w:val="3"/>
          </w:tcPr>
          <w:p w14:paraId="0E35E7F6" w14:textId="77777777" w:rsidR="00F82EC2" w:rsidRPr="00300E52" w:rsidRDefault="00F82EC2" w:rsidP="00437C3C">
            <w:pPr>
              <w:spacing w:before="52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0"/>
                <w:sz w:val="18"/>
              </w:rPr>
              <w:t>8</w:t>
            </w:r>
          </w:p>
        </w:tc>
        <w:tc>
          <w:tcPr>
            <w:tcW w:w="9072" w:type="dxa"/>
          </w:tcPr>
          <w:p w14:paraId="45106EBB" w14:textId="77777777" w:rsidR="00F82EC2" w:rsidRPr="00300E52" w:rsidRDefault="00F82EC2" w:rsidP="00437C3C">
            <w:pPr>
              <w:spacing w:before="114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Vérifiez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quels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services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sont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démarrés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moment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démarrage</w:t>
            </w:r>
          </w:p>
        </w:tc>
        <w:tc>
          <w:tcPr>
            <w:tcW w:w="992" w:type="dxa"/>
          </w:tcPr>
          <w:p w14:paraId="2274D5C6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115DC635" w14:textId="77777777" w:rsidTr="00437C3C">
        <w:trPr>
          <w:gridAfter w:val="1"/>
          <w:wAfter w:w="19" w:type="dxa"/>
          <w:trHeight w:val="998"/>
        </w:trPr>
        <w:tc>
          <w:tcPr>
            <w:tcW w:w="704" w:type="dxa"/>
            <w:gridSpan w:val="3"/>
            <w:shd w:val="clear" w:color="auto" w:fill="CCCCCC"/>
          </w:tcPr>
          <w:p w14:paraId="021D9357" w14:textId="77777777" w:rsidR="00F82EC2" w:rsidRPr="00300E52" w:rsidRDefault="00F82EC2" w:rsidP="00437C3C">
            <w:pPr>
              <w:spacing w:before="52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0"/>
                <w:sz w:val="18"/>
              </w:rPr>
              <w:t>9</w:t>
            </w:r>
          </w:p>
        </w:tc>
        <w:tc>
          <w:tcPr>
            <w:tcW w:w="9072" w:type="dxa"/>
            <w:shd w:val="clear" w:color="auto" w:fill="CCCCCC"/>
          </w:tcPr>
          <w:p w14:paraId="43AA188B" w14:textId="77777777" w:rsidR="00F82EC2" w:rsidRPr="00300E52" w:rsidRDefault="00F82EC2" w:rsidP="00437C3C">
            <w:pPr>
              <w:spacing w:before="157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Détecter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tous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fichiers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accessibles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écriture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dans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monde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entier</w:t>
            </w:r>
          </w:p>
        </w:tc>
        <w:tc>
          <w:tcPr>
            <w:tcW w:w="992" w:type="dxa"/>
            <w:shd w:val="clear" w:color="auto" w:fill="CCCCCC"/>
          </w:tcPr>
          <w:p w14:paraId="6F7C5F37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6EA9ED32" w14:textId="77777777" w:rsidTr="00437C3C">
        <w:trPr>
          <w:gridAfter w:val="1"/>
          <w:wAfter w:w="19" w:type="dxa"/>
          <w:trHeight w:val="988"/>
        </w:trPr>
        <w:tc>
          <w:tcPr>
            <w:tcW w:w="704" w:type="dxa"/>
            <w:gridSpan w:val="3"/>
          </w:tcPr>
          <w:p w14:paraId="5589913B" w14:textId="77777777" w:rsidR="00F82EC2" w:rsidRPr="00300E52" w:rsidRDefault="00F82EC2" w:rsidP="00437C3C">
            <w:pPr>
              <w:spacing w:before="52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10</w:t>
            </w:r>
          </w:p>
        </w:tc>
        <w:tc>
          <w:tcPr>
            <w:tcW w:w="9072" w:type="dxa"/>
          </w:tcPr>
          <w:p w14:paraId="19956432" w14:textId="77777777" w:rsidR="00F82EC2" w:rsidRPr="00300E52" w:rsidRDefault="00F82EC2" w:rsidP="00437C3C">
            <w:pPr>
              <w:spacing w:before="104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iptables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bloquer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attaques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courantes</w:t>
            </w:r>
          </w:p>
        </w:tc>
        <w:tc>
          <w:tcPr>
            <w:tcW w:w="992" w:type="dxa"/>
          </w:tcPr>
          <w:p w14:paraId="13318AE3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340DD32D" w14:textId="77777777" w:rsidTr="00437C3C">
        <w:trPr>
          <w:gridAfter w:val="1"/>
          <w:wAfter w:w="19" w:type="dxa"/>
          <w:trHeight w:val="988"/>
        </w:trPr>
        <w:tc>
          <w:tcPr>
            <w:tcW w:w="704" w:type="dxa"/>
            <w:gridSpan w:val="3"/>
            <w:shd w:val="clear" w:color="auto" w:fill="CCCCCC"/>
          </w:tcPr>
          <w:p w14:paraId="07FD82FD" w14:textId="77777777" w:rsidR="00F82EC2" w:rsidRPr="00300E52" w:rsidRDefault="00F82EC2" w:rsidP="00437C3C">
            <w:pPr>
              <w:spacing w:before="52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11</w:t>
            </w:r>
          </w:p>
        </w:tc>
        <w:tc>
          <w:tcPr>
            <w:tcW w:w="9072" w:type="dxa"/>
            <w:shd w:val="clear" w:color="auto" w:fill="CCCCCC"/>
          </w:tcPr>
          <w:p w14:paraId="2396E613" w14:textId="77777777" w:rsidR="00F82EC2" w:rsidRPr="00300E52" w:rsidRDefault="00F82EC2" w:rsidP="00437C3C">
            <w:pPr>
              <w:spacing w:before="148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Définir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8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1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mot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0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1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passe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0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8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chargeur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0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démarrage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0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GRUB</w:t>
            </w:r>
          </w:p>
        </w:tc>
        <w:tc>
          <w:tcPr>
            <w:tcW w:w="992" w:type="dxa"/>
            <w:shd w:val="clear" w:color="auto" w:fill="CCCCCC"/>
          </w:tcPr>
          <w:p w14:paraId="6F052949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3E2CEF64" w14:textId="77777777" w:rsidTr="00437C3C">
        <w:trPr>
          <w:gridAfter w:val="1"/>
          <w:wAfter w:w="19" w:type="dxa"/>
          <w:trHeight w:val="993"/>
        </w:trPr>
        <w:tc>
          <w:tcPr>
            <w:tcW w:w="704" w:type="dxa"/>
            <w:gridSpan w:val="3"/>
          </w:tcPr>
          <w:p w14:paraId="116B305B" w14:textId="77777777" w:rsidR="00F82EC2" w:rsidRPr="00300E52" w:rsidRDefault="00F82EC2" w:rsidP="00437C3C">
            <w:pPr>
              <w:spacing w:before="52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12</w:t>
            </w:r>
          </w:p>
        </w:tc>
        <w:tc>
          <w:tcPr>
            <w:tcW w:w="9072" w:type="dxa"/>
          </w:tcPr>
          <w:p w14:paraId="582ABFB7" w14:textId="77777777" w:rsidR="00F82EC2" w:rsidRPr="00300E52" w:rsidRDefault="00F82EC2" w:rsidP="00437C3C">
            <w:pPr>
              <w:spacing w:before="138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Désactiver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démarrage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raccourci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clavier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interactif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démarrage</w:t>
            </w:r>
          </w:p>
        </w:tc>
        <w:tc>
          <w:tcPr>
            <w:tcW w:w="992" w:type="dxa"/>
          </w:tcPr>
          <w:p w14:paraId="7B09B335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20B50DFA" w14:textId="77777777" w:rsidTr="00437C3C">
        <w:trPr>
          <w:gridAfter w:val="1"/>
          <w:wAfter w:w="19" w:type="dxa"/>
          <w:trHeight w:val="993"/>
        </w:trPr>
        <w:tc>
          <w:tcPr>
            <w:tcW w:w="704" w:type="dxa"/>
            <w:gridSpan w:val="3"/>
            <w:shd w:val="clear" w:color="auto" w:fill="CCCCCC"/>
          </w:tcPr>
          <w:p w14:paraId="5CE8A1F9" w14:textId="77777777" w:rsidR="00F82EC2" w:rsidRPr="00300E52" w:rsidRDefault="00F82EC2" w:rsidP="00437C3C">
            <w:pPr>
              <w:spacing w:before="52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13</w:t>
            </w:r>
          </w:p>
        </w:tc>
        <w:tc>
          <w:tcPr>
            <w:tcW w:w="9072" w:type="dxa"/>
            <w:shd w:val="clear" w:color="auto" w:fill="CCCCCC"/>
          </w:tcPr>
          <w:p w14:paraId="639AB4B5" w14:textId="77777777" w:rsidR="00F82EC2" w:rsidRPr="00300E52" w:rsidRDefault="00F82EC2" w:rsidP="00437C3C">
            <w:pPr>
              <w:spacing w:before="105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Activer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proofErr w:type="gram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audité</w:t>
            </w:r>
            <w:proofErr w:type="gramEnd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vérifier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événements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lecture/écriture</w:t>
            </w:r>
          </w:p>
        </w:tc>
        <w:tc>
          <w:tcPr>
            <w:tcW w:w="992" w:type="dxa"/>
            <w:shd w:val="clear" w:color="auto" w:fill="CCCCCC"/>
          </w:tcPr>
          <w:p w14:paraId="41136922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17D97A65" w14:textId="77777777" w:rsidTr="00437C3C">
        <w:trPr>
          <w:gridAfter w:val="1"/>
          <w:wAfter w:w="19" w:type="dxa"/>
          <w:trHeight w:val="988"/>
        </w:trPr>
        <w:tc>
          <w:tcPr>
            <w:tcW w:w="704" w:type="dxa"/>
            <w:gridSpan w:val="3"/>
          </w:tcPr>
          <w:p w14:paraId="5CE5F461" w14:textId="77777777" w:rsidR="00F82EC2" w:rsidRPr="00300E52" w:rsidRDefault="00F82EC2" w:rsidP="00437C3C">
            <w:pPr>
              <w:spacing w:before="52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14</w:t>
            </w:r>
          </w:p>
        </w:tc>
        <w:tc>
          <w:tcPr>
            <w:tcW w:w="9072" w:type="dxa"/>
          </w:tcPr>
          <w:p w14:paraId="7CDD0ECB" w14:textId="77777777" w:rsidR="00F82EC2" w:rsidRPr="00300E52" w:rsidRDefault="00F82EC2" w:rsidP="00437C3C">
            <w:pPr>
              <w:spacing w:before="104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Sécurisez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tous les serveurs Apache</w:t>
            </w:r>
          </w:p>
        </w:tc>
        <w:tc>
          <w:tcPr>
            <w:tcW w:w="992" w:type="dxa"/>
          </w:tcPr>
          <w:p w14:paraId="478D6E9E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1C87207B" w14:textId="77777777" w:rsidTr="00437C3C">
        <w:trPr>
          <w:gridAfter w:val="1"/>
          <w:wAfter w:w="19" w:type="dxa"/>
          <w:trHeight w:val="993"/>
        </w:trPr>
        <w:tc>
          <w:tcPr>
            <w:tcW w:w="704" w:type="dxa"/>
            <w:gridSpan w:val="3"/>
            <w:shd w:val="clear" w:color="auto" w:fill="CCCCCC"/>
          </w:tcPr>
          <w:p w14:paraId="0D3923C0" w14:textId="77777777" w:rsidR="00F82EC2" w:rsidRPr="00300E52" w:rsidRDefault="00F82EC2" w:rsidP="00437C3C">
            <w:pPr>
              <w:spacing w:before="52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15</w:t>
            </w:r>
          </w:p>
        </w:tc>
        <w:tc>
          <w:tcPr>
            <w:tcW w:w="9072" w:type="dxa"/>
            <w:shd w:val="clear" w:color="auto" w:fill="CCCCCC"/>
          </w:tcPr>
          <w:p w14:paraId="641D32EC" w14:textId="77777777" w:rsidR="00F82EC2" w:rsidRPr="00300E52" w:rsidRDefault="00F82EC2" w:rsidP="00437C3C">
            <w:pPr>
              <w:spacing w:before="61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</w:rPr>
              <w:t>Installer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1"/>
                <w:sz w:val="18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5"/>
                <w:sz w:val="18"/>
              </w:rPr>
              <w:t xml:space="preserve"> 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</w:rPr>
              <w:t>configurer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0"/>
                <w:sz w:val="18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</w:rPr>
              <w:t>UFW</w:t>
            </w:r>
          </w:p>
        </w:tc>
        <w:tc>
          <w:tcPr>
            <w:tcW w:w="992" w:type="dxa"/>
            <w:shd w:val="clear" w:color="auto" w:fill="CCCCCC"/>
          </w:tcPr>
          <w:p w14:paraId="4F376E16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</w:rPr>
            </w:pPr>
          </w:p>
        </w:tc>
      </w:tr>
      <w:tr w:rsidR="00F82EC2" w:rsidRPr="00300E52" w14:paraId="3EE8E378" w14:textId="77777777" w:rsidTr="00437C3C">
        <w:trPr>
          <w:gridAfter w:val="1"/>
          <w:wAfter w:w="19" w:type="dxa"/>
          <w:trHeight w:val="988"/>
        </w:trPr>
        <w:tc>
          <w:tcPr>
            <w:tcW w:w="704" w:type="dxa"/>
            <w:gridSpan w:val="3"/>
          </w:tcPr>
          <w:p w14:paraId="06F5C409" w14:textId="77777777" w:rsidR="00F82EC2" w:rsidRPr="00300E52" w:rsidRDefault="00F82EC2" w:rsidP="00437C3C">
            <w:pPr>
              <w:spacing w:before="47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16</w:t>
            </w:r>
          </w:p>
        </w:tc>
        <w:tc>
          <w:tcPr>
            <w:tcW w:w="9072" w:type="dxa"/>
          </w:tcPr>
          <w:p w14:paraId="1D6E4D56" w14:textId="77777777" w:rsidR="00F82EC2" w:rsidRPr="00300E52" w:rsidRDefault="00F82EC2" w:rsidP="00437C3C">
            <w:pPr>
              <w:spacing w:before="114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SSH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toute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sécurité</w:t>
            </w:r>
          </w:p>
        </w:tc>
        <w:tc>
          <w:tcPr>
            <w:tcW w:w="992" w:type="dxa"/>
          </w:tcPr>
          <w:p w14:paraId="2B999B55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3D0BA4D9" w14:textId="77777777" w:rsidTr="00437C3C">
        <w:trPr>
          <w:gridAfter w:val="1"/>
          <w:wAfter w:w="19" w:type="dxa"/>
          <w:trHeight w:val="998"/>
        </w:trPr>
        <w:tc>
          <w:tcPr>
            <w:tcW w:w="704" w:type="dxa"/>
            <w:gridSpan w:val="3"/>
            <w:shd w:val="clear" w:color="auto" w:fill="CCCCCC"/>
          </w:tcPr>
          <w:p w14:paraId="076B5966" w14:textId="77777777" w:rsidR="00F82EC2" w:rsidRPr="00300E52" w:rsidRDefault="00F82EC2" w:rsidP="00437C3C">
            <w:pPr>
              <w:spacing w:before="52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17</w:t>
            </w:r>
          </w:p>
        </w:tc>
        <w:tc>
          <w:tcPr>
            <w:tcW w:w="9072" w:type="dxa"/>
            <w:shd w:val="clear" w:color="auto" w:fill="CCCCCC"/>
          </w:tcPr>
          <w:p w14:paraId="3C5159A0" w14:textId="77777777" w:rsidR="00F82EC2" w:rsidRPr="00300E52" w:rsidRDefault="00F82EC2" w:rsidP="00437C3C">
            <w:pPr>
              <w:spacing w:before="95"/>
              <w:rPr>
                <w:rFonts w:ascii="Lucida Sans Unicode" w:eastAsia="Lucida Sans Unicode" w:hAnsi="Lucida Sans Unicode" w:cs="Lucida Sans Unicode"/>
                <w:sz w:val="18"/>
              </w:rPr>
            </w:pP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Désactiver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Telnet</w:t>
            </w:r>
          </w:p>
        </w:tc>
        <w:tc>
          <w:tcPr>
            <w:tcW w:w="992" w:type="dxa"/>
            <w:shd w:val="clear" w:color="auto" w:fill="CCCCCC"/>
          </w:tcPr>
          <w:p w14:paraId="17E8121D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</w:rPr>
            </w:pPr>
          </w:p>
        </w:tc>
      </w:tr>
      <w:tr w:rsidR="00F82EC2" w:rsidRPr="00300E52" w14:paraId="4A6BA636" w14:textId="77777777" w:rsidTr="00437C3C">
        <w:trPr>
          <w:gridAfter w:val="1"/>
          <w:wAfter w:w="19" w:type="dxa"/>
          <w:trHeight w:val="988"/>
        </w:trPr>
        <w:tc>
          <w:tcPr>
            <w:tcW w:w="704" w:type="dxa"/>
            <w:gridSpan w:val="3"/>
          </w:tcPr>
          <w:p w14:paraId="02BFE929" w14:textId="77777777" w:rsidR="00F82EC2" w:rsidRPr="00300E52" w:rsidRDefault="00F82EC2" w:rsidP="00437C3C">
            <w:pPr>
              <w:spacing w:before="52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18</w:t>
            </w:r>
          </w:p>
        </w:tc>
        <w:tc>
          <w:tcPr>
            <w:tcW w:w="9072" w:type="dxa"/>
          </w:tcPr>
          <w:p w14:paraId="17607295" w14:textId="77777777" w:rsidR="00F82EC2" w:rsidRPr="00300E52" w:rsidRDefault="00F82EC2" w:rsidP="00437C3C">
            <w:pPr>
              <w:spacing w:before="115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sysctl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en toute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sécurité</w:t>
            </w:r>
          </w:p>
        </w:tc>
        <w:tc>
          <w:tcPr>
            <w:tcW w:w="992" w:type="dxa"/>
          </w:tcPr>
          <w:p w14:paraId="6A1889CE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67ADA690" w14:textId="77777777" w:rsidTr="00437C3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Before w:val="1"/>
          <w:wBefore w:w="7" w:type="dxa"/>
          <w:trHeight w:val="989"/>
        </w:trPr>
        <w:tc>
          <w:tcPr>
            <w:tcW w:w="649" w:type="dxa"/>
          </w:tcPr>
          <w:p w14:paraId="1ED4418E" w14:textId="77777777" w:rsidR="00F82EC2" w:rsidRPr="00300E52" w:rsidRDefault="00F82EC2" w:rsidP="00437C3C">
            <w:pPr>
              <w:spacing w:before="52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19</w:t>
            </w:r>
          </w:p>
        </w:tc>
        <w:tc>
          <w:tcPr>
            <w:tcW w:w="9120" w:type="dxa"/>
            <w:gridSpan w:val="2"/>
          </w:tcPr>
          <w:p w14:paraId="4FE3B98E" w14:textId="77777777" w:rsidR="00F82EC2" w:rsidRPr="00300E52" w:rsidRDefault="00F82EC2" w:rsidP="00437C3C">
            <w:pPr>
              <w:spacing w:before="138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Verrouiller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comptes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d'utilisateurs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après 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tentatives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infructueuses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avec Fail2Ban</w:t>
            </w:r>
          </w:p>
        </w:tc>
        <w:tc>
          <w:tcPr>
            <w:tcW w:w="1011" w:type="dxa"/>
            <w:gridSpan w:val="2"/>
          </w:tcPr>
          <w:p w14:paraId="6E5255AC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0E2566DB" w14:textId="77777777" w:rsidTr="00437C3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Before w:val="1"/>
          <w:wBefore w:w="7" w:type="dxa"/>
          <w:trHeight w:val="997"/>
        </w:trPr>
        <w:tc>
          <w:tcPr>
            <w:tcW w:w="649" w:type="dxa"/>
          </w:tcPr>
          <w:p w14:paraId="0BDBBE8E" w14:textId="77777777" w:rsidR="00F82EC2" w:rsidRPr="00300E52" w:rsidRDefault="00F82EC2" w:rsidP="00437C3C">
            <w:pPr>
              <w:spacing w:before="52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20</w:t>
            </w:r>
          </w:p>
        </w:tc>
        <w:tc>
          <w:tcPr>
            <w:tcW w:w="9120" w:type="dxa"/>
            <w:gridSpan w:val="2"/>
          </w:tcPr>
          <w:p w14:paraId="0829F1B5" w14:textId="77777777" w:rsidR="00F82EC2" w:rsidRPr="00300E52" w:rsidRDefault="00F82EC2" w:rsidP="00437C3C">
            <w:pPr>
              <w:spacing w:before="148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délai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d'expiration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l'utilisateur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root</w:t>
            </w:r>
          </w:p>
        </w:tc>
        <w:tc>
          <w:tcPr>
            <w:tcW w:w="1011" w:type="dxa"/>
            <w:gridSpan w:val="2"/>
          </w:tcPr>
          <w:p w14:paraId="4C2A4EFF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567C4325" w14:textId="77777777" w:rsidTr="00437C3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Before w:val="1"/>
          <w:wBefore w:w="7" w:type="dxa"/>
          <w:trHeight w:val="307"/>
        </w:trPr>
        <w:tc>
          <w:tcPr>
            <w:tcW w:w="649" w:type="dxa"/>
          </w:tcPr>
          <w:p w14:paraId="4BE78758" w14:textId="77777777" w:rsidR="00F82EC2" w:rsidRPr="00300E52" w:rsidRDefault="00F82EC2" w:rsidP="00437C3C">
            <w:pPr>
              <w:spacing w:before="52" w:line="235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21</w:t>
            </w:r>
          </w:p>
        </w:tc>
        <w:tc>
          <w:tcPr>
            <w:tcW w:w="9120" w:type="dxa"/>
            <w:gridSpan w:val="2"/>
          </w:tcPr>
          <w:p w14:paraId="0C40261F" w14:textId="77777777" w:rsidR="00F82EC2" w:rsidRPr="00300E52" w:rsidRDefault="00F82EC2" w:rsidP="00437C3C">
            <w:pPr>
              <w:spacing w:before="71" w:line="216" w:lineRule="exact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Vérifiez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ports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ouverts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cachés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avec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netstat</w:t>
            </w:r>
            <w:proofErr w:type="spellEnd"/>
          </w:p>
        </w:tc>
        <w:tc>
          <w:tcPr>
            <w:tcW w:w="1011" w:type="dxa"/>
            <w:gridSpan w:val="2"/>
          </w:tcPr>
          <w:p w14:paraId="14031D00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424763E2" w14:textId="77777777" w:rsidTr="00437C3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Before w:val="1"/>
          <w:wBefore w:w="7" w:type="dxa"/>
          <w:trHeight w:val="307"/>
        </w:trPr>
        <w:tc>
          <w:tcPr>
            <w:tcW w:w="649" w:type="dxa"/>
          </w:tcPr>
          <w:p w14:paraId="7828BA7B" w14:textId="77777777" w:rsidR="00F82EC2" w:rsidRPr="00300E52" w:rsidRDefault="00F82EC2" w:rsidP="00437C3C">
            <w:pPr>
              <w:spacing w:before="52" w:line="235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22</w:t>
            </w:r>
          </w:p>
        </w:tc>
        <w:tc>
          <w:tcPr>
            <w:tcW w:w="9120" w:type="dxa"/>
            <w:gridSpan w:val="2"/>
          </w:tcPr>
          <w:p w14:paraId="4D86EAEE" w14:textId="77777777" w:rsidR="00F82EC2" w:rsidRPr="0058445B" w:rsidRDefault="00F82EC2" w:rsidP="00437C3C">
            <w:pPr>
              <w:spacing w:before="71" w:line="216" w:lineRule="exact"/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Définir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autorisations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root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fichiers système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principaux</w:t>
            </w:r>
          </w:p>
        </w:tc>
        <w:tc>
          <w:tcPr>
            <w:tcW w:w="1011" w:type="dxa"/>
            <w:gridSpan w:val="2"/>
          </w:tcPr>
          <w:p w14:paraId="4BEF9C2E" w14:textId="77777777" w:rsidR="00F82EC2" w:rsidRPr="0058445B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7AB626F8" w14:textId="77777777" w:rsidTr="00437C3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Before w:val="1"/>
          <w:wBefore w:w="7" w:type="dxa"/>
          <w:trHeight w:val="307"/>
        </w:trPr>
        <w:tc>
          <w:tcPr>
            <w:tcW w:w="649" w:type="dxa"/>
          </w:tcPr>
          <w:p w14:paraId="47CFA068" w14:textId="77777777" w:rsidR="00F82EC2" w:rsidRPr="00300E52" w:rsidRDefault="00F82EC2" w:rsidP="00437C3C">
            <w:pPr>
              <w:spacing w:before="52" w:line="235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23</w:t>
            </w:r>
          </w:p>
        </w:tc>
        <w:tc>
          <w:tcPr>
            <w:tcW w:w="9120" w:type="dxa"/>
            <w:gridSpan w:val="2"/>
          </w:tcPr>
          <w:p w14:paraId="03497E51" w14:textId="77777777" w:rsidR="00F82EC2" w:rsidRPr="00300E52" w:rsidRDefault="00F82EC2" w:rsidP="00437C3C">
            <w:pPr>
              <w:spacing w:before="71" w:line="216" w:lineRule="exact"/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</w:pP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Rechercher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 xml:space="preserve"> 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rootkits</w:t>
            </w:r>
          </w:p>
        </w:tc>
        <w:tc>
          <w:tcPr>
            <w:tcW w:w="1011" w:type="dxa"/>
            <w:gridSpan w:val="2"/>
          </w:tcPr>
          <w:p w14:paraId="357F964F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</w:rPr>
            </w:pPr>
          </w:p>
        </w:tc>
      </w:tr>
      <w:tr w:rsidR="00F82EC2" w:rsidRPr="00300E52" w14:paraId="79190957" w14:textId="77777777" w:rsidTr="00437C3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Before w:val="1"/>
          <w:wBefore w:w="7" w:type="dxa"/>
          <w:trHeight w:val="307"/>
        </w:trPr>
        <w:tc>
          <w:tcPr>
            <w:tcW w:w="649" w:type="dxa"/>
          </w:tcPr>
          <w:p w14:paraId="3901F9DF" w14:textId="77777777" w:rsidR="00F82EC2" w:rsidRPr="00300E52" w:rsidRDefault="00F82EC2" w:rsidP="00437C3C">
            <w:pPr>
              <w:spacing w:before="52" w:line="235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24</w:t>
            </w:r>
          </w:p>
        </w:tc>
        <w:tc>
          <w:tcPr>
            <w:tcW w:w="9120" w:type="dxa"/>
            <w:gridSpan w:val="2"/>
          </w:tcPr>
          <w:p w14:paraId="1BDBAA91" w14:textId="77777777" w:rsidR="00F82EC2" w:rsidRPr="0058445B" w:rsidRDefault="00F82EC2" w:rsidP="00437C3C">
            <w:pPr>
              <w:spacing w:before="71" w:line="216" w:lineRule="exact"/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Vérifiez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que 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mode d'arrêt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est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activé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alertes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journal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événements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sensibles</w:t>
            </w:r>
          </w:p>
        </w:tc>
        <w:tc>
          <w:tcPr>
            <w:tcW w:w="1011" w:type="dxa"/>
            <w:gridSpan w:val="2"/>
          </w:tcPr>
          <w:p w14:paraId="552B4C40" w14:textId="77777777" w:rsidR="00F82EC2" w:rsidRPr="0058445B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1D022F07" w14:textId="77777777" w:rsidTr="00437C3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Before w:val="1"/>
          <w:wBefore w:w="7" w:type="dxa"/>
          <w:trHeight w:val="307"/>
        </w:trPr>
        <w:tc>
          <w:tcPr>
            <w:tcW w:w="649" w:type="dxa"/>
          </w:tcPr>
          <w:p w14:paraId="5088437E" w14:textId="77777777" w:rsidR="00F82EC2" w:rsidRPr="00300E52" w:rsidRDefault="00F82EC2" w:rsidP="00437C3C">
            <w:pPr>
              <w:spacing w:before="52" w:line="235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25</w:t>
            </w:r>
          </w:p>
        </w:tc>
        <w:tc>
          <w:tcPr>
            <w:tcW w:w="9120" w:type="dxa"/>
            <w:gridSpan w:val="2"/>
          </w:tcPr>
          <w:p w14:paraId="16922067" w14:textId="77777777" w:rsidR="00F82EC2" w:rsidRPr="0058445B" w:rsidRDefault="00F82EC2" w:rsidP="00437C3C">
            <w:pPr>
              <w:spacing w:before="71" w:line="216" w:lineRule="exact"/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Vérifiez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que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toutes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données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journal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événements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sont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sauvegardées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toute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sécurité</w:t>
            </w:r>
          </w:p>
        </w:tc>
        <w:tc>
          <w:tcPr>
            <w:tcW w:w="1011" w:type="dxa"/>
            <w:gridSpan w:val="2"/>
          </w:tcPr>
          <w:p w14:paraId="7EF1CAE8" w14:textId="77777777" w:rsidR="00F82EC2" w:rsidRPr="0058445B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50FDD646" w14:textId="77777777" w:rsidTr="00437C3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Before w:val="1"/>
          <w:wBefore w:w="7" w:type="dxa"/>
          <w:trHeight w:val="307"/>
        </w:trPr>
        <w:tc>
          <w:tcPr>
            <w:tcW w:w="649" w:type="dxa"/>
          </w:tcPr>
          <w:p w14:paraId="77D2E60C" w14:textId="77777777" w:rsidR="00F82EC2" w:rsidRPr="00300E52" w:rsidRDefault="00F82EC2" w:rsidP="00437C3C">
            <w:pPr>
              <w:spacing w:before="52" w:line="235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26</w:t>
            </w:r>
          </w:p>
        </w:tc>
        <w:tc>
          <w:tcPr>
            <w:tcW w:w="9120" w:type="dxa"/>
            <w:gridSpan w:val="2"/>
          </w:tcPr>
          <w:p w14:paraId="70D057A3" w14:textId="77777777" w:rsidR="00F82EC2" w:rsidRPr="0058445B" w:rsidRDefault="00F82EC2" w:rsidP="00437C3C">
            <w:pPr>
              <w:spacing w:before="71" w:line="216" w:lineRule="exact"/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Évaluer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 processus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 surveillance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journal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événements</w:t>
            </w:r>
          </w:p>
        </w:tc>
        <w:tc>
          <w:tcPr>
            <w:tcW w:w="1011" w:type="dxa"/>
            <w:gridSpan w:val="2"/>
          </w:tcPr>
          <w:p w14:paraId="03BEFD08" w14:textId="77777777" w:rsidR="00F82EC2" w:rsidRPr="0058445B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0D0871A8" w14:textId="77777777" w:rsidTr="00437C3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Before w:val="1"/>
          <w:wBefore w:w="7" w:type="dxa"/>
          <w:trHeight w:val="307"/>
        </w:trPr>
        <w:tc>
          <w:tcPr>
            <w:tcW w:w="649" w:type="dxa"/>
          </w:tcPr>
          <w:p w14:paraId="35122860" w14:textId="77777777" w:rsidR="00F82EC2" w:rsidRPr="00300E52" w:rsidRDefault="00F82EC2" w:rsidP="00437C3C">
            <w:pPr>
              <w:spacing w:before="52" w:line="235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27</w:t>
            </w:r>
          </w:p>
        </w:tc>
        <w:tc>
          <w:tcPr>
            <w:tcW w:w="9120" w:type="dxa"/>
            <w:gridSpan w:val="2"/>
          </w:tcPr>
          <w:p w14:paraId="14A3C8C3" w14:textId="77777777" w:rsidR="00F82EC2" w:rsidRPr="0058445B" w:rsidRDefault="00F82EC2" w:rsidP="00437C3C">
            <w:pPr>
              <w:spacing w:before="71" w:line="216" w:lineRule="exact"/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Surveillez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tout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utilisateur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connectant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dans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circonstances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suspectes</w:t>
            </w:r>
          </w:p>
        </w:tc>
        <w:tc>
          <w:tcPr>
            <w:tcW w:w="1011" w:type="dxa"/>
            <w:gridSpan w:val="2"/>
          </w:tcPr>
          <w:p w14:paraId="6A59AB2B" w14:textId="77777777" w:rsidR="00F82EC2" w:rsidRPr="0058445B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3D197675" w14:textId="77777777" w:rsidTr="00437C3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Before w:val="1"/>
          <w:wBefore w:w="7" w:type="dxa"/>
          <w:trHeight w:val="307"/>
        </w:trPr>
        <w:tc>
          <w:tcPr>
            <w:tcW w:w="649" w:type="dxa"/>
          </w:tcPr>
          <w:p w14:paraId="17FCF620" w14:textId="77777777" w:rsidR="00F82EC2" w:rsidRPr="00300E52" w:rsidRDefault="00F82EC2" w:rsidP="00437C3C">
            <w:pPr>
              <w:spacing w:before="52" w:line="235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28</w:t>
            </w:r>
          </w:p>
        </w:tc>
        <w:tc>
          <w:tcPr>
            <w:tcW w:w="9120" w:type="dxa"/>
            <w:gridSpan w:val="2"/>
          </w:tcPr>
          <w:p w14:paraId="5E7AF706" w14:textId="77777777" w:rsidR="00F82EC2" w:rsidRPr="0058445B" w:rsidRDefault="00F82EC2" w:rsidP="00437C3C">
            <w:pPr>
              <w:spacing w:before="71" w:line="216" w:lineRule="exact"/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Vérifiez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régulièrement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journaux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d'accès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 distance</w:t>
            </w:r>
          </w:p>
        </w:tc>
        <w:tc>
          <w:tcPr>
            <w:tcW w:w="1011" w:type="dxa"/>
            <w:gridSpan w:val="2"/>
          </w:tcPr>
          <w:p w14:paraId="2E63935F" w14:textId="77777777" w:rsidR="00F82EC2" w:rsidRPr="0058445B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2E6F0DEF" w14:textId="77777777" w:rsidTr="00437C3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Before w:val="1"/>
          <w:wBefore w:w="7" w:type="dxa"/>
          <w:trHeight w:val="307"/>
        </w:trPr>
        <w:tc>
          <w:tcPr>
            <w:tcW w:w="649" w:type="dxa"/>
          </w:tcPr>
          <w:p w14:paraId="14E24345" w14:textId="77777777" w:rsidR="00F82EC2" w:rsidRPr="00300E52" w:rsidRDefault="00F82EC2" w:rsidP="00437C3C">
            <w:pPr>
              <w:spacing w:before="52" w:line="235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29</w:t>
            </w:r>
          </w:p>
        </w:tc>
        <w:tc>
          <w:tcPr>
            <w:tcW w:w="9120" w:type="dxa"/>
            <w:gridSpan w:val="2"/>
          </w:tcPr>
          <w:p w14:paraId="473B5C99" w14:textId="77777777" w:rsidR="00F82EC2" w:rsidRPr="00300E52" w:rsidRDefault="00F82EC2" w:rsidP="00437C3C">
            <w:pPr>
              <w:spacing w:before="95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cas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d'activité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d'accès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distance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: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Assurez-vous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que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0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éléments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suspects</w:t>
            </w:r>
          </w:p>
          <w:p w14:paraId="4B5C2BB4" w14:textId="77777777" w:rsidR="00F82EC2" w:rsidRPr="0058445B" w:rsidRDefault="00F82EC2" w:rsidP="00437C3C">
            <w:pPr>
              <w:spacing w:before="71" w:line="216" w:lineRule="exact"/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</w:pPr>
            <w:proofErr w:type="gram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l'activité</w:t>
            </w:r>
            <w:proofErr w:type="gramEnd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est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signalée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documentée</w:t>
            </w:r>
          </w:p>
        </w:tc>
        <w:tc>
          <w:tcPr>
            <w:tcW w:w="1011" w:type="dxa"/>
            <w:gridSpan w:val="2"/>
          </w:tcPr>
          <w:p w14:paraId="2A05753A" w14:textId="77777777" w:rsidR="00F82EC2" w:rsidRPr="0058445B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335E7DE2" w14:textId="77777777" w:rsidTr="00437C3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Before w:val="1"/>
          <w:wBefore w:w="7" w:type="dxa"/>
          <w:trHeight w:val="307"/>
        </w:trPr>
        <w:tc>
          <w:tcPr>
            <w:tcW w:w="649" w:type="dxa"/>
          </w:tcPr>
          <w:p w14:paraId="757657D2" w14:textId="77777777" w:rsidR="00F82EC2" w:rsidRPr="00300E52" w:rsidRDefault="00F82EC2" w:rsidP="00437C3C">
            <w:pPr>
              <w:spacing w:before="52" w:line="235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30</w:t>
            </w:r>
          </w:p>
        </w:tc>
        <w:tc>
          <w:tcPr>
            <w:tcW w:w="9120" w:type="dxa"/>
            <w:gridSpan w:val="2"/>
          </w:tcPr>
          <w:p w14:paraId="581416DD" w14:textId="77777777" w:rsidR="00F82EC2" w:rsidRPr="0058445B" w:rsidRDefault="00F82EC2" w:rsidP="00437C3C">
            <w:pPr>
              <w:spacing w:before="95"/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Assurez-vous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que 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privilèges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compte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suspect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sont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temporairement gelés</w:t>
            </w:r>
          </w:p>
        </w:tc>
        <w:tc>
          <w:tcPr>
            <w:tcW w:w="1011" w:type="dxa"/>
            <w:gridSpan w:val="2"/>
          </w:tcPr>
          <w:p w14:paraId="15BDF4A1" w14:textId="77777777" w:rsidR="00F82EC2" w:rsidRPr="0058445B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40BB1680" w14:textId="77777777" w:rsidTr="00437C3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Before w:val="1"/>
          <w:wBefore w:w="7" w:type="dxa"/>
          <w:trHeight w:val="307"/>
        </w:trPr>
        <w:tc>
          <w:tcPr>
            <w:tcW w:w="649" w:type="dxa"/>
          </w:tcPr>
          <w:p w14:paraId="4B10262F" w14:textId="77777777" w:rsidR="00F82EC2" w:rsidRPr="00300E52" w:rsidRDefault="00F82EC2" w:rsidP="00437C3C">
            <w:pPr>
              <w:spacing w:before="52" w:line="235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31</w:t>
            </w:r>
          </w:p>
        </w:tc>
        <w:tc>
          <w:tcPr>
            <w:tcW w:w="9120" w:type="dxa"/>
            <w:gridSpan w:val="2"/>
          </w:tcPr>
          <w:p w14:paraId="4595C62B" w14:textId="77777777" w:rsidR="00F82EC2" w:rsidRPr="0058445B" w:rsidRDefault="00F82EC2" w:rsidP="00437C3C">
            <w:pPr>
              <w:spacing w:before="95"/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Évaluer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processus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contrôle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configuration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serveur</w:t>
            </w:r>
          </w:p>
        </w:tc>
        <w:tc>
          <w:tcPr>
            <w:tcW w:w="1011" w:type="dxa"/>
            <w:gridSpan w:val="2"/>
          </w:tcPr>
          <w:p w14:paraId="1DE04B72" w14:textId="77777777" w:rsidR="00F82EC2" w:rsidRPr="0058445B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143688CC" w14:textId="77777777" w:rsidTr="00437C3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Before w:val="1"/>
          <w:wBefore w:w="7" w:type="dxa"/>
          <w:trHeight w:val="307"/>
        </w:trPr>
        <w:tc>
          <w:tcPr>
            <w:tcW w:w="649" w:type="dxa"/>
          </w:tcPr>
          <w:p w14:paraId="645B0E48" w14:textId="77777777" w:rsidR="00F82EC2" w:rsidRPr="00300E52" w:rsidRDefault="00F82EC2" w:rsidP="00437C3C">
            <w:pPr>
              <w:spacing w:before="52" w:line="235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32</w:t>
            </w:r>
          </w:p>
        </w:tc>
        <w:tc>
          <w:tcPr>
            <w:tcW w:w="9120" w:type="dxa"/>
            <w:gridSpan w:val="2"/>
          </w:tcPr>
          <w:p w14:paraId="143FBB92" w14:textId="77777777" w:rsidR="00F82EC2" w:rsidRPr="0058445B" w:rsidRDefault="00F82EC2" w:rsidP="00437C3C">
            <w:pPr>
              <w:spacing w:before="95"/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Mettre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jour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service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packs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correctifs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logiciels</w:t>
            </w:r>
          </w:p>
        </w:tc>
        <w:tc>
          <w:tcPr>
            <w:tcW w:w="1011" w:type="dxa"/>
            <w:gridSpan w:val="2"/>
          </w:tcPr>
          <w:p w14:paraId="6C0B9A97" w14:textId="77777777" w:rsidR="00F82EC2" w:rsidRPr="0058445B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61F2C5DF" w14:textId="77777777" w:rsidTr="00437C3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Before w:val="1"/>
          <w:wBefore w:w="7" w:type="dxa"/>
          <w:trHeight w:val="307"/>
        </w:trPr>
        <w:tc>
          <w:tcPr>
            <w:tcW w:w="649" w:type="dxa"/>
          </w:tcPr>
          <w:p w14:paraId="0B2AA9FE" w14:textId="77777777" w:rsidR="00F82EC2" w:rsidRPr="00300E52" w:rsidRDefault="00F82EC2" w:rsidP="00437C3C">
            <w:pPr>
              <w:spacing w:before="52" w:line="235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33</w:t>
            </w:r>
          </w:p>
        </w:tc>
        <w:tc>
          <w:tcPr>
            <w:tcW w:w="9120" w:type="dxa"/>
            <w:gridSpan w:val="2"/>
          </w:tcPr>
          <w:p w14:paraId="7EC82B5E" w14:textId="77777777" w:rsidR="00F82EC2" w:rsidRPr="0058445B" w:rsidRDefault="00F82EC2" w:rsidP="00437C3C">
            <w:pPr>
              <w:spacing w:before="95"/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Vérifiez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que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 surveillance 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journal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événements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est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correctement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configurée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:</w:t>
            </w:r>
          </w:p>
        </w:tc>
        <w:tc>
          <w:tcPr>
            <w:tcW w:w="1011" w:type="dxa"/>
            <w:gridSpan w:val="2"/>
          </w:tcPr>
          <w:p w14:paraId="6034BAE5" w14:textId="77777777" w:rsidR="00F82EC2" w:rsidRPr="0058445B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34B21FEC" w14:textId="77777777" w:rsidTr="00437C3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Before w:val="1"/>
          <w:wBefore w:w="7" w:type="dxa"/>
          <w:trHeight w:val="307"/>
        </w:trPr>
        <w:tc>
          <w:tcPr>
            <w:tcW w:w="649" w:type="dxa"/>
          </w:tcPr>
          <w:p w14:paraId="399DDE51" w14:textId="77777777" w:rsidR="00F82EC2" w:rsidRPr="00300E52" w:rsidRDefault="00F82EC2" w:rsidP="00437C3C">
            <w:pPr>
              <w:spacing w:before="52" w:line="235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34</w:t>
            </w:r>
          </w:p>
        </w:tc>
        <w:tc>
          <w:tcPr>
            <w:tcW w:w="9120" w:type="dxa"/>
            <w:gridSpan w:val="2"/>
          </w:tcPr>
          <w:p w14:paraId="7866AF40" w14:textId="77777777" w:rsidR="00F82EC2" w:rsidRPr="0058445B" w:rsidRDefault="00F82EC2" w:rsidP="00437C3C">
            <w:pPr>
              <w:spacing w:before="95"/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Vérifiez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que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toutes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connexions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aux comptes utilisateur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sont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enregistrées</w:t>
            </w:r>
          </w:p>
        </w:tc>
        <w:tc>
          <w:tcPr>
            <w:tcW w:w="1011" w:type="dxa"/>
            <w:gridSpan w:val="2"/>
          </w:tcPr>
          <w:p w14:paraId="165E24B0" w14:textId="77777777" w:rsidR="00F82EC2" w:rsidRPr="0058445B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4F0E0156" w14:textId="77777777" w:rsidTr="00437C3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Before w:val="1"/>
          <w:wBefore w:w="7" w:type="dxa"/>
          <w:trHeight w:val="307"/>
        </w:trPr>
        <w:tc>
          <w:tcPr>
            <w:tcW w:w="649" w:type="dxa"/>
          </w:tcPr>
          <w:p w14:paraId="307F6C1D" w14:textId="77777777" w:rsidR="00F82EC2" w:rsidRPr="00300E52" w:rsidRDefault="00F82EC2" w:rsidP="00437C3C">
            <w:pPr>
              <w:spacing w:before="52" w:line="235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35</w:t>
            </w:r>
          </w:p>
        </w:tc>
        <w:tc>
          <w:tcPr>
            <w:tcW w:w="9120" w:type="dxa"/>
            <w:gridSpan w:val="2"/>
          </w:tcPr>
          <w:p w14:paraId="23636409" w14:textId="77777777" w:rsidR="00F82EC2" w:rsidRPr="0058445B" w:rsidRDefault="00F82EC2" w:rsidP="00437C3C">
            <w:pPr>
              <w:spacing w:before="95"/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Vérifiez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que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toutes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 modifications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configuration 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système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sont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enregistrées</w:t>
            </w:r>
          </w:p>
        </w:tc>
        <w:tc>
          <w:tcPr>
            <w:tcW w:w="1011" w:type="dxa"/>
            <w:gridSpan w:val="2"/>
          </w:tcPr>
          <w:p w14:paraId="37017C65" w14:textId="77777777" w:rsidR="00F82EC2" w:rsidRPr="0058445B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68E73A4E" w14:textId="77777777" w:rsidTr="00437C3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Before w:val="1"/>
          <w:wBefore w:w="7" w:type="dxa"/>
          <w:trHeight w:val="307"/>
        </w:trPr>
        <w:tc>
          <w:tcPr>
            <w:tcW w:w="649" w:type="dxa"/>
          </w:tcPr>
          <w:p w14:paraId="6756277E" w14:textId="77777777" w:rsidR="00F82EC2" w:rsidRPr="00300E52" w:rsidRDefault="00F82EC2" w:rsidP="00437C3C">
            <w:pPr>
              <w:spacing w:before="52" w:line="235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36</w:t>
            </w:r>
          </w:p>
        </w:tc>
        <w:tc>
          <w:tcPr>
            <w:tcW w:w="9120" w:type="dxa"/>
            <w:gridSpan w:val="2"/>
          </w:tcPr>
          <w:p w14:paraId="6F35F226" w14:textId="77777777" w:rsidR="00F82EC2" w:rsidRPr="0058445B" w:rsidRDefault="00F82EC2" w:rsidP="00437C3C">
            <w:pPr>
              <w:spacing w:before="95"/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Assurez-vous qu'un processus est en place pour changer le système 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configurations</w:t>
            </w:r>
          </w:p>
        </w:tc>
        <w:tc>
          <w:tcPr>
            <w:tcW w:w="1011" w:type="dxa"/>
            <w:gridSpan w:val="2"/>
          </w:tcPr>
          <w:p w14:paraId="039792CB" w14:textId="77777777" w:rsidR="00F82EC2" w:rsidRPr="0058445B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4982B55D" w14:textId="77777777" w:rsidTr="00437C3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Before w:val="1"/>
          <w:wBefore w:w="7" w:type="dxa"/>
          <w:trHeight w:val="307"/>
        </w:trPr>
        <w:tc>
          <w:tcPr>
            <w:tcW w:w="649" w:type="dxa"/>
          </w:tcPr>
          <w:p w14:paraId="09B4A3E5" w14:textId="77777777" w:rsidR="00F82EC2" w:rsidRPr="00300E52" w:rsidRDefault="00F82EC2" w:rsidP="00437C3C">
            <w:pPr>
              <w:spacing w:before="52" w:line="235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37</w:t>
            </w:r>
          </w:p>
        </w:tc>
        <w:tc>
          <w:tcPr>
            <w:tcW w:w="9120" w:type="dxa"/>
            <w:gridSpan w:val="2"/>
          </w:tcPr>
          <w:p w14:paraId="72004EB2" w14:textId="77777777" w:rsidR="00F82EC2" w:rsidRPr="0058445B" w:rsidRDefault="00F82EC2" w:rsidP="00437C3C">
            <w:pPr>
              <w:spacing w:before="95"/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Assurez-vous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que les processus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 démarrage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sont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correctement configurés</w:t>
            </w:r>
          </w:p>
        </w:tc>
        <w:tc>
          <w:tcPr>
            <w:tcW w:w="1011" w:type="dxa"/>
            <w:gridSpan w:val="2"/>
          </w:tcPr>
          <w:p w14:paraId="10D7FFF3" w14:textId="77777777" w:rsidR="00F82EC2" w:rsidRPr="0058445B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60C1732D" w14:textId="77777777" w:rsidTr="00437C3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Before w:val="1"/>
          <w:wBefore w:w="7" w:type="dxa"/>
          <w:trHeight w:val="307"/>
        </w:trPr>
        <w:tc>
          <w:tcPr>
            <w:tcW w:w="649" w:type="dxa"/>
          </w:tcPr>
          <w:p w14:paraId="36749172" w14:textId="77777777" w:rsidR="00F82EC2" w:rsidRPr="00300E52" w:rsidRDefault="00F82EC2" w:rsidP="00437C3C">
            <w:pPr>
              <w:spacing w:before="52" w:line="235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38</w:t>
            </w:r>
          </w:p>
        </w:tc>
        <w:tc>
          <w:tcPr>
            <w:tcW w:w="9120" w:type="dxa"/>
            <w:gridSpan w:val="2"/>
          </w:tcPr>
          <w:p w14:paraId="30FC8208" w14:textId="77777777" w:rsidR="00F82EC2" w:rsidRPr="0058445B" w:rsidRDefault="00F82EC2" w:rsidP="00437C3C">
            <w:pPr>
              <w:spacing w:before="95"/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Supprimez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processus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 démarrage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inutiles</w:t>
            </w:r>
          </w:p>
        </w:tc>
        <w:tc>
          <w:tcPr>
            <w:tcW w:w="1011" w:type="dxa"/>
            <w:gridSpan w:val="2"/>
          </w:tcPr>
          <w:p w14:paraId="6215288C" w14:textId="77777777" w:rsidR="00F82EC2" w:rsidRPr="0058445B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66DC447A" w14:textId="77777777" w:rsidTr="00437C3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Before w:val="1"/>
          <w:wBefore w:w="7" w:type="dxa"/>
          <w:trHeight w:val="307"/>
        </w:trPr>
        <w:tc>
          <w:tcPr>
            <w:tcW w:w="649" w:type="dxa"/>
          </w:tcPr>
          <w:p w14:paraId="786C69E6" w14:textId="77777777" w:rsidR="00F82EC2" w:rsidRPr="00300E52" w:rsidRDefault="00F82EC2" w:rsidP="00437C3C">
            <w:pPr>
              <w:spacing w:before="52" w:line="235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39</w:t>
            </w:r>
          </w:p>
        </w:tc>
        <w:tc>
          <w:tcPr>
            <w:tcW w:w="9120" w:type="dxa"/>
            <w:gridSpan w:val="2"/>
          </w:tcPr>
          <w:p w14:paraId="7227939D" w14:textId="77777777" w:rsidR="00F82EC2" w:rsidRPr="0058445B" w:rsidRDefault="00F82EC2" w:rsidP="00437C3C">
            <w:pPr>
              <w:spacing w:before="95"/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Assurez-vous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que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utilisateurs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réguliers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peuvent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modifier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configuration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démarrage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système</w:t>
            </w:r>
          </w:p>
        </w:tc>
        <w:tc>
          <w:tcPr>
            <w:tcW w:w="1011" w:type="dxa"/>
            <w:gridSpan w:val="2"/>
          </w:tcPr>
          <w:p w14:paraId="7356E000" w14:textId="77777777" w:rsidR="00F82EC2" w:rsidRPr="0058445B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3448CED4" w14:textId="77777777" w:rsidTr="00437C3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Before w:val="1"/>
          <w:wBefore w:w="7" w:type="dxa"/>
          <w:trHeight w:val="307"/>
        </w:trPr>
        <w:tc>
          <w:tcPr>
            <w:tcW w:w="649" w:type="dxa"/>
          </w:tcPr>
          <w:p w14:paraId="2B3BEC7D" w14:textId="77777777" w:rsidR="00F82EC2" w:rsidRPr="00300E52" w:rsidRDefault="00F82EC2" w:rsidP="00437C3C">
            <w:pPr>
              <w:spacing w:before="52" w:line="235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40</w:t>
            </w:r>
          </w:p>
        </w:tc>
        <w:tc>
          <w:tcPr>
            <w:tcW w:w="9120" w:type="dxa"/>
            <w:gridSpan w:val="2"/>
          </w:tcPr>
          <w:p w14:paraId="34EC4E07" w14:textId="77777777" w:rsidR="00F82EC2" w:rsidRPr="0058445B" w:rsidRDefault="00F82EC2" w:rsidP="00437C3C">
            <w:pPr>
              <w:spacing w:before="95"/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Supprimer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logiciels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services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inutilisés</w:t>
            </w:r>
          </w:p>
        </w:tc>
        <w:tc>
          <w:tcPr>
            <w:tcW w:w="1011" w:type="dxa"/>
            <w:gridSpan w:val="2"/>
          </w:tcPr>
          <w:p w14:paraId="687A3B7B" w14:textId="77777777" w:rsidR="00F82EC2" w:rsidRPr="0058445B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62AEB0DA" w14:textId="77777777" w:rsidTr="00437C3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Before w:val="1"/>
          <w:wBefore w:w="7" w:type="dxa"/>
          <w:trHeight w:val="307"/>
        </w:trPr>
        <w:tc>
          <w:tcPr>
            <w:tcW w:w="649" w:type="dxa"/>
          </w:tcPr>
          <w:p w14:paraId="68335921" w14:textId="77777777" w:rsidR="00F82EC2" w:rsidRPr="00300E52" w:rsidRDefault="00F82EC2" w:rsidP="00437C3C">
            <w:pPr>
              <w:spacing w:before="52" w:line="235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41</w:t>
            </w:r>
          </w:p>
        </w:tc>
        <w:tc>
          <w:tcPr>
            <w:tcW w:w="9120" w:type="dxa"/>
            <w:gridSpan w:val="2"/>
          </w:tcPr>
          <w:p w14:paraId="14EF3715" w14:textId="77777777" w:rsidR="00F82EC2" w:rsidRPr="0058445B" w:rsidRDefault="00F82EC2" w:rsidP="00437C3C">
            <w:pPr>
              <w:spacing w:before="95"/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Exécutez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une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analyse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antivirus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complète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système</w:t>
            </w:r>
          </w:p>
        </w:tc>
        <w:tc>
          <w:tcPr>
            <w:tcW w:w="1011" w:type="dxa"/>
            <w:gridSpan w:val="2"/>
          </w:tcPr>
          <w:p w14:paraId="3820F047" w14:textId="77777777" w:rsidR="00F82EC2" w:rsidRPr="0058445B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4FDF0009" w14:textId="77777777" w:rsidTr="00437C3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Before w:val="1"/>
          <w:wBefore w:w="7" w:type="dxa"/>
          <w:trHeight w:val="307"/>
        </w:trPr>
        <w:tc>
          <w:tcPr>
            <w:tcW w:w="649" w:type="dxa"/>
          </w:tcPr>
          <w:p w14:paraId="62C38BF6" w14:textId="77777777" w:rsidR="00F82EC2" w:rsidRPr="00300E52" w:rsidRDefault="00F82EC2" w:rsidP="00437C3C">
            <w:pPr>
              <w:spacing w:before="52" w:line="235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42</w:t>
            </w:r>
          </w:p>
        </w:tc>
        <w:tc>
          <w:tcPr>
            <w:tcW w:w="9120" w:type="dxa"/>
            <w:gridSpan w:val="2"/>
          </w:tcPr>
          <w:p w14:paraId="02DD445F" w14:textId="77777777" w:rsidR="00F82EC2" w:rsidRPr="00300E52" w:rsidRDefault="00F82EC2" w:rsidP="00437C3C">
            <w:pPr>
              <w:spacing w:before="100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Vérifiez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 paramètres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sécurité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pare-feu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votre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serveur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 assurez-vous</w:t>
            </w:r>
          </w:p>
          <w:p w14:paraId="7D94A87B" w14:textId="77777777" w:rsidR="00F82EC2" w:rsidRPr="00300E52" w:rsidRDefault="00F82EC2" w:rsidP="00437C3C">
            <w:pPr>
              <w:spacing w:before="95"/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tout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8"/>
                <w:w w:val="95"/>
                <w:sz w:val="18"/>
              </w:rPr>
              <w:t xml:space="preserve"> 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est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</w:rPr>
              <w:t xml:space="preserve"> 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correctement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</w:rPr>
              <w:t xml:space="preserve"> 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configuré</w:t>
            </w:r>
            <w:proofErr w:type="spellEnd"/>
          </w:p>
        </w:tc>
        <w:tc>
          <w:tcPr>
            <w:tcW w:w="1011" w:type="dxa"/>
            <w:gridSpan w:val="2"/>
          </w:tcPr>
          <w:p w14:paraId="4B106AD3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</w:rPr>
            </w:pPr>
          </w:p>
        </w:tc>
      </w:tr>
      <w:tr w:rsidR="00F82EC2" w:rsidRPr="00300E52" w14:paraId="5565C2DF" w14:textId="77777777" w:rsidTr="00437C3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Before w:val="1"/>
          <w:wBefore w:w="7" w:type="dxa"/>
          <w:trHeight w:val="307"/>
        </w:trPr>
        <w:tc>
          <w:tcPr>
            <w:tcW w:w="649" w:type="dxa"/>
          </w:tcPr>
          <w:p w14:paraId="39113BE0" w14:textId="77777777" w:rsidR="00F82EC2" w:rsidRPr="00300E52" w:rsidRDefault="00F82EC2" w:rsidP="00437C3C">
            <w:pPr>
              <w:spacing w:before="52" w:line="235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43</w:t>
            </w:r>
          </w:p>
        </w:tc>
        <w:tc>
          <w:tcPr>
            <w:tcW w:w="9120" w:type="dxa"/>
            <w:gridSpan w:val="2"/>
          </w:tcPr>
          <w:p w14:paraId="6532DBB6" w14:textId="77777777" w:rsidR="00F82EC2" w:rsidRPr="0058445B" w:rsidRDefault="00F82EC2" w:rsidP="00437C3C">
            <w:pPr>
              <w:spacing w:before="100"/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Désactivez ou supprimez tous les comptes d'utilisateurs qui n'ont pas été actifs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dans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3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3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9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derniers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7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mois</w:t>
            </w:r>
          </w:p>
        </w:tc>
        <w:tc>
          <w:tcPr>
            <w:tcW w:w="1011" w:type="dxa"/>
            <w:gridSpan w:val="2"/>
          </w:tcPr>
          <w:p w14:paraId="6B23BF10" w14:textId="77777777" w:rsidR="00F82EC2" w:rsidRPr="0058445B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26CD66C0" w14:textId="77777777" w:rsidTr="00437C3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Before w:val="1"/>
          <w:wBefore w:w="7" w:type="dxa"/>
          <w:trHeight w:val="307"/>
        </w:trPr>
        <w:tc>
          <w:tcPr>
            <w:tcW w:w="649" w:type="dxa"/>
          </w:tcPr>
          <w:p w14:paraId="3BF1BACE" w14:textId="77777777" w:rsidR="00F82EC2" w:rsidRPr="00300E52" w:rsidRDefault="00F82EC2" w:rsidP="00437C3C">
            <w:pPr>
              <w:spacing w:before="52" w:line="235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44</w:t>
            </w:r>
          </w:p>
        </w:tc>
        <w:tc>
          <w:tcPr>
            <w:tcW w:w="9120" w:type="dxa"/>
            <w:gridSpan w:val="2"/>
          </w:tcPr>
          <w:p w14:paraId="439849DA" w14:textId="77777777" w:rsidR="00F82EC2" w:rsidRPr="00300E52" w:rsidRDefault="00F82EC2" w:rsidP="00437C3C">
            <w:pPr>
              <w:spacing w:before="54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Assurez-vous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que l'adhésion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l'administrateur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super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administrateur</w:t>
            </w:r>
          </w:p>
          <w:p w14:paraId="445601F1" w14:textId="77777777" w:rsidR="00F82EC2" w:rsidRPr="0058445B" w:rsidRDefault="00F82EC2" w:rsidP="00437C3C">
            <w:pPr>
              <w:spacing w:before="100"/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</w:pPr>
            <w:proofErr w:type="gram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proofErr w:type="gramEnd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groupe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0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est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limité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moins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d'utilisateurs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possible sans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provoquer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problèmes</w:t>
            </w:r>
          </w:p>
        </w:tc>
        <w:tc>
          <w:tcPr>
            <w:tcW w:w="1011" w:type="dxa"/>
            <w:gridSpan w:val="2"/>
          </w:tcPr>
          <w:p w14:paraId="32955AE9" w14:textId="77777777" w:rsidR="00F82EC2" w:rsidRPr="0058445B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</w:tbl>
    <w:p w14:paraId="30EB9FE1" w14:textId="77777777" w:rsidR="00F82EC2" w:rsidRPr="00300E52" w:rsidRDefault="00F82EC2" w:rsidP="00F82EC2">
      <w:pPr>
        <w:widowControl w:val="0"/>
        <w:autoSpaceDE w:val="0"/>
        <w:autoSpaceDN w:val="0"/>
        <w:rPr>
          <w:rFonts w:ascii="Times New Roman" w:eastAsia="Lucida Sans Unicode" w:hAnsi="Lucida Sans Unicode" w:cs="Lucida Sans Unicode"/>
          <w:sz w:val="16"/>
        </w:rPr>
        <w:sectPr w:rsidR="00F82EC2" w:rsidRPr="00300E52" w:rsidSect="00F82EC2">
          <w:pgSz w:w="12240" w:h="15840"/>
          <w:pgMar w:top="1500" w:right="260" w:bottom="280" w:left="220" w:header="720" w:footer="720" w:gutter="0"/>
          <w:cols w:space="720"/>
        </w:sectPr>
      </w:pPr>
    </w:p>
    <w:p w14:paraId="5A614331" w14:textId="77777777" w:rsidR="00F82EC2" w:rsidRPr="00300E52" w:rsidRDefault="00F82EC2" w:rsidP="00F82EC2">
      <w:pPr>
        <w:widowControl w:val="0"/>
        <w:autoSpaceDE w:val="0"/>
        <w:autoSpaceDN w:val="0"/>
        <w:spacing w:before="278"/>
        <w:rPr>
          <w:rFonts w:ascii="Arial Black" w:eastAsia="Arial Black" w:hAnsi="Arial Black" w:cs="Arial Black"/>
          <w:sz w:val="32"/>
          <w:szCs w:val="32"/>
        </w:rPr>
      </w:pPr>
      <w:r w:rsidRPr="00300E52">
        <w:rPr>
          <w:rFonts w:ascii="Arial Black" w:eastAsia="Arial Black" w:hAnsi="Arial Black" w:cs="Arial Black"/>
          <w:sz w:val="32"/>
          <w:szCs w:val="32"/>
        </w:rPr>
        <w:t>Serveurs</w:t>
      </w:r>
      <w:r w:rsidRPr="00300E52">
        <w:rPr>
          <w:rFonts w:ascii="Arial Black" w:eastAsia="Arial Black" w:hAnsi="Arial Black" w:cs="Arial Black"/>
          <w:spacing w:val="-23"/>
          <w:sz w:val="32"/>
          <w:szCs w:val="32"/>
        </w:rPr>
        <w:t xml:space="preserve"> </w:t>
      </w:r>
      <w:r w:rsidRPr="00300E52">
        <w:rPr>
          <w:rFonts w:ascii="Arial Black" w:eastAsia="Arial Black" w:hAnsi="Arial Black" w:cs="Arial Black"/>
          <w:sz w:val="32"/>
          <w:szCs w:val="32"/>
        </w:rPr>
        <w:t>Windows</w:t>
      </w:r>
    </w:p>
    <w:p w14:paraId="605BA170" w14:textId="77777777" w:rsidR="00F82EC2" w:rsidRPr="00300E52" w:rsidRDefault="00F82EC2" w:rsidP="00F82EC2">
      <w:pPr>
        <w:widowControl w:val="0"/>
        <w:autoSpaceDE w:val="0"/>
        <w:autoSpaceDN w:val="0"/>
        <w:rPr>
          <w:rFonts w:ascii="Arial Black" w:eastAsia="Arial Black" w:hAnsi="Arial Black" w:cs="Arial Black"/>
          <w:sz w:val="20"/>
          <w:szCs w:val="32"/>
        </w:rPr>
      </w:pPr>
    </w:p>
    <w:p w14:paraId="364D4272" w14:textId="77777777" w:rsidR="00F82EC2" w:rsidRPr="00300E52" w:rsidRDefault="00F82EC2" w:rsidP="00F82EC2">
      <w:pPr>
        <w:widowControl w:val="0"/>
        <w:autoSpaceDE w:val="0"/>
        <w:autoSpaceDN w:val="0"/>
        <w:spacing w:before="1"/>
        <w:rPr>
          <w:rFonts w:ascii="Arial Black" w:eastAsia="Arial Black" w:hAnsi="Arial Black" w:cs="Arial Black"/>
          <w:sz w:val="24"/>
          <w:szCs w:val="32"/>
        </w:rPr>
      </w:pPr>
    </w:p>
    <w:tbl>
      <w:tblPr>
        <w:tblStyle w:val="TableNormal"/>
        <w:tblW w:w="0" w:type="auto"/>
        <w:tblInd w:w="402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Look w:val="01E0" w:firstRow="1" w:lastRow="1" w:firstColumn="1" w:lastColumn="1" w:noHBand="0" w:noVBand="0"/>
      </w:tblPr>
      <w:tblGrid>
        <w:gridCol w:w="830"/>
        <w:gridCol w:w="9116"/>
        <w:gridCol w:w="1255"/>
      </w:tblGrid>
      <w:tr w:rsidR="00F82EC2" w:rsidRPr="00300E52" w14:paraId="777F4FB9" w14:textId="77777777" w:rsidTr="00437C3C">
        <w:trPr>
          <w:trHeight w:val="562"/>
        </w:trPr>
        <w:tc>
          <w:tcPr>
            <w:tcW w:w="83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4CFAD373" w14:textId="77777777" w:rsidR="00F82EC2" w:rsidRPr="00300E52" w:rsidRDefault="00F82EC2" w:rsidP="00437C3C">
            <w:pPr>
              <w:spacing w:before="85"/>
              <w:ind w:right="166"/>
              <w:jc w:val="center"/>
              <w:rPr>
                <w:rFonts w:ascii="Tahoma" w:eastAsia="Lucida Sans Unicode" w:hAnsi="Lucida Sans Unicode" w:cs="Lucida Sans Unicode"/>
                <w:b/>
                <w:sz w:val="15"/>
              </w:rPr>
            </w:pPr>
            <w:proofErr w:type="spellStart"/>
            <w:r w:rsidRPr="00300E52">
              <w:rPr>
                <w:rFonts w:ascii="Tahoma" w:eastAsia="Lucida Sans Unicode" w:hAnsi="Lucida Sans Unicode" w:cs="Lucida Sans Unicode"/>
                <w:b/>
                <w:color w:val="FFFFFF"/>
                <w:sz w:val="15"/>
              </w:rPr>
              <w:t>SLNon</w:t>
            </w:r>
            <w:proofErr w:type="spellEnd"/>
          </w:p>
        </w:tc>
        <w:tc>
          <w:tcPr>
            <w:tcW w:w="103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4D8EB9EB" w14:textId="77777777" w:rsidR="00F82EC2" w:rsidRPr="00300E52" w:rsidRDefault="00F82EC2" w:rsidP="00437C3C">
            <w:pPr>
              <w:tabs>
                <w:tab w:val="left" w:pos="7193"/>
              </w:tabs>
              <w:spacing w:before="15"/>
              <w:rPr>
                <w:rFonts w:ascii="Tahoma" w:eastAsia="Lucida Sans Unicode" w:hAnsi="Tahoma" w:cs="Lucida Sans Unicode"/>
                <w:b/>
                <w:sz w:val="20"/>
              </w:rPr>
            </w:pPr>
            <w:r w:rsidRPr="00300E52">
              <w:rPr>
                <w:rFonts w:ascii="Tahoma" w:eastAsia="Lucida Sans Unicode" w:hAnsi="Tahoma" w:cs="Lucida Sans Unicode"/>
                <w:b/>
                <w:color w:val="FFFFFF"/>
              </w:rPr>
              <w:t>Conseils</w:t>
            </w:r>
            <w:r w:rsidRPr="00300E52">
              <w:rPr>
                <w:rFonts w:ascii="Tahoma" w:eastAsia="Lucida Sans Unicode" w:hAnsi="Tahoma" w:cs="Lucida Sans Unicode"/>
                <w:b/>
                <w:color w:val="FFFFFF"/>
              </w:rPr>
              <w:tab/>
            </w:r>
          </w:p>
        </w:tc>
      </w:tr>
      <w:tr w:rsidR="00F82EC2" w:rsidRPr="00300E52" w14:paraId="0E4D9C8A" w14:textId="77777777" w:rsidTr="00437C3C">
        <w:trPr>
          <w:trHeight w:val="537"/>
        </w:trPr>
        <w:tc>
          <w:tcPr>
            <w:tcW w:w="830" w:type="dxa"/>
            <w:tcBorders>
              <w:top w:val="nil"/>
            </w:tcBorders>
            <w:shd w:val="clear" w:color="auto" w:fill="CCCCCC"/>
          </w:tcPr>
          <w:p w14:paraId="6A2266DD" w14:textId="77777777" w:rsidR="00F82EC2" w:rsidRPr="00300E52" w:rsidRDefault="00F82EC2" w:rsidP="00437C3C">
            <w:pPr>
              <w:spacing w:before="47"/>
              <w:ind w:right="14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0"/>
                <w:sz w:val="18"/>
              </w:rPr>
              <w:t>1</w:t>
            </w:r>
          </w:p>
        </w:tc>
        <w:tc>
          <w:tcPr>
            <w:tcW w:w="9116" w:type="dxa"/>
            <w:tcBorders>
              <w:top w:val="nil"/>
            </w:tcBorders>
            <w:shd w:val="clear" w:color="auto" w:fill="CCCCCC"/>
          </w:tcPr>
          <w:p w14:paraId="44D11376" w14:textId="77777777" w:rsidR="00F82EC2" w:rsidRPr="00300E52" w:rsidRDefault="00F82EC2" w:rsidP="00437C3C">
            <w:pPr>
              <w:spacing w:before="81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Installez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derniers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service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packs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correctifs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logiciels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Microsoft.</w:t>
            </w:r>
          </w:p>
        </w:tc>
        <w:tc>
          <w:tcPr>
            <w:tcW w:w="1255" w:type="dxa"/>
            <w:tcBorders>
              <w:top w:val="nil"/>
            </w:tcBorders>
            <w:shd w:val="clear" w:color="auto" w:fill="CCCCCC"/>
          </w:tcPr>
          <w:p w14:paraId="23E47447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7C443CDC" w14:textId="77777777" w:rsidTr="00437C3C">
        <w:trPr>
          <w:trHeight w:val="532"/>
        </w:trPr>
        <w:tc>
          <w:tcPr>
            <w:tcW w:w="830" w:type="dxa"/>
          </w:tcPr>
          <w:p w14:paraId="527B1E51" w14:textId="77777777" w:rsidR="00F82EC2" w:rsidRPr="00300E52" w:rsidRDefault="00F82EC2" w:rsidP="00437C3C">
            <w:pPr>
              <w:spacing w:before="47"/>
              <w:ind w:right="14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0"/>
                <w:sz w:val="18"/>
              </w:rPr>
              <w:t>2</w:t>
            </w:r>
          </w:p>
        </w:tc>
        <w:tc>
          <w:tcPr>
            <w:tcW w:w="9116" w:type="dxa"/>
          </w:tcPr>
          <w:p w14:paraId="5846EE81" w14:textId="77777777" w:rsidR="00F82EC2" w:rsidRPr="00300E52" w:rsidRDefault="00F82EC2" w:rsidP="00437C3C">
            <w:pPr>
              <w:spacing w:before="100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Activez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notification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automatique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disponibilité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correctifs.</w:t>
            </w:r>
          </w:p>
        </w:tc>
        <w:tc>
          <w:tcPr>
            <w:tcW w:w="1255" w:type="dxa"/>
          </w:tcPr>
          <w:p w14:paraId="3438A5FA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206FE4D7" w14:textId="77777777" w:rsidTr="00437C3C">
        <w:trPr>
          <w:trHeight w:val="533"/>
        </w:trPr>
        <w:tc>
          <w:tcPr>
            <w:tcW w:w="830" w:type="dxa"/>
            <w:shd w:val="clear" w:color="auto" w:fill="CCCCCC"/>
          </w:tcPr>
          <w:p w14:paraId="60DFCA57" w14:textId="77777777" w:rsidR="00F82EC2" w:rsidRPr="00300E52" w:rsidRDefault="00F82EC2" w:rsidP="00437C3C">
            <w:pPr>
              <w:spacing w:before="52"/>
              <w:ind w:right="14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0"/>
                <w:sz w:val="18"/>
              </w:rPr>
              <w:t>3</w:t>
            </w:r>
          </w:p>
        </w:tc>
        <w:tc>
          <w:tcPr>
            <w:tcW w:w="9116" w:type="dxa"/>
            <w:shd w:val="clear" w:color="auto" w:fill="CCCCCC"/>
          </w:tcPr>
          <w:p w14:paraId="046266B7" w14:textId="77777777" w:rsidR="00F82EC2" w:rsidRPr="00300E52" w:rsidRDefault="00F82EC2" w:rsidP="00437C3C">
            <w:pPr>
              <w:spacing w:before="138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Définissez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longueur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minimale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mot 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passe.</w:t>
            </w:r>
          </w:p>
        </w:tc>
        <w:tc>
          <w:tcPr>
            <w:tcW w:w="1255" w:type="dxa"/>
            <w:shd w:val="clear" w:color="auto" w:fill="CCCCCC"/>
          </w:tcPr>
          <w:p w14:paraId="4E0B3EAA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561294D4" w14:textId="77777777" w:rsidTr="00437C3C">
        <w:trPr>
          <w:trHeight w:val="537"/>
        </w:trPr>
        <w:tc>
          <w:tcPr>
            <w:tcW w:w="830" w:type="dxa"/>
          </w:tcPr>
          <w:p w14:paraId="7FAAC0DA" w14:textId="77777777" w:rsidR="00F82EC2" w:rsidRPr="00300E52" w:rsidRDefault="00F82EC2" w:rsidP="00437C3C">
            <w:pPr>
              <w:spacing w:before="52"/>
              <w:ind w:right="14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0"/>
                <w:sz w:val="18"/>
              </w:rPr>
              <w:t>4</w:t>
            </w:r>
          </w:p>
        </w:tc>
        <w:tc>
          <w:tcPr>
            <w:tcW w:w="9116" w:type="dxa"/>
          </w:tcPr>
          <w:p w14:paraId="54B5669A" w14:textId="77777777" w:rsidR="00F82EC2" w:rsidRPr="00300E52" w:rsidRDefault="00F82EC2" w:rsidP="00437C3C">
            <w:pPr>
              <w:spacing w:before="104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Activez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exigences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complexité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mots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passe.</w:t>
            </w:r>
          </w:p>
        </w:tc>
        <w:tc>
          <w:tcPr>
            <w:tcW w:w="1255" w:type="dxa"/>
          </w:tcPr>
          <w:p w14:paraId="4E2E0214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70019E3A" w14:textId="77777777" w:rsidTr="00437C3C">
        <w:trPr>
          <w:trHeight w:val="537"/>
        </w:trPr>
        <w:tc>
          <w:tcPr>
            <w:tcW w:w="830" w:type="dxa"/>
            <w:shd w:val="clear" w:color="auto" w:fill="CCCCCC"/>
          </w:tcPr>
          <w:p w14:paraId="21E46182" w14:textId="77777777" w:rsidR="00F82EC2" w:rsidRPr="00300E52" w:rsidRDefault="00F82EC2" w:rsidP="00437C3C">
            <w:pPr>
              <w:spacing w:before="52"/>
              <w:ind w:right="14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0"/>
                <w:sz w:val="18"/>
              </w:rPr>
              <w:t>5</w:t>
            </w:r>
          </w:p>
        </w:tc>
        <w:tc>
          <w:tcPr>
            <w:tcW w:w="9116" w:type="dxa"/>
            <w:shd w:val="clear" w:color="auto" w:fill="CCCCCC"/>
          </w:tcPr>
          <w:p w14:paraId="517D7F8F" w14:textId="77777777" w:rsidR="00F82EC2" w:rsidRPr="00300E52" w:rsidRDefault="00F82EC2" w:rsidP="00437C3C">
            <w:pPr>
              <w:spacing w:before="95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stockez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mots 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passe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en utilisant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cryptage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réversible.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(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Défaut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)</w:t>
            </w:r>
          </w:p>
        </w:tc>
        <w:tc>
          <w:tcPr>
            <w:tcW w:w="1255" w:type="dxa"/>
            <w:shd w:val="clear" w:color="auto" w:fill="CCCCCC"/>
          </w:tcPr>
          <w:p w14:paraId="569367CA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</w:rPr>
            </w:pPr>
          </w:p>
        </w:tc>
      </w:tr>
      <w:tr w:rsidR="00F82EC2" w:rsidRPr="00300E52" w14:paraId="43DA1FA5" w14:textId="77777777" w:rsidTr="00437C3C">
        <w:trPr>
          <w:trHeight w:val="532"/>
        </w:trPr>
        <w:tc>
          <w:tcPr>
            <w:tcW w:w="830" w:type="dxa"/>
          </w:tcPr>
          <w:p w14:paraId="091FFBDA" w14:textId="77777777" w:rsidR="00F82EC2" w:rsidRPr="00300E52" w:rsidRDefault="00F82EC2" w:rsidP="00437C3C">
            <w:pPr>
              <w:spacing w:before="47"/>
              <w:ind w:right="14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0"/>
                <w:sz w:val="18"/>
              </w:rPr>
              <w:t>6</w:t>
            </w:r>
          </w:p>
        </w:tc>
        <w:tc>
          <w:tcPr>
            <w:tcW w:w="9116" w:type="dxa"/>
          </w:tcPr>
          <w:p w14:paraId="2B0D9983" w14:textId="77777777" w:rsidR="00F82EC2" w:rsidRPr="00300E52" w:rsidRDefault="00F82EC2" w:rsidP="00437C3C">
            <w:pPr>
              <w:spacing w:before="124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Configurez 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stratégie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verrouillage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compte.</w:t>
            </w:r>
          </w:p>
        </w:tc>
        <w:tc>
          <w:tcPr>
            <w:tcW w:w="1255" w:type="dxa"/>
          </w:tcPr>
          <w:p w14:paraId="43C6FCB9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046C3673" w14:textId="77777777" w:rsidTr="00437C3C">
        <w:trPr>
          <w:trHeight w:val="1070"/>
        </w:trPr>
        <w:tc>
          <w:tcPr>
            <w:tcW w:w="830" w:type="dxa"/>
            <w:shd w:val="clear" w:color="auto" w:fill="CCCCCC"/>
          </w:tcPr>
          <w:p w14:paraId="21FCE000" w14:textId="77777777" w:rsidR="00F82EC2" w:rsidRPr="00300E52" w:rsidRDefault="00F82EC2" w:rsidP="00437C3C">
            <w:pPr>
              <w:spacing w:before="52"/>
              <w:ind w:right="14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0"/>
                <w:sz w:val="18"/>
              </w:rPr>
              <w:t>7</w:t>
            </w:r>
          </w:p>
        </w:tc>
        <w:tc>
          <w:tcPr>
            <w:tcW w:w="9116" w:type="dxa"/>
            <w:shd w:val="clear" w:color="auto" w:fill="CCCCCC"/>
          </w:tcPr>
          <w:p w14:paraId="7D2A186B" w14:textId="77777777" w:rsidR="00F82EC2" w:rsidRPr="00300E52" w:rsidRDefault="00F82EC2" w:rsidP="00437C3C">
            <w:pPr>
              <w:spacing w:before="80" w:line="374" w:lineRule="auto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Restreindre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possibilité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d'accéder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ordinateur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partir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réseau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Administrateurs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8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utilisateurs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8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authentifiés.</w:t>
            </w:r>
          </w:p>
        </w:tc>
        <w:tc>
          <w:tcPr>
            <w:tcW w:w="1255" w:type="dxa"/>
            <w:shd w:val="clear" w:color="auto" w:fill="CCCCCC"/>
          </w:tcPr>
          <w:p w14:paraId="52F7B875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267D995B" w14:textId="77777777" w:rsidTr="00437C3C">
        <w:trPr>
          <w:trHeight w:val="763"/>
        </w:trPr>
        <w:tc>
          <w:tcPr>
            <w:tcW w:w="830" w:type="dxa"/>
          </w:tcPr>
          <w:p w14:paraId="46719A5E" w14:textId="77777777" w:rsidR="00F82EC2" w:rsidRPr="00300E52" w:rsidRDefault="00F82EC2" w:rsidP="00437C3C">
            <w:pPr>
              <w:spacing w:before="47"/>
              <w:ind w:right="14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0"/>
                <w:sz w:val="18"/>
              </w:rPr>
              <w:t>8</w:t>
            </w:r>
          </w:p>
        </w:tc>
        <w:tc>
          <w:tcPr>
            <w:tcW w:w="9116" w:type="dxa"/>
          </w:tcPr>
          <w:p w14:paraId="0F3BD1A8" w14:textId="77777777" w:rsidR="00F82EC2" w:rsidRPr="00300E52" w:rsidRDefault="00F82EC2" w:rsidP="00437C3C">
            <w:pPr>
              <w:spacing w:before="106" w:line="237" w:lineRule="auto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N'accordez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aucun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utilisateur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droit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«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d'agir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tant que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partie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système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d'exploitation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sz w:val="18"/>
                <w:lang w:val="fr-FR"/>
              </w:rPr>
              <w:t xml:space="preserve"> </w:t>
            </w:r>
            <w:proofErr w:type="gramStart"/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».(</w:t>
            </w:r>
            <w:proofErr w:type="gramEnd"/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Défaut)</w:t>
            </w:r>
          </w:p>
        </w:tc>
        <w:tc>
          <w:tcPr>
            <w:tcW w:w="1255" w:type="dxa"/>
          </w:tcPr>
          <w:p w14:paraId="04E6D4C7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050F0849" w14:textId="77777777" w:rsidTr="00437C3C">
        <w:trPr>
          <w:trHeight w:val="532"/>
        </w:trPr>
        <w:tc>
          <w:tcPr>
            <w:tcW w:w="830" w:type="dxa"/>
            <w:shd w:val="clear" w:color="auto" w:fill="CCCCCC"/>
          </w:tcPr>
          <w:p w14:paraId="3B710157" w14:textId="77777777" w:rsidR="00F82EC2" w:rsidRPr="00300E52" w:rsidRDefault="00F82EC2" w:rsidP="00437C3C">
            <w:pPr>
              <w:spacing w:before="47"/>
              <w:ind w:right="14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w w:val="90"/>
                <w:sz w:val="18"/>
              </w:rPr>
              <w:t>9</w:t>
            </w:r>
          </w:p>
        </w:tc>
        <w:tc>
          <w:tcPr>
            <w:tcW w:w="9116" w:type="dxa"/>
            <w:shd w:val="clear" w:color="auto" w:fill="CCCCCC"/>
          </w:tcPr>
          <w:p w14:paraId="794D32CE" w14:textId="77777777" w:rsidR="00F82EC2" w:rsidRPr="00300E52" w:rsidRDefault="00F82EC2" w:rsidP="00437C3C">
            <w:pPr>
              <w:spacing w:before="114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Restreindre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l’accès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 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connexion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locale aux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administrateurs.</w:t>
            </w:r>
          </w:p>
        </w:tc>
        <w:tc>
          <w:tcPr>
            <w:tcW w:w="1255" w:type="dxa"/>
            <w:shd w:val="clear" w:color="auto" w:fill="CCCCCC"/>
          </w:tcPr>
          <w:p w14:paraId="21A2FEA0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1B345745" w14:textId="77777777" w:rsidTr="00437C3C">
        <w:trPr>
          <w:trHeight w:val="724"/>
        </w:trPr>
        <w:tc>
          <w:tcPr>
            <w:tcW w:w="830" w:type="dxa"/>
          </w:tcPr>
          <w:p w14:paraId="2CBD88ED" w14:textId="77777777" w:rsidR="00F82EC2" w:rsidRPr="00300E52" w:rsidRDefault="00F82EC2" w:rsidP="00437C3C">
            <w:pPr>
              <w:spacing w:before="52"/>
              <w:ind w:right="277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10</w:t>
            </w:r>
          </w:p>
        </w:tc>
        <w:tc>
          <w:tcPr>
            <w:tcW w:w="9116" w:type="dxa"/>
          </w:tcPr>
          <w:p w14:paraId="7E3AAC9C" w14:textId="77777777" w:rsidR="00F82EC2" w:rsidRPr="00300E52" w:rsidRDefault="00F82EC2" w:rsidP="00437C3C">
            <w:pPr>
              <w:spacing w:before="124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Refuser aux comptes invités la possibilité de se connecter en tant que service, 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tâches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par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0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lots,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localement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ou via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RDP</w:t>
            </w:r>
          </w:p>
        </w:tc>
        <w:tc>
          <w:tcPr>
            <w:tcW w:w="1255" w:type="dxa"/>
          </w:tcPr>
          <w:p w14:paraId="2BFCC593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54ADA87A" w14:textId="77777777" w:rsidTr="00437C3C">
        <w:trPr>
          <w:trHeight w:val="1075"/>
        </w:trPr>
        <w:tc>
          <w:tcPr>
            <w:tcW w:w="830" w:type="dxa"/>
            <w:shd w:val="clear" w:color="auto" w:fill="CCCCCC"/>
          </w:tcPr>
          <w:p w14:paraId="4204B4C1" w14:textId="77777777" w:rsidR="00F82EC2" w:rsidRPr="00300E52" w:rsidRDefault="00F82EC2" w:rsidP="00437C3C">
            <w:pPr>
              <w:spacing w:before="52"/>
              <w:ind w:right="277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11</w:t>
            </w:r>
          </w:p>
        </w:tc>
        <w:tc>
          <w:tcPr>
            <w:tcW w:w="9116" w:type="dxa"/>
            <w:shd w:val="clear" w:color="auto" w:fill="CCCCCC"/>
          </w:tcPr>
          <w:p w14:paraId="49971CEA" w14:textId="77777777" w:rsidR="00F82EC2" w:rsidRPr="00300E52" w:rsidRDefault="00F82EC2" w:rsidP="00437C3C">
            <w:pPr>
              <w:spacing w:before="115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Placez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bannière d'avertissement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dans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 texte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message pour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utilisateurs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qui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tentent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se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connecter.</w:t>
            </w:r>
          </w:p>
        </w:tc>
        <w:tc>
          <w:tcPr>
            <w:tcW w:w="1255" w:type="dxa"/>
            <w:shd w:val="clear" w:color="auto" w:fill="CCCCCC"/>
          </w:tcPr>
          <w:p w14:paraId="453D1DD1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4155C633" w14:textId="77777777" w:rsidTr="00437C3C">
        <w:trPr>
          <w:trHeight w:val="532"/>
        </w:trPr>
        <w:tc>
          <w:tcPr>
            <w:tcW w:w="830" w:type="dxa"/>
          </w:tcPr>
          <w:p w14:paraId="25252A16" w14:textId="77777777" w:rsidR="00F82EC2" w:rsidRPr="00300E52" w:rsidRDefault="00F82EC2" w:rsidP="00437C3C">
            <w:pPr>
              <w:spacing w:before="47"/>
              <w:ind w:right="277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12</w:t>
            </w:r>
          </w:p>
        </w:tc>
        <w:tc>
          <w:tcPr>
            <w:tcW w:w="9116" w:type="dxa"/>
          </w:tcPr>
          <w:p w14:paraId="1DCC58B3" w14:textId="77777777" w:rsidR="00F82EC2" w:rsidRPr="00300E52" w:rsidRDefault="00F82EC2" w:rsidP="00437C3C">
            <w:pPr>
              <w:spacing w:before="80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Interdire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aux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utilisateurs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créer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connecter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avec 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comptes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Microsoft.</w:t>
            </w:r>
          </w:p>
        </w:tc>
        <w:tc>
          <w:tcPr>
            <w:tcW w:w="1255" w:type="dxa"/>
          </w:tcPr>
          <w:p w14:paraId="4373822D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386F9CD9" w14:textId="77777777" w:rsidTr="00437C3C">
        <w:trPr>
          <w:trHeight w:val="532"/>
        </w:trPr>
        <w:tc>
          <w:tcPr>
            <w:tcW w:w="830" w:type="dxa"/>
            <w:shd w:val="clear" w:color="auto" w:fill="CCCCCC"/>
          </w:tcPr>
          <w:p w14:paraId="12A161CE" w14:textId="77777777" w:rsidR="00F82EC2" w:rsidRPr="00300E52" w:rsidRDefault="00F82EC2" w:rsidP="00437C3C">
            <w:pPr>
              <w:spacing w:before="52"/>
              <w:ind w:right="277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13</w:t>
            </w:r>
          </w:p>
        </w:tc>
        <w:tc>
          <w:tcPr>
            <w:tcW w:w="9116" w:type="dxa"/>
            <w:shd w:val="clear" w:color="auto" w:fill="CCCCCC"/>
          </w:tcPr>
          <w:p w14:paraId="5431D60E" w14:textId="77777777" w:rsidR="00F82EC2" w:rsidRPr="00300E52" w:rsidRDefault="00F82EC2" w:rsidP="00437C3C">
            <w:pPr>
              <w:spacing w:before="62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Désactivez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compte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invité.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(Défaut)</w:t>
            </w:r>
          </w:p>
        </w:tc>
        <w:tc>
          <w:tcPr>
            <w:tcW w:w="1255" w:type="dxa"/>
            <w:shd w:val="clear" w:color="auto" w:fill="CCCCCC"/>
          </w:tcPr>
          <w:p w14:paraId="16EDB619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16FCD4F6" w14:textId="77777777" w:rsidTr="00437C3C">
        <w:trPr>
          <w:trHeight w:val="537"/>
        </w:trPr>
        <w:tc>
          <w:tcPr>
            <w:tcW w:w="830" w:type="dxa"/>
          </w:tcPr>
          <w:p w14:paraId="2CE0FA6A" w14:textId="77777777" w:rsidR="00F82EC2" w:rsidRPr="00300E52" w:rsidRDefault="00F82EC2" w:rsidP="00437C3C">
            <w:pPr>
              <w:spacing w:before="52"/>
              <w:ind w:right="277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14</w:t>
            </w:r>
          </w:p>
        </w:tc>
        <w:tc>
          <w:tcPr>
            <w:tcW w:w="9116" w:type="dxa"/>
          </w:tcPr>
          <w:p w14:paraId="4DF37638" w14:textId="77777777" w:rsidR="00F82EC2" w:rsidRPr="00300E52" w:rsidRDefault="00F82EC2" w:rsidP="00437C3C">
            <w:pPr>
              <w:spacing w:before="85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>Exiger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8"/>
                <w:w w:val="95"/>
                <w:sz w:val="18"/>
                <w:lang w:val="fr-FR"/>
              </w:rPr>
              <w:t xml:space="preserve"> 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>Ctrl+Alt+Del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0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connexions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interactives.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(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Défaut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)</w:t>
            </w:r>
          </w:p>
        </w:tc>
        <w:tc>
          <w:tcPr>
            <w:tcW w:w="1255" w:type="dxa"/>
          </w:tcPr>
          <w:p w14:paraId="100B27A6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</w:rPr>
            </w:pPr>
          </w:p>
        </w:tc>
      </w:tr>
      <w:tr w:rsidR="00F82EC2" w:rsidRPr="00300E52" w14:paraId="3C6A6D13" w14:textId="77777777" w:rsidTr="00437C3C">
        <w:trPr>
          <w:trHeight w:val="628"/>
        </w:trPr>
        <w:tc>
          <w:tcPr>
            <w:tcW w:w="830" w:type="dxa"/>
            <w:shd w:val="clear" w:color="auto" w:fill="CCCCCC"/>
          </w:tcPr>
          <w:p w14:paraId="7C82AA0B" w14:textId="77777777" w:rsidR="00F82EC2" w:rsidRPr="00300E52" w:rsidRDefault="00F82EC2" w:rsidP="00437C3C">
            <w:pPr>
              <w:spacing w:before="52"/>
              <w:ind w:right="277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15</w:t>
            </w:r>
          </w:p>
        </w:tc>
        <w:tc>
          <w:tcPr>
            <w:tcW w:w="9116" w:type="dxa"/>
            <w:shd w:val="clear" w:color="auto" w:fill="CCCCCC"/>
          </w:tcPr>
          <w:p w14:paraId="3BC26F8B" w14:textId="77777777" w:rsidR="00F82EC2" w:rsidRPr="00300E52" w:rsidRDefault="00F82EC2" w:rsidP="00437C3C">
            <w:pPr>
              <w:spacing w:before="91" w:line="280" w:lineRule="atLeast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Configurez la limite d'inactivité de la machine pour protéger les sessions interactives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inactives.</w:t>
            </w:r>
          </w:p>
        </w:tc>
        <w:tc>
          <w:tcPr>
            <w:tcW w:w="1255" w:type="dxa"/>
            <w:shd w:val="clear" w:color="auto" w:fill="CCCCCC"/>
          </w:tcPr>
          <w:p w14:paraId="2D3DF19A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</w:tbl>
    <w:p w14:paraId="59E73A5B" w14:textId="77777777" w:rsidR="00F82EC2" w:rsidRPr="00300E52" w:rsidRDefault="00F82EC2" w:rsidP="00F82EC2">
      <w:pPr>
        <w:widowControl w:val="0"/>
        <w:autoSpaceDE w:val="0"/>
        <w:autoSpaceDN w:val="0"/>
        <w:rPr>
          <w:rFonts w:ascii="Times New Roman" w:eastAsia="Lucida Sans Unicode" w:hAnsi="Lucida Sans Unicode" w:cs="Lucida Sans Unicode"/>
          <w:sz w:val="16"/>
        </w:rPr>
        <w:sectPr w:rsidR="00F82EC2" w:rsidRPr="00300E52" w:rsidSect="00F82EC2">
          <w:pgSz w:w="12240" w:h="15840"/>
          <w:pgMar w:top="1500" w:right="260" w:bottom="280" w:left="220" w:header="720" w:footer="720" w:gutter="0"/>
          <w:cols w:space="720"/>
        </w:sectPr>
      </w:pPr>
    </w:p>
    <w:tbl>
      <w:tblPr>
        <w:tblStyle w:val="TableNormal"/>
        <w:tblW w:w="0" w:type="auto"/>
        <w:tblInd w:w="303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Look w:val="01E0" w:firstRow="1" w:lastRow="1" w:firstColumn="1" w:lastColumn="1" w:noHBand="0" w:noVBand="0"/>
      </w:tblPr>
      <w:tblGrid>
        <w:gridCol w:w="855"/>
        <w:gridCol w:w="9894"/>
        <w:gridCol w:w="594"/>
      </w:tblGrid>
      <w:tr w:rsidR="00F82EC2" w:rsidRPr="00300E52" w14:paraId="1093F99D" w14:textId="77777777" w:rsidTr="00437C3C">
        <w:trPr>
          <w:trHeight w:val="757"/>
        </w:trPr>
        <w:tc>
          <w:tcPr>
            <w:tcW w:w="855" w:type="dxa"/>
          </w:tcPr>
          <w:p w14:paraId="16B6A7B4" w14:textId="77777777" w:rsidR="00F82EC2" w:rsidRPr="00300E52" w:rsidRDefault="00F82EC2" w:rsidP="00437C3C">
            <w:pPr>
              <w:spacing w:before="52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16</w:t>
            </w:r>
          </w:p>
        </w:tc>
        <w:tc>
          <w:tcPr>
            <w:tcW w:w="9894" w:type="dxa"/>
          </w:tcPr>
          <w:p w14:paraId="784C546B" w14:textId="77777777" w:rsidR="00F82EC2" w:rsidRPr="00300E52" w:rsidRDefault="00F82EC2" w:rsidP="00437C3C">
            <w:pPr>
              <w:spacing w:before="95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Microsoft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Network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Client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0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toujours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signer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numériquement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</w:p>
          <w:p w14:paraId="234F7745" w14:textId="77777777" w:rsidR="00F82EC2" w:rsidRPr="00300E52" w:rsidRDefault="00F82EC2" w:rsidP="00437C3C">
            <w:pPr>
              <w:spacing w:before="151" w:line="216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</w:rPr>
              <w:t>communications.</w:t>
            </w:r>
          </w:p>
        </w:tc>
        <w:tc>
          <w:tcPr>
            <w:tcW w:w="594" w:type="dxa"/>
          </w:tcPr>
          <w:p w14:paraId="3A9F6935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</w:rPr>
            </w:pPr>
          </w:p>
        </w:tc>
      </w:tr>
      <w:tr w:rsidR="00F82EC2" w:rsidRPr="00300E52" w14:paraId="691C4E34" w14:textId="77777777" w:rsidTr="00437C3C">
        <w:trPr>
          <w:trHeight w:val="888"/>
        </w:trPr>
        <w:tc>
          <w:tcPr>
            <w:tcW w:w="855" w:type="dxa"/>
            <w:shd w:val="clear" w:color="auto" w:fill="CCCCCC"/>
          </w:tcPr>
          <w:p w14:paraId="17DBA9F8" w14:textId="77777777" w:rsidR="00F82EC2" w:rsidRPr="00300E52" w:rsidRDefault="00F82EC2" w:rsidP="00437C3C">
            <w:pPr>
              <w:spacing w:before="47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17</w:t>
            </w:r>
          </w:p>
        </w:tc>
        <w:tc>
          <w:tcPr>
            <w:tcW w:w="9894" w:type="dxa"/>
            <w:shd w:val="clear" w:color="auto" w:fill="CCCCCC"/>
          </w:tcPr>
          <w:p w14:paraId="61144FD5" w14:textId="77777777" w:rsidR="00F82EC2" w:rsidRPr="00300E52" w:rsidRDefault="00F82EC2" w:rsidP="00437C3C">
            <w:pPr>
              <w:spacing w:before="90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Microsoft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Network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Client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0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signer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numériquement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communications</w:t>
            </w:r>
          </w:p>
          <w:p w14:paraId="634775D2" w14:textId="77777777" w:rsidR="00F82EC2" w:rsidRPr="00300E52" w:rsidRDefault="00F82EC2" w:rsidP="00437C3C">
            <w:pPr>
              <w:spacing w:before="3"/>
              <w:rPr>
                <w:rFonts w:ascii="Arial Black" w:eastAsia="Lucida Sans Unicode" w:hAnsi="Lucida Sans Unicode" w:cs="Lucida Sans Unicode"/>
                <w:sz w:val="20"/>
                <w:lang w:val="fr-FR"/>
              </w:rPr>
            </w:pPr>
          </w:p>
          <w:p w14:paraId="477FD227" w14:textId="77777777" w:rsidR="00F82EC2" w:rsidRPr="00300E52" w:rsidRDefault="00F82EC2" w:rsidP="00437C3C">
            <w:pPr>
              <w:spacing w:before="1" w:line="216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Si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serveur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est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d'accord.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(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Défaut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)</w:t>
            </w:r>
          </w:p>
        </w:tc>
        <w:tc>
          <w:tcPr>
            <w:tcW w:w="594" w:type="dxa"/>
            <w:shd w:val="clear" w:color="auto" w:fill="CCCCCC"/>
          </w:tcPr>
          <w:p w14:paraId="0DAE0C58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</w:rPr>
            </w:pPr>
          </w:p>
        </w:tc>
      </w:tr>
      <w:tr w:rsidR="00F82EC2" w:rsidRPr="00300E52" w14:paraId="3EF67434" w14:textId="77777777" w:rsidTr="00437C3C">
        <w:trPr>
          <w:trHeight w:val="527"/>
        </w:trPr>
        <w:tc>
          <w:tcPr>
            <w:tcW w:w="855" w:type="dxa"/>
          </w:tcPr>
          <w:p w14:paraId="7DF1109B" w14:textId="77777777" w:rsidR="00F82EC2" w:rsidRPr="00300E52" w:rsidRDefault="00F82EC2" w:rsidP="00437C3C">
            <w:pPr>
              <w:spacing w:before="47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18</w:t>
            </w:r>
          </w:p>
        </w:tc>
        <w:tc>
          <w:tcPr>
            <w:tcW w:w="9894" w:type="dxa"/>
          </w:tcPr>
          <w:p w14:paraId="241703D8" w14:textId="77777777" w:rsidR="00F82EC2" w:rsidRPr="00300E52" w:rsidRDefault="00F82EC2" w:rsidP="00437C3C">
            <w:pPr>
              <w:spacing w:before="47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Désactiver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l'envoi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mots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passe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chiffrés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une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PME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tierce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serveurs.</w:t>
            </w:r>
          </w:p>
        </w:tc>
        <w:tc>
          <w:tcPr>
            <w:tcW w:w="594" w:type="dxa"/>
          </w:tcPr>
          <w:p w14:paraId="21FB40EC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064BB941" w14:textId="77777777" w:rsidTr="00437C3C">
        <w:trPr>
          <w:trHeight w:val="758"/>
        </w:trPr>
        <w:tc>
          <w:tcPr>
            <w:tcW w:w="855" w:type="dxa"/>
            <w:shd w:val="clear" w:color="auto" w:fill="CCCCCC"/>
          </w:tcPr>
          <w:p w14:paraId="0FD4B9E6" w14:textId="77777777" w:rsidR="00F82EC2" w:rsidRPr="00300E52" w:rsidRDefault="00F82EC2" w:rsidP="00437C3C">
            <w:pPr>
              <w:spacing w:before="52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19</w:t>
            </w:r>
          </w:p>
        </w:tc>
        <w:tc>
          <w:tcPr>
            <w:tcW w:w="9894" w:type="dxa"/>
            <w:shd w:val="clear" w:color="auto" w:fill="CCCCCC"/>
          </w:tcPr>
          <w:p w14:paraId="6EEC5936" w14:textId="77777777" w:rsidR="00F82EC2" w:rsidRPr="00300E52" w:rsidRDefault="00F82EC2" w:rsidP="00437C3C">
            <w:pPr>
              <w:spacing w:before="95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Microsoft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Network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Server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0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toujours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signer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0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numériquement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</w:p>
          <w:p w14:paraId="7C275058" w14:textId="77777777" w:rsidR="00F82EC2" w:rsidRPr="00300E52" w:rsidRDefault="00F82EC2" w:rsidP="00437C3C">
            <w:pPr>
              <w:spacing w:before="151" w:line="216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</w:rPr>
              <w:t>communications.</w:t>
            </w:r>
          </w:p>
        </w:tc>
        <w:tc>
          <w:tcPr>
            <w:tcW w:w="594" w:type="dxa"/>
            <w:shd w:val="clear" w:color="auto" w:fill="CCCCCC"/>
          </w:tcPr>
          <w:p w14:paraId="0B42372F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</w:rPr>
            </w:pPr>
          </w:p>
        </w:tc>
      </w:tr>
      <w:tr w:rsidR="00F82EC2" w:rsidRPr="00300E52" w14:paraId="516B2856" w14:textId="77777777" w:rsidTr="00437C3C">
        <w:trPr>
          <w:trHeight w:val="604"/>
        </w:trPr>
        <w:tc>
          <w:tcPr>
            <w:tcW w:w="855" w:type="dxa"/>
          </w:tcPr>
          <w:p w14:paraId="220EA86A" w14:textId="77777777" w:rsidR="00F82EC2" w:rsidRPr="00300E52" w:rsidRDefault="00F82EC2" w:rsidP="00437C3C">
            <w:pPr>
              <w:spacing w:before="47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20</w:t>
            </w:r>
          </w:p>
        </w:tc>
        <w:tc>
          <w:tcPr>
            <w:tcW w:w="9894" w:type="dxa"/>
          </w:tcPr>
          <w:p w14:paraId="275FAE05" w14:textId="77777777" w:rsidR="00F82EC2" w:rsidRPr="00300E52" w:rsidRDefault="00F82EC2" w:rsidP="00437C3C">
            <w:pPr>
              <w:spacing w:before="67" w:line="280" w:lineRule="atLeast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Microsoft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Network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Server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signer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0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numériquement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communications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si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8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1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client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est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8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d'accord.</w:t>
            </w:r>
          </w:p>
        </w:tc>
        <w:tc>
          <w:tcPr>
            <w:tcW w:w="594" w:type="dxa"/>
          </w:tcPr>
          <w:p w14:paraId="1CA3C28C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7BCAD6E8" w14:textId="77777777" w:rsidTr="00437C3C">
        <w:trPr>
          <w:trHeight w:val="283"/>
        </w:trPr>
        <w:tc>
          <w:tcPr>
            <w:tcW w:w="855" w:type="dxa"/>
            <w:shd w:val="clear" w:color="auto" w:fill="CCCCCC"/>
          </w:tcPr>
          <w:p w14:paraId="16F73CEB" w14:textId="77777777" w:rsidR="00F82EC2" w:rsidRPr="00300E52" w:rsidRDefault="00F82EC2" w:rsidP="00437C3C">
            <w:pPr>
              <w:spacing w:before="29" w:line="235" w:lineRule="exact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21</w:t>
            </w:r>
          </w:p>
        </w:tc>
        <w:tc>
          <w:tcPr>
            <w:tcW w:w="9894" w:type="dxa"/>
            <w:shd w:val="clear" w:color="auto" w:fill="CCCCCC"/>
          </w:tcPr>
          <w:p w14:paraId="25E8B666" w14:textId="77777777" w:rsidR="00F82EC2" w:rsidRPr="00300E52" w:rsidRDefault="00F82EC2" w:rsidP="00437C3C">
            <w:pPr>
              <w:spacing w:before="48" w:line="216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Désactivez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traduction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anonyme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SID/Nom.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(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Défaut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)</w:t>
            </w:r>
          </w:p>
        </w:tc>
        <w:tc>
          <w:tcPr>
            <w:tcW w:w="594" w:type="dxa"/>
            <w:shd w:val="clear" w:color="auto" w:fill="CCCCCC"/>
          </w:tcPr>
          <w:p w14:paraId="6BAA3547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</w:rPr>
            </w:pPr>
          </w:p>
        </w:tc>
      </w:tr>
      <w:tr w:rsidR="00F82EC2" w:rsidRPr="00300E52" w14:paraId="6DF06C9A" w14:textId="77777777" w:rsidTr="00437C3C">
        <w:trPr>
          <w:trHeight w:val="306"/>
        </w:trPr>
        <w:tc>
          <w:tcPr>
            <w:tcW w:w="855" w:type="dxa"/>
          </w:tcPr>
          <w:p w14:paraId="2FA374B3" w14:textId="77777777" w:rsidR="00F82EC2" w:rsidRPr="00300E52" w:rsidRDefault="00F82EC2" w:rsidP="00437C3C">
            <w:pPr>
              <w:spacing w:before="52" w:line="235" w:lineRule="exact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22</w:t>
            </w:r>
          </w:p>
        </w:tc>
        <w:tc>
          <w:tcPr>
            <w:tcW w:w="9894" w:type="dxa"/>
          </w:tcPr>
          <w:p w14:paraId="2CC0B897" w14:textId="77777777" w:rsidR="00F82EC2" w:rsidRPr="00300E52" w:rsidRDefault="00F82EC2" w:rsidP="00437C3C">
            <w:pPr>
              <w:spacing w:before="61" w:line="225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N'autorisez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l'énumération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anonyme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comptes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SAM.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(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Défaut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)</w:t>
            </w:r>
          </w:p>
        </w:tc>
        <w:tc>
          <w:tcPr>
            <w:tcW w:w="594" w:type="dxa"/>
          </w:tcPr>
          <w:p w14:paraId="78765038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</w:rPr>
            </w:pPr>
          </w:p>
        </w:tc>
      </w:tr>
      <w:tr w:rsidR="00F82EC2" w:rsidRPr="00300E52" w14:paraId="4B0155F9" w14:textId="77777777" w:rsidTr="00437C3C">
        <w:trPr>
          <w:trHeight w:val="307"/>
        </w:trPr>
        <w:tc>
          <w:tcPr>
            <w:tcW w:w="855" w:type="dxa"/>
            <w:shd w:val="clear" w:color="auto" w:fill="CCCCCC"/>
          </w:tcPr>
          <w:p w14:paraId="3B833E51" w14:textId="77777777" w:rsidR="00F82EC2" w:rsidRPr="00300E52" w:rsidRDefault="00F82EC2" w:rsidP="00437C3C">
            <w:pPr>
              <w:spacing w:before="52" w:line="235" w:lineRule="exact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23</w:t>
            </w:r>
          </w:p>
        </w:tc>
        <w:tc>
          <w:tcPr>
            <w:tcW w:w="9894" w:type="dxa"/>
            <w:shd w:val="clear" w:color="auto" w:fill="CCCCCC"/>
          </w:tcPr>
          <w:p w14:paraId="34FA7255" w14:textId="77777777" w:rsidR="00F82EC2" w:rsidRPr="00300E52" w:rsidRDefault="00F82EC2" w:rsidP="00437C3C">
            <w:pPr>
              <w:spacing w:before="71" w:line="216" w:lineRule="exact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N'autorisez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l'énumération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anonyme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comptes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partages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SAM.</w:t>
            </w:r>
          </w:p>
        </w:tc>
        <w:tc>
          <w:tcPr>
            <w:tcW w:w="594" w:type="dxa"/>
            <w:shd w:val="clear" w:color="auto" w:fill="CCCCCC"/>
          </w:tcPr>
          <w:p w14:paraId="0700F69B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1CF376FB" w14:textId="77777777" w:rsidTr="00437C3C">
        <w:trPr>
          <w:trHeight w:val="628"/>
        </w:trPr>
        <w:tc>
          <w:tcPr>
            <w:tcW w:w="855" w:type="dxa"/>
          </w:tcPr>
          <w:p w14:paraId="0D4C1E1B" w14:textId="77777777" w:rsidR="00F82EC2" w:rsidRPr="00300E52" w:rsidRDefault="00F82EC2" w:rsidP="00437C3C">
            <w:pPr>
              <w:spacing w:before="52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24</w:t>
            </w:r>
          </w:p>
        </w:tc>
        <w:tc>
          <w:tcPr>
            <w:tcW w:w="9894" w:type="dxa"/>
          </w:tcPr>
          <w:p w14:paraId="3C2BB3D2" w14:textId="77777777" w:rsidR="00F82EC2" w:rsidRPr="00300E52" w:rsidRDefault="00F82EC2" w:rsidP="00437C3C">
            <w:pPr>
              <w:spacing w:before="91" w:line="280" w:lineRule="atLeas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N'autorisez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autorisations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tout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monde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s'appliquer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aux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utilisateurs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anonymes.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</w:rPr>
              <w:t>(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</w:rPr>
              <w:t>Défaut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</w:rPr>
              <w:t>)</w:t>
            </w:r>
          </w:p>
        </w:tc>
        <w:tc>
          <w:tcPr>
            <w:tcW w:w="594" w:type="dxa"/>
          </w:tcPr>
          <w:p w14:paraId="739E5A19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</w:rPr>
            </w:pPr>
          </w:p>
        </w:tc>
      </w:tr>
      <w:tr w:rsidR="00F82EC2" w:rsidRPr="00300E52" w14:paraId="56546A9E" w14:textId="77777777" w:rsidTr="00437C3C">
        <w:trPr>
          <w:trHeight w:val="298"/>
        </w:trPr>
        <w:tc>
          <w:tcPr>
            <w:tcW w:w="855" w:type="dxa"/>
            <w:shd w:val="clear" w:color="auto" w:fill="CCCCCC"/>
          </w:tcPr>
          <w:p w14:paraId="43284570" w14:textId="77777777" w:rsidR="00F82EC2" w:rsidRPr="00300E52" w:rsidRDefault="00F82EC2" w:rsidP="00437C3C">
            <w:pPr>
              <w:spacing w:before="24" w:line="254" w:lineRule="exact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25</w:t>
            </w:r>
          </w:p>
        </w:tc>
        <w:tc>
          <w:tcPr>
            <w:tcW w:w="9894" w:type="dxa"/>
            <w:shd w:val="clear" w:color="auto" w:fill="CCCCCC"/>
          </w:tcPr>
          <w:p w14:paraId="7AFCB3BF" w14:textId="77777777" w:rsidR="00F82EC2" w:rsidRPr="00300E52" w:rsidRDefault="00F82EC2" w:rsidP="00437C3C">
            <w:pPr>
              <w:spacing w:before="39" w:line="240" w:lineRule="exact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N'autorisez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l'accès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anonyme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aux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canaux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nommés.</w:t>
            </w:r>
          </w:p>
        </w:tc>
        <w:tc>
          <w:tcPr>
            <w:tcW w:w="594" w:type="dxa"/>
            <w:shd w:val="clear" w:color="auto" w:fill="CCCCCC"/>
          </w:tcPr>
          <w:p w14:paraId="4B88B354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51633822" w14:textId="77777777" w:rsidTr="00437C3C">
        <w:trPr>
          <w:trHeight w:val="321"/>
        </w:trPr>
        <w:tc>
          <w:tcPr>
            <w:tcW w:w="855" w:type="dxa"/>
          </w:tcPr>
          <w:p w14:paraId="7F8B05B6" w14:textId="77777777" w:rsidR="00F82EC2" w:rsidRPr="00300E52" w:rsidRDefault="00F82EC2" w:rsidP="00437C3C">
            <w:pPr>
              <w:spacing w:before="52" w:line="249" w:lineRule="exact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26</w:t>
            </w:r>
          </w:p>
        </w:tc>
        <w:tc>
          <w:tcPr>
            <w:tcW w:w="9894" w:type="dxa"/>
          </w:tcPr>
          <w:p w14:paraId="136720EA" w14:textId="77777777" w:rsidR="00F82EC2" w:rsidRPr="00300E52" w:rsidRDefault="00F82EC2" w:rsidP="00437C3C">
            <w:pPr>
              <w:spacing w:before="85" w:line="216" w:lineRule="exac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Restreindre l’accès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anonyme aux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canaux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nommés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aux partages.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(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Défaut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</w:rPr>
              <w:t>)</w:t>
            </w:r>
          </w:p>
        </w:tc>
        <w:tc>
          <w:tcPr>
            <w:tcW w:w="594" w:type="dxa"/>
          </w:tcPr>
          <w:p w14:paraId="766665FB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</w:rPr>
            </w:pPr>
          </w:p>
        </w:tc>
      </w:tr>
      <w:tr w:rsidR="00F82EC2" w:rsidRPr="00300E52" w14:paraId="22CFE657" w14:textId="77777777" w:rsidTr="00437C3C">
        <w:trPr>
          <w:trHeight w:val="321"/>
        </w:trPr>
        <w:tc>
          <w:tcPr>
            <w:tcW w:w="855" w:type="dxa"/>
            <w:shd w:val="clear" w:color="auto" w:fill="CCCCCC"/>
          </w:tcPr>
          <w:p w14:paraId="666D4432" w14:textId="77777777" w:rsidR="00F82EC2" w:rsidRPr="00300E52" w:rsidRDefault="00F82EC2" w:rsidP="00437C3C">
            <w:pPr>
              <w:spacing w:before="47" w:line="254" w:lineRule="exact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27</w:t>
            </w:r>
          </w:p>
        </w:tc>
        <w:tc>
          <w:tcPr>
            <w:tcW w:w="9894" w:type="dxa"/>
            <w:shd w:val="clear" w:color="auto" w:fill="CCCCCC"/>
          </w:tcPr>
          <w:p w14:paraId="08DE15D3" w14:textId="77777777" w:rsidR="00F82EC2" w:rsidRPr="00300E52" w:rsidRDefault="00F82EC2" w:rsidP="00437C3C">
            <w:pPr>
              <w:spacing w:before="61" w:line="240" w:lineRule="exact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Ne permettez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l’accès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anonyme aux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partages.</w:t>
            </w:r>
          </w:p>
        </w:tc>
        <w:tc>
          <w:tcPr>
            <w:tcW w:w="594" w:type="dxa"/>
            <w:shd w:val="clear" w:color="auto" w:fill="CCCCCC"/>
          </w:tcPr>
          <w:p w14:paraId="4AF7E318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77665893" w14:textId="77777777" w:rsidTr="00437C3C">
        <w:trPr>
          <w:trHeight w:val="609"/>
        </w:trPr>
        <w:tc>
          <w:tcPr>
            <w:tcW w:w="855" w:type="dxa"/>
          </w:tcPr>
          <w:p w14:paraId="1CC44A2F" w14:textId="77777777" w:rsidR="00F82EC2" w:rsidRPr="00300E52" w:rsidRDefault="00F82EC2" w:rsidP="00437C3C">
            <w:pPr>
              <w:spacing w:before="56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28</w:t>
            </w:r>
          </w:p>
        </w:tc>
        <w:tc>
          <w:tcPr>
            <w:tcW w:w="9894" w:type="dxa"/>
          </w:tcPr>
          <w:p w14:paraId="315EB7DB" w14:textId="77777777" w:rsidR="00F82EC2" w:rsidRPr="00300E52" w:rsidRDefault="00F82EC2" w:rsidP="00437C3C">
            <w:pPr>
              <w:spacing w:before="71" w:line="280" w:lineRule="atLeast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Exiger le modèle de partage et de sécurité « Classique » pour les comptes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2"/>
                <w:w w:val="95"/>
                <w:sz w:val="18"/>
                <w:lang w:val="fr-FR"/>
              </w:rPr>
              <w:t xml:space="preserve"> </w:t>
            </w:r>
            <w:proofErr w:type="gramStart"/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locaux.(</w:t>
            </w:r>
            <w:proofErr w:type="gramEnd"/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Défaut)</w:t>
            </w:r>
          </w:p>
        </w:tc>
        <w:tc>
          <w:tcPr>
            <w:tcW w:w="594" w:type="dxa"/>
          </w:tcPr>
          <w:p w14:paraId="19C00AAD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1A401FF2" w14:textId="77777777" w:rsidTr="00437C3C">
        <w:trPr>
          <w:trHeight w:val="318"/>
        </w:trPr>
        <w:tc>
          <w:tcPr>
            <w:tcW w:w="855" w:type="dxa"/>
            <w:shd w:val="clear" w:color="auto" w:fill="CCCCCC"/>
          </w:tcPr>
          <w:p w14:paraId="2C60F56A" w14:textId="77777777" w:rsidR="00F82EC2" w:rsidRPr="00300E52" w:rsidRDefault="00F82EC2" w:rsidP="00437C3C">
            <w:pPr>
              <w:spacing w:before="30" w:line="268" w:lineRule="exact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29</w:t>
            </w:r>
          </w:p>
        </w:tc>
        <w:tc>
          <w:tcPr>
            <w:tcW w:w="9894" w:type="dxa"/>
            <w:shd w:val="clear" w:color="auto" w:fill="CCCCCC"/>
          </w:tcPr>
          <w:p w14:paraId="1EB3C0A5" w14:textId="77777777" w:rsidR="00F82EC2" w:rsidRPr="00300E52" w:rsidRDefault="00F82EC2" w:rsidP="00437C3C">
            <w:pPr>
              <w:spacing w:before="83" w:line="216" w:lineRule="exact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Autoriser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système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local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utiliser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l'identité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l'ordinateur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NTLM.</w:t>
            </w:r>
          </w:p>
        </w:tc>
        <w:tc>
          <w:tcPr>
            <w:tcW w:w="594" w:type="dxa"/>
            <w:shd w:val="clear" w:color="auto" w:fill="CCCCCC"/>
          </w:tcPr>
          <w:p w14:paraId="70F24B50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2B532CF0" w14:textId="77777777" w:rsidTr="00437C3C">
        <w:trPr>
          <w:trHeight w:val="330"/>
        </w:trPr>
        <w:tc>
          <w:tcPr>
            <w:tcW w:w="855" w:type="dxa"/>
          </w:tcPr>
          <w:p w14:paraId="29163F56" w14:textId="77777777" w:rsidR="00F82EC2" w:rsidRPr="00300E52" w:rsidRDefault="00F82EC2" w:rsidP="00437C3C">
            <w:pPr>
              <w:spacing w:before="52" w:line="259" w:lineRule="exact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30</w:t>
            </w:r>
          </w:p>
        </w:tc>
        <w:tc>
          <w:tcPr>
            <w:tcW w:w="9894" w:type="dxa"/>
          </w:tcPr>
          <w:p w14:paraId="55889777" w14:textId="77777777" w:rsidR="00F82EC2" w:rsidRPr="00300E52" w:rsidRDefault="00F82EC2" w:rsidP="00437C3C">
            <w:pPr>
              <w:spacing w:before="95" w:line="216" w:lineRule="exact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Désactivez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repli 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session NULL du système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local.</w:t>
            </w:r>
          </w:p>
        </w:tc>
        <w:tc>
          <w:tcPr>
            <w:tcW w:w="594" w:type="dxa"/>
          </w:tcPr>
          <w:p w14:paraId="7427862C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2B6B0904" w14:textId="77777777" w:rsidTr="00437C3C">
        <w:trPr>
          <w:trHeight w:val="326"/>
        </w:trPr>
        <w:tc>
          <w:tcPr>
            <w:tcW w:w="855" w:type="dxa"/>
            <w:shd w:val="clear" w:color="auto" w:fill="CCCCCC"/>
          </w:tcPr>
          <w:p w14:paraId="30EFBCD8" w14:textId="77777777" w:rsidR="00F82EC2" w:rsidRPr="00300E52" w:rsidRDefault="00F82EC2" w:rsidP="00437C3C">
            <w:pPr>
              <w:spacing w:before="47" w:line="259" w:lineRule="exact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31</w:t>
            </w:r>
          </w:p>
        </w:tc>
        <w:tc>
          <w:tcPr>
            <w:tcW w:w="9894" w:type="dxa"/>
            <w:shd w:val="clear" w:color="auto" w:fill="CCCCCC"/>
          </w:tcPr>
          <w:p w14:paraId="782C7325" w14:textId="77777777" w:rsidR="00F82EC2" w:rsidRPr="00300E52" w:rsidRDefault="00F82EC2" w:rsidP="00437C3C">
            <w:pPr>
              <w:spacing w:before="90" w:line="216" w:lineRule="exact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types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chiffrement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autorisés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Kerberos.</w:t>
            </w:r>
          </w:p>
        </w:tc>
        <w:tc>
          <w:tcPr>
            <w:tcW w:w="594" w:type="dxa"/>
            <w:shd w:val="clear" w:color="auto" w:fill="CCCCCC"/>
          </w:tcPr>
          <w:p w14:paraId="5C4A59FC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31C817F6" w14:textId="77777777" w:rsidTr="00437C3C">
        <w:trPr>
          <w:trHeight w:val="350"/>
        </w:trPr>
        <w:tc>
          <w:tcPr>
            <w:tcW w:w="855" w:type="dxa"/>
          </w:tcPr>
          <w:p w14:paraId="4445AA95" w14:textId="77777777" w:rsidR="00F82EC2" w:rsidRPr="00300E52" w:rsidRDefault="00F82EC2" w:rsidP="00437C3C">
            <w:pPr>
              <w:spacing w:before="52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32</w:t>
            </w:r>
          </w:p>
        </w:tc>
        <w:tc>
          <w:tcPr>
            <w:tcW w:w="9894" w:type="dxa"/>
          </w:tcPr>
          <w:p w14:paraId="3FADDE96" w14:textId="77777777" w:rsidR="00F82EC2" w:rsidRPr="00300E52" w:rsidRDefault="00F82EC2" w:rsidP="00437C3C">
            <w:pPr>
              <w:spacing w:before="114" w:line="216" w:lineRule="exact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stockez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valeurs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hachage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LAN Manager.</w:t>
            </w:r>
          </w:p>
        </w:tc>
        <w:tc>
          <w:tcPr>
            <w:tcW w:w="594" w:type="dxa"/>
          </w:tcPr>
          <w:p w14:paraId="0C40ECC6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77D2D3A1" w14:textId="77777777" w:rsidTr="00437C3C">
        <w:trPr>
          <w:trHeight w:val="709"/>
        </w:trPr>
        <w:tc>
          <w:tcPr>
            <w:tcW w:w="855" w:type="dxa"/>
            <w:shd w:val="clear" w:color="auto" w:fill="CCCCCC"/>
          </w:tcPr>
          <w:p w14:paraId="644BFC66" w14:textId="77777777" w:rsidR="00F82EC2" w:rsidRPr="00300E52" w:rsidRDefault="00F82EC2" w:rsidP="00437C3C">
            <w:pPr>
              <w:spacing w:before="52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33</w:t>
            </w:r>
          </w:p>
        </w:tc>
        <w:tc>
          <w:tcPr>
            <w:tcW w:w="9894" w:type="dxa"/>
            <w:shd w:val="clear" w:color="auto" w:fill="CCCCCC"/>
          </w:tcPr>
          <w:p w14:paraId="521ED28F" w14:textId="77777777" w:rsidR="00F82EC2" w:rsidRPr="00300E52" w:rsidRDefault="00F82EC2" w:rsidP="00437C3C">
            <w:pPr>
              <w:spacing w:before="124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Définissez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niveau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0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d'authentification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Manager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autoriser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uniquement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NTLMv2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refuser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LM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NTLM.</w:t>
            </w:r>
          </w:p>
        </w:tc>
        <w:tc>
          <w:tcPr>
            <w:tcW w:w="594" w:type="dxa"/>
            <w:shd w:val="clear" w:color="auto" w:fill="CCCCCC"/>
          </w:tcPr>
          <w:p w14:paraId="03809B4F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</w:tbl>
    <w:p w14:paraId="6E0DAE96" w14:textId="77777777" w:rsidR="00F82EC2" w:rsidRPr="00300E52" w:rsidRDefault="00F82EC2" w:rsidP="00F82EC2">
      <w:pPr>
        <w:widowControl w:val="0"/>
        <w:autoSpaceDE w:val="0"/>
        <w:autoSpaceDN w:val="0"/>
        <w:rPr>
          <w:rFonts w:ascii="Times New Roman" w:eastAsia="Lucida Sans Unicode" w:hAnsi="Lucida Sans Unicode" w:cs="Lucida Sans Unicode"/>
          <w:sz w:val="16"/>
        </w:rPr>
        <w:sectPr w:rsidR="00F82EC2" w:rsidRPr="00300E52" w:rsidSect="00F82EC2">
          <w:pgSz w:w="12240" w:h="15840"/>
          <w:pgMar w:top="1360" w:right="260" w:bottom="280" w:left="220" w:header="720" w:footer="720" w:gutter="0"/>
          <w:cols w:space="720"/>
        </w:sectPr>
      </w:pPr>
    </w:p>
    <w:tbl>
      <w:tblPr>
        <w:tblStyle w:val="TableNormal"/>
        <w:tblW w:w="0" w:type="auto"/>
        <w:tblInd w:w="116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Look w:val="01E0" w:firstRow="1" w:lastRow="1" w:firstColumn="1" w:lastColumn="1" w:noHBand="0" w:noVBand="0"/>
      </w:tblPr>
      <w:tblGrid>
        <w:gridCol w:w="1403"/>
        <w:gridCol w:w="8787"/>
        <w:gridCol w:w="770"/>
      </w:tblGrid>
      <w:tr w:rsidR="00F82EC2" w:rsidRPr="00300E52" w14:paraId="2D59227B" w14:textId="77777777" w:rsidTr="00437C3C">
        <w:trPr>
          <w:trHeight w:val="691"/>
        </w:trPr>
        <w:tc>
          <w:tcPr>
            <w:tcW w:w="1403" w:type="dxa"/>
          </w:tcPr>
          <w:p w14:paraId="1DEFAE4D" w14:textId="77777777" w:rsidR="00F82EC2" w:rsidRPr="00300E52" w:rsidRDefault="00F82EC2" w:rsidP="00437C3C">
            <w:pPr>
              <w:spacing w:before="52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34</w:t>
            </w:r>
          </w:p>
        </w:tc>
        <w:tc>
          <w:tcPr>
            <w:tcW w:w="8787" w:type="dxa"/>
          </w:tcPr>
          <w:p w14:paraId="0EFE728D" w14:textId="77777777" w:rsidR="00F82EC2" w:rsidRPr="00300E52" w:rsidRDefault="00F82EC2" w:rsidP="00437C3C">
            <w:pPr>
              <w:spacing w:before="71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Activez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0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pare-feu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Windows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dans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tous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profils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(domaine,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privé,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public).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</w:rPr>
              <w:t>(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</w:rPr>
              <w:t>Défaut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</w:rPr>
              <w:t>)</w:t>
            </w:r>
          </w:p>
        </w:tc>
        <w:tc>
          <w:tcPr>
            <w:tcW w:w="770" w:type="dxa"/>
          </w:tcPr>
          <w:p w14:paraId="527D5600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</w:rPr>
            </w:pPr>
          </w:p>
        </w:tc>
      </w:tr>
      <w:tr w:rsidR="00F82EC2" w:rsidRPr="00300E52" w14:paraId="3A3FBCA0" w14:textId="77777777" w:rsidTr="00437C3C">
        <w:trPr>
          <w:trHeight w:val="841"/>
        </w:trPr>
        <w:tc>
          <w:tcPr>
            <w:tcW w:w="1403" w:type="dxa"/>
            <w:shd w:val="clear" w:color="auto" w:fill="CCCCCC"/>
          </w:tcPr>
          <w:p w14:paraId="4F8C926A" w14:textId="77777777" w:rsidR="00F82EC2" w:rsidRPr="00300E52" w:rsidRDefault="00F82EC2" w:rsidP="00437C3C">
            <w:pPr>
              <w:spacing w:before="52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35</w:t>
            </w:r>
          </w:p>
        </w:tc>
        <w:tc>
          <w:tcPr>
            <w:tcW w:w="8787" w:type="dxa"/>
            <w:shd w:val="clear" w:color="auto" w:fill="CCCCCC"/>
          </w:tcPr>
          <w:p w14:paraId="5ED9BC28" w14:textId="77777777" w:rsidR="00F82EC2" w:rsidRPr="00300E52" w:rsidRDefault="00F82EC2" w:rsidP="00437C3C">
            <w:pPr>
              <w:spacing w:before="80" w:line="242" w:lineRule="auto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Configurez le pare-feu Windows dans tous les profils pour bloquer le trafic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entrant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par défaut.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</w:rPr>
              <w:t>(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</w:rPr>
              <w:t>Défaut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</w:rPr>
              <w:t>)</w:t>
            </w:r>
          </w:p>
        </w:tc>
        <w:tc>
          <w:tcPr>
            <w:tcW w:w="770" w:type="dxa"/>
            <w:shd w:val="clear" w:color="auto" w:fill="CCCCCC"/>
          </w:tcPr>
          <w:p w14:paraId="62142797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</w:rPr>
            </w:pPr>
          </w:p>
        </w:tc>
      </w:tr>
      <w:tr w:rsidR="00F82EC2" w:rsidRPr="00300E52" w14:paraId="7576A214" w14:textId="77777777" w:rsidTr="00437C3C">
        <w:trPr>
          <w:trHeight w:val="806"/>
        </w:trPr>
        <w:tc>
          <w:tcPr>
            <w:tcW w:w="1403" w:type="dxa"/>
          </w:tcPr>
          <w:p w14:paraId="3A3407C3" w14:textId="77777777" w:rsidR="00F82EC2" w:rsidRPr="00300E52" w:rsidRDefault="00F82EC2" w:rsidP="00437C3C">
            <w:pPr>
              <w:spacing w:before="52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36</w:t>
            </w:r>
          </w:p>
        </w:tc>
        <w:tc>
          <w:tcPr>
            <w:tcW w:w="8787" w:type="dxa"/>
          </w:tcPr>
          <w:p w14:paraId="791AA22C" w14:textId="77777777" w:rsidR="00F82EC2" w:rsidRPr="00300E52" w:rsidRDefault="00F82EC2" w:rsidP="00437C3C">
            <w:pPr>
              <w:spacing w:before="90" w:line="244" w:lineRule="auto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Configurez le pare-feu Windows pour restreindre les services d'accès à distance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>(</w:t>
            </w:r>
            <w:proofErr w:type="gramStart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>VNC,RDP</w:t>
            </w:r>
            <w:proofErr w:type="gramEnd"/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>,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8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>etc.)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9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>vers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8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>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>réseaux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7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>autorisés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réservés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4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l'organisation.</w:t>
            </w:r>
          </w:p>
        </w:tc>
        <w:tc>
          <w:tcPr>
            <w:tcW w:w="770" w:type="dxa"/>
          </w:tcPr>
          <w:p w14:paraId="0DCC6620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759B5A2C" w14:textId="77777777" w:rsidTr="00437C3C">
        <w:trPr>
          <w:trHeight w:val="867"/>
        </w:trPr>
        <w:tc>
          <w:tcPr>
            <w:tcW w:w="1403" w:type="dxa"/>
            <w:shd w:val="clear" w:color="auto" w:fill="CCCCCC"/>
          </w:tcPr>
          <w:p w14:paraId="6334CBE7" w14:textId="77777777" w:rsidR="00F82EC2" w:rsidRPr="00300E52" w:rsidRDefault="00F82EC2" w:rsidP="00437C3C">
            <w:pPr>
              <w:spacing w:before="52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37</w:t>
            </w:r>
          </w:p>
        </w:tc>
        <w:tc>
          <w:tcPr>
            <w:tcW w:w="8787" w:type="dxa"/>
            <w:shd w:val="clear" w:color="auto" w:fill="CCCCCC"/>
          </w:tcPr>
          <w:p w14:paraId="7B7F59D2" w14:textId="77777777" w:rsidR="00F82EC2" w:rsidRPr="00300E52" w:rsidRDefault="00F82EC2" w:rsidP="00437C3C">
            <w:pPr>
              <w:spacing w:before="95" w:line="242" w:lineRule="auto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Configurez le pare-feu Windows pour restreindre les services d'accès à distance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(</w:t>
            </w:r>
            <w:proofErr w:type="gramStart"/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VNC,RDP</w:t>
            </w:r>
            <w:proofErr w:type="gramEnd"/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, etc.)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au VPN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l'organisation.</w:t>
            </w:r>
          </w:p>
        </w:tc>
        <w:tc>
          <w:tcPr>
            <w:tcW w:w="770" w:type="dxa"/>
            <w:shd w:val="clear" w:color="auto" w:fill="CCCCCC"/>
          </w:tcPr>
          <w:p w14:paraId="5FA5C59F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0E44CC00" w14:textId="77777777" w:rsidTr="00437C3C">
        <w:trPr>
          <w:trHeight w:val="715"/>
        </w:trPr>
        <w:tc>
          <w:tcPr>
            <w:tcW w:w="1403" w:type="dxa"/>
          </w:tcPr>
          <w:p w14:paraId="63DF3C06" w14:textId="77777777" w:rsidR="00F82EC2" w:rsidRPr="00300E52" w:rsidRDefault="00F82EC2" w:rsidP="00437C3C">
            <w:pPr>
              <w:spacing w:before="52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38</w:t>
            </w:r>
          </w:p>
        </w:tc>
        <w:tc>
          <w:tcPr>
            <w:tcW w:w="8787" w:type="dxa"/>
          </w:tcPr>
          <w:p w14:paraId="060E9DB5" w14:textId="77777777" w:rsidR="00F82EC2" w:rsidRPr="00300E52" w:rsidRDefault="00F82EC2" w:rsidP="00437C3C">
            <w:pPr>
              <w:spacing w:before="106" w:line="280" w:lineRule="atLeas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Cryptez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ou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signez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numériquement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données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canaux sécurisés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(toujours).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</w:rPr>
              <w:t>(</w:t>
            </w:r>
            <w:proofErr w:type="spellStart"/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</w:rPr>
              <w:t>Défaut</w:t>
            </w:r>
            <w:proofErr w:type="spellEnd"/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</w:rPr>
              <w:t>)</w:t>
            </w:r>
          </w:p>
        </w:tc>
        <w:tc>
          <w:tcPr>
            <w:tcW w:w="770" w:type="dxa"/>
          </w:tcPr>
          <w:p w14:paraId="79C4CEF7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</w:rPr>
            </w:pPr>
          </w:p>
        </w:tc>
      </w:tr>
      <w:tr w:rsidR="00F82EC2" w:rsidRPr="00300E52" w14:paraId="4A0947C3" w14:textId="77777777" w:rsidTr="00437C3C">
        <w:trPr>
          <w:trHeight w:val="727"/>
        </w:trPr>
        <w:tc>
          <w:tcPr>
            <w:tcW w:w="1403" w:type="dxa"/>
            <w:shd w:val="clear" w:color="auto" w:fill="CCCCCC"/>
          </w:tcPr>
          <w:p w14:paraId="0052CFA1" w14:textId="77777777" w:rsidR="00F82EC2" w:rsidRPr="00300E52" w:rsidRDefault="00F82EC2" w:rsidP="00437C3C">
            <w:pPr>
              <w:spacing w:before="52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39</w:t>
            </w:r>
          </w:p>
        </w:tc>
        <w:tc>
          <w:tcPr>
            <w:tcW w:w="8787" w:type="dxa"/>
            <w:shd w:val="clear" w:color="auto" w:fill="CCCCCC"/>
          </w:tcPr>
          <w:p w14:paraId="03F40CBD" w14:textId="77777777" w:rsidR="00F82EC2" w:rsidRPr="00300E52" w:rsidRDefault="00F82EC2" w:rsidP="00437C3C">
            <w:pPr>
              <w:spacing w:before="114" w:line="242" w:lineRule="auto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limite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d'inactivité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machine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pour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protéger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sessions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interactives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inactives.</w:t>
            </w:r>
          </w:p>
        </w:tc>
        <w:tc>
          <w:tcPr>
            <w:tcW w:w="770" w:type="dxa"/>
            <w:shd w:val="clear" w:color="auto" w:fill="CCCCCC"/>
          </w:tcPr>
          <w:p w14:paraId="44995972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0CB5F3D1" w14:textId="77777777" w:rsidTr="00437C3C">
        <w:trPr>
          <w:trHeight w:val="716"/>
        </w:trPr>
        <w:tc>
          <w:tcPr>
            <w:tcW w:w="1403" w:type="dxa"/>
          </w:tcPr>
          <w:p w14:paraId="6112D343" w14:textId="77777777" w:rsidR="00F82EC2" w:rsidRPr="00300E52" w:rsidRDefault="00F82EC2" w:rsidP="00437C3C">
            <w:pPr>
              <w:spacing w:before="47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40</w:t>
            </w:r>
          </w:p>
        </w:tc>
        <w:tc>
          <w:tcPr>
            <w:tcW w:w="8787" w:type="dxa"/>
          </w:tcPr>
          <w:p w14:paraId="2A3F9FDC" w14:textId="77777777" w:rsidR="00F82EC2" w:rsidRPr="00300E52" w:rsidRDefault="00F82EC2" w:rsidP="00437C3C">
            <w:pPr>
              <w:spacing w:before="114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Nécessite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des clés 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session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fortes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(Windows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2000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ou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version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ultérieure).</w:t>
            </w:r>
          </w:p>
        </w:tc>
        <w:tc>
          <w:tcPr>
            <w:tcW w:w="770" w:type="dxa"/>
          </w:tcPr>
          <w:p w14:paraId="65E491B0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16622A5F" w14:textId="77777777" w:rsidTr="00437C3C">
        <w:trPr>
          <w:trHeight w:val="716"/>
        </w:trPr>
        <w:tc>
          <w:tcPr>
            <w:tcW w:w="1403" w:type="dxa"/>
            <w:shd w:val="clear" w:color="auto" w:fill="CCCCCC"/>
          </w:tcPr>
          <w:p w14:paraId="3B575B76" w14:textId="77777777" w:rsidR="00F82EC2" w:rsidRPr="00300E52" w:rsidRDefault="00F82EC2" w:rsidP="00437C3C">
            <w:pPr>
              <w:spacing w:before="52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41</w:t>
            </w:r>
          </w:p>
        </w:tc>
        <w:tc>
          <w:tcPr>
            <w:tcW w:w="8787" w:type="dxa"/>
            <w:shd w:val="clear" w:color="auto" w:fill="CCCCCC"/>
          </w:tcPr>
          <w:p w14:paraId="215CA319" w14:textId="77777777" w:rsidR="00F82EC2" w:rsidRPr="00300E52" w:rsidRDefault="00F82EC2" w:rsidP="00437C3C">
            <w:pPr>
              <w:spacing w:before="114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nombre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connexions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précédentes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mettre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cache.</w:t>
            </w:r>
          </w:p>
        </w:tc>
        <w:tc>
          <w:tcPr>
            <w:tcW w:w="770" w:type="dxa"/>
            <w:shd w:val="clear" w:color="auto" w:fill="CCCCCC"/>
          </w:tcPr>
          <w:p w14:paraId="79E9B8C4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4DC8509A" w14:textId="77777777" w:rsidTr="00437C3C">
        <w:trPr>
          <w:trHeight w:val="722"/>
        </w:trPr>
        <w:tc>
          <w:tcPr>
            <w:tcW w:w="1403" w:type="dxa"/>
          </w:tcPr>
          <w:p w14:paraId="4F003908" w14:textId="77777777" w:rsidR="00F82EC2" w:rsidRPr="00300E52" w:rsidRDefault="00F82EC2" w:rsidP="00437C3C">
            <w:pPr>
              <w:spacing w:before="52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42</w:t>
            </w:r>
          </w:p>
        </w:tc>
        <w:tc>
          <w:tcPr>
            <w:tcW w:w="8787" w:type="dxa"/>
          </w:tcPr>
          <w:p w14:paraId="5698BC6D" w14:textId="77777777" w:rsidR="00F82EC2" w:rsidRPr="00300E52" w:rsidRDefault="00F82EC2" w:rsidP="00437C3C">
            <w:pPr>
              <w:spacing w:before="124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stratégie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d’audit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connexion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compte.</w:t>
            </w:r>
          </w:p>
        </w:tc>
        <w:tc>
          <w:tcPr>
            <w:tcW w:w="770" w:type="dxa"/>
          </w:tcPr>
          <w:p w14:paraId="3C81773E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77A2D901" w14:textId="77777777" w:rsidTr="00437C3C">
        <w:trPr>
          <w:trHeight w:val="721"/>
        </w:trPr>
        <w:tc>
          <w:tcPr>
            <w:tcW w:w="1403" w:type="dxa"/>
            <w:shd w:val="clear" w:color="auto" w:fill="CCCCCC"/>
          </w:tcPr>
          <w:p w14:paraId="18C8FDF0" w14:textId="77777777" w:rsidR="00F82EC2" w:rsidRPr="00300E52" w:rsidRDefault="00F82EC2" w:rsidP="00437C3C">
            <w:pPr>
              <w:spacing w:before="52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43</w:t>
            </w:r>
          </w:p>
        </w:tc>
        <w:tc>
          <w:tcPr>
            <w:tcW w:w="8787" w:type="dxa"/>
            <w:shd w:val="clear" w:color="auto" w:fill="CCCCCC"/>
          </w:tcPr>
          <w:p w14:paraId="71C2996E" w14:textId="77777777" w:rsidR="00F82EC2" w:rsidRPr="00300E52" w:rsidRDefault="00F82EC2" w:rsidP="00437C3C">
            <w:pPr>
              <w:spacing w:before="95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stratégie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d’audit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gestion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des comptes.</w:t>
            </w:r>
          </w:p>
        </w:tc>
        <w:tc>
          <w:tcPr>
            <w:tcW w:w="770" w:type="dxa"/>
            <w:shd w:val="clear" w:color="auto" w:fill="CCCCCC"/>
          </w:tcPr>
          <w:p w14:paraId="51850879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778B0B0A" w14:textId="77777777" w:rsidTr="00437C3C">
        <w:trPr>
          <w:trHeight w:val="716"/>
        </w:trPr>
        <w:tc>
          <w:tcPr>
            <w:tcW w:w="1403" w:type="dxa"/>
          </w:tcPr>
          <w:p w14:paraId="3D6BED68" w14:textId="77777777" w:rsidR="00F82EC2" w:rsidRPr="00300E52" w:rsidRDefault="00F82EC2" w:rsidP="00437C3C">
            <w:pPr>
              <w:spacing w:before="52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44</w:t>
            </w:r>
          </w:p>
        </w:tc>
        <w:tc>
          <w:tcPr>
            <w:tcW w:w="8787" w:type="dxa"/>
          </w:tcPr>
          <w:p w14:paraId="707F73F0" w14:textId="77777777" w:rsidR="00F82EC2" w:rsidRPr="00300E52" w:rsidRDefault="00F82EC2" w:rsidP="00437C3C">
            <w:pPr>
              <w:spacing w:before="138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stratégie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d’audit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connexion/déconnexion.</w:t>
            </w:r>
          </w:p>
        </w:tc>
        <w:tc>
          <w:tcPr>
            <w:tcW w:w="770" w:type="dxa"/>
          </w:tcPr>
          <w:p w14:paraId="648FB120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2D52E7AA" w14:textId="77777777" w:rsidTr="00437C3C">
        <w:trPr>
          <w:trHeight w:val="721"/>
        </w:trPr>
        <w:tc>
          <w:tcPr>
            <w:tcW w:w="1403" w:type="dxa"/>
            <w:shd w:val="clear" w:color="auto" w:fill="CCCCCC"/>
          </w:tcPr>
          <w:p w14:paraId="2C33667C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  <w:tc>
          <w:tcPr>
            <w:tcW w:w="8787" w:type="dxa"/>
            <w:shd w:val="clear" w:color="auto" w:fill="CCCCCC"/>
          </w:tcPr>
          <w:p w14:paraId="4AEF7398" w14:textId="77777777" w:rsidR="00F82EC2" w:rsidRPr="00300E52" w:rsidRDefault="00F82EC2" w:rsidP="00437C3C">
            <w:pPr>
              <w:spacing w:before="115" w:line="280" w:lineRule="atLeast"/>
              <w:ind w:right="316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Configurez la stratégie d’audit de changement de stratégie et la stratégie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d’audit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d’utilisation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privilèges.</w:t>
            </w:r>
          </w:p>
        </w:tc>
        <w:tc>
          <w:tcPr>
            <w:tcW w:w="770" w:type="dxa"/>
            <w:shd w:val="clear" w:color="auto" w:fill="CCCCCC"/>
          </w:tcPr>
          <w:p w14:paraId="5F32722C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3A909743" w14:textId="77777777" w:rsidTr="00437C3C">
        <w:trPr>
          <w:trHeight w:val="716"/>
        </w:trPr>
        <w:tc>
          <w:tcPr>
            <w:tcW w:w="1403" w:type="dxa"/>
          </w:tcPr>
          <w:p w14:paraId="608E2AE4" w14:textId="77777777" w:rsidR="00F82EC2" w:rsidRPr="00300E52" w:rsidRDefault="00F82EC2" w:rsidP="00437C3C">
            <w:pPr>
              <w:spacing w:before="47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39</w:t>
            </w:r>
          </w:p>
        </w:tc>
        <w:tc>
          <w:tcPr>
            <w:tcW w:w="8787" w:type="dxa"/>
          </w:tcPr>
          <w:p w14:paraId="49104744" w14:textId="77777777" w:rsidR="00F82EC2" w:rsidRPr="00300E52" w:rsidRDefault="00F82EC2" w:rsidP="00437C3C">
            <w:pPr>
              <w:spacing w:before="138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méthode 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la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taille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conservation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journal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événements.</w:t>
            </w:r>
          </w:p>
        </w:tc>
        <w:tc>
          <w:tcPr>
            <w:tcW w:w="770" w:type="dxa"/>
          </w:tcPr>
          <w:p w14:paraId="108ADEC3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5B51E02E" w14:textId="77777777" w:rsidTr="00437C3C">
        <w:trPr>
          <w:trHeight w:val="726"/>
        </w:trPr>
        <w:tc>
          <w:tcPr>
            <w:tcW w:w="1403" w:type="dxa"/>
            <w:shd w:val="clear" w:color="auto" w:fill="CCCCCC"/>
          </w:tcPr>
          <w:p w14:paraId="5807B690" w14:textId="77777777" w:rsidR="00F82EC2" w:rsidRPr="00300E52" w:rsidRDefault="00F82EC2" w:rsidP="00437C3C">
            <w:pPr>
              <w:spacing w:before="52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40</w:t>
            </w:r>
          </w:p>
        </w:tc>
        <w:tc>
          <w:tcPr>
            <w:tcW w:w="8787" w:type="dxa"/>
            <w:shd w:val="clear" w:color="auto" w:fill="CCCCCC"/>
          </w:tcPr>
          <w:p w14:paraId="3AF38842" w14:textId="77777777" w:rsidR="00F82EC2" w:rsidRPr="00300E52" w:rsidRDefault="00F82EC2" w:rsidP="00437C3C">
            <w:pPr>
              <w:spacing w:before="128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l'envoi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journaux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(par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exemple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vers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Splunk).</w:t>
            </w:r>
          </w:p>
        </w:tc>
        <w:tc>
          <w:tcPr>
            <w:tcW w:w="770" w:type="dxa"/>
            <w:shd w:val="clear" w:color="auto" w:fill="CCCCCC"/>
          </w:tcPr>
          <w:p w14:paraId="2BBF0C91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338A3FE5" w14:textId="77777777" w:rsidTr="00437C3C">
        <w:trPr>
          <w:trHeight w:val="716"/>
        </w:trPr>
        <w:tc>
          <w:tcPr>
            <w:tcW w:w="1403" w:type="dxa"/>
          </w:tcPr>
          <w:p w14:paraId="6F1225D1" w14:textId="77777777" w:rsidR="00F82EC2" w:rsidRPr="00300E52" w:rsidRDefault="00F82EC2" w:rsidP="00437C3C">
            <w:pPr>
              <w:spacing w:before="47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41</w:t>
            </w:r>
          </w:p>
        </w:tc>
        <w:tc>
          <w:tcPr>
            <w:tcW w:w="8787" w:type="dxa"/>
          </w:tcPr>
          <w:p w14:paraId="2641AC5A" w14:textId="77777777" w:rsidR="00F82EC2" w:rsidRPr="00300E52" w:rsidRDefault="00F82EC2" w:rsidP="00437C3C">
            <w:pPr>
              <w:spacing w:before="100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>Désactivez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ou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désinstallez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services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inutilisés.</w:t>
            </w:r>
          </w:p>
        </w:tc>
        <w:tc>
          <w:tcPr>
            <w:tcW w:w="770" w:type="dxa"/>
          </w:tcPr>
          <w:p w14:paraId="407DC20D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22B0FA6D" w14:textId="77777777" w:rsidTr="00437C3C">
        <w:trPr>
          <w:trHeight w:val="1022"/>
        </w:trPr>
        <w:tc>
          <w:tcPr>
            <w:tcW w:w="1403" w:type="dxa"/>
            <w:shd w:val="clear" w:color="auto" w:fill="CCCCCC"/>
          </w:tcPr>
          <w:p w14:paraId="59C1FF7E" w14:textId="77777777" w:rsidR="00F82EC2" w:rsidRPr="00300E52" w:rsidRDefault="00F82EC2" w:rsidP="00437C3C">
            <w:pPr>
              <w:spacing w:before="52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42</w:t>
            </w:r>
          </w:p>
        </w:tc>
        <w:tc>
          <w:tcPr>
            <w:tcW w:w="8787" w:type="dxa"/>
            <w:shd w:val="clear" w:color="auto" w:fill="CCCCCC"/>
          </w:tcPr>
          <w:p w14:paraId="027373AC" w14:textId="77777777" w:rsidR="00F82EC2" w:rsidRPr="00300E52" w:rsidRDefault="00F82EC2" w:rsidP="00437C3C">
            <w:pPr>
              <w:spacing w:before="114"/>
              <w:ind w:right="316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Configurez les droits des utilisateurs pour être aussi sécurisés que possible :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suivez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8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principe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du moindre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privilège</w:t>
            </w:r>
          </w:p>
        </w:tc>
        <w:tc>
          <w:tcPr>
            <w:tcW w:w="770" w:type="dxa"/>
            <w:shd w:val="clear" w:color="auto" w:fill="CCCCCC"/>
          </w:tcPr>
          <w:p w14:paraId="22293A5E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77D5CF19" w14:textId="77777777" w:rsidTr="00437C3C">
        <w:trPr>
          <w:trHeight w:val="721"/>
        </w:trPr>
        <w:tc>
          <w:tcPr>
            <w:tcW w:w="1403" w:type="dxa"/>
          </w:tcPr>
          <w:p w14:paraId="7A83DCA5" w14:textId="77777777" w:rsidR="00F82EC2" w:rsidRPr="00300E52" w:rsidRDefault="00F82EC2" w:rsidP="00437C3C">
            <w:pPr>
              <w:spacing w:before="52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43</w:t>
            </w:r>
          </w:p>
        </w:tc>
        <w:tc>
          <w:tcPr>
            <w:tcW w:w="8787" w:type="dxa"/>
          </w:tcPr>
          <w:p w14:paraId="2FB496DC" w14:textId="77777777" w:rsidR="00F82EC2" w:rsidRPr="00300E52" w:rsidRDefault="00F82EC2" w:rsidP="00437C3C">
            <w:pPr>
              <w:spacing w:before="119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Assurez-vous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que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tous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volumes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utilisent 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système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fichiers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NTFS.</w:t>
            </w:r>
          </w:p>
        </w:tc>
        <w:tc>
          <w:tcPr>
            <w:tcW w:w="770" w:type="dxa"/>
          </w:tcPr>
          <w:p w14:paraId="3E0C4592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0AD1DF26" w14:textId="77777777" w:rsidTr="00437C3C">
        <w:trPr>
          <w:trHeight w:val="722"/>
        </w:trPr>
        <w:tc>
          <w:tcPr>
            <w:tcW w:w="1403" w:type="dxa"/>
            <w:shd w:val="clear" w:color="auto" w:fill="CCCCCC"/>
          </w:tcPr>
          <w:p w14:paraId="6076E2D9" w14:textId="77777777" w:rsidR="00F82EC2" w:rsidRPr="00300E52" w:rsidRDefault="00F82EC2" w:rsidP="00437C3C">
            <w:pPr>
              <w:spacing w:before="52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44</w:t>
            </w:r>
          </w:p>
        </w:tc>
        <w:tc>
          <w:tcPr>
            <w:tcW w:w="8787" w:type="dxa"/>
            <w:shd w:val="clear" w:color="auto" w:fill="CCCCCC"/>
          </w:tcPr>
          <w:p w14:paraId="4BE986E8" w14:textId="77777777" w:rsidR="00F82EC2" w:rsidRPr="00300E52" w:rsidRDefault="00F82EC2" w:rsidP="00437C3C">
            <w:pPr>
              <w:spacing w:before="115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Configurez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système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fichiers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ainsi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que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 autorisations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registre.</w:t>
            </w:r>
          </w:p>
        </w:tc>
        <w:tc>
          <w:tcPr>
            <w:tcW w:w="770" w:type="dxa"/>
            <w:shd w:val="clear" w:color="auto" w:fill="CCCCCC"/>
          </w:tcPr>
          <w:p w14:paraId="58E95795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626E2E64" w14:textId="77777777" w:rsidTr="00437C3C">
        <w:trPr>
          <w:trHeight w:val="715"/>
        </w:trPr>
        <w:tc>
          <w:tcPr>
            <w:tcW w:w="1403" w:type="dxa"/>
          </w:tcPr>
          <w:p w14:paraId="306A7D7D" w14:textId="77777777" w:rsidR="00F82EC2" w:rsidRPr="00300E52" w:rsidRDefault="00F82EC2" w:rsidP="00437C3C">
            <w:pPr>
              <w:spacing w:before="47"/>
              <w:ind w:right="237"/>
              <w:jc w:val="center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39</w:t>
            </w:r>
          </w:p>
        </w:tc>
        <w:tc>
          <w:tcPr>
            <w:tcW w:w="8787" w:type="dxa"/>
          </w:tcPr>
          <w:p w14:paraId="005CDF3C" w14:textId="77777777" w:rsidR="00F82EC2" w:rsidRPr="00300E52" w:rsidRDefault="00F82EC2" w:rsidP="00437C3C">
            <w:pPr>
              <w:spacing w:before="100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Interdisez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l’accès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au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registre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à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8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distance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s’il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n’est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pas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nécessaire.</w:t>
            </w:r>
          </w:p>
        </w:tc>
        <w:tc>
          <w:tcPr>
            <w:tcW w:w="770" w:type="dxa"/>
          </w:tcPr>
          <w:p w14:paraId="05ECA477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</w:tbl>
    <w:tbl>
      <w:tblPr>
        <w:tblStyle w:val="TableNormal"/>
        <w:tblpPr w:leftFromText="141" w:rightFromText="141" w:vertAnchor="text" w:horzAnchor="margin" w:tblpX="137" w:tblpY="42"/>
        <w:tblW w:w="0" w:type="auto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Look w:val="01E0" w:firstRow="1" w:lastRow="1" w:firstColumn="1" w:lastColumn="1" w:noHBand="0" w:noVBand="0"/>
      </w:tblPr>
      <w:tblGrid>
        <w:gridCol w:w="1278"/>
        <w:gridCol w:w="9020"/>
        <w:gridCol w:w="622"/>
      </w:tblGrid>
      <w:tr w:rsidR="00F82EC2" w:rsidRPr="00300E52" w14:paraId="4009C2C5" w14:textId="77777777" w:rsidTr="00437C3C">
        <w:trPr>
          <w:trHeight w:val="2263"/>
        </w:trPr>
        <w:tc>
          <w:tcPr>
            <w:tcW w:w="1278" w:type="dxa"/>
            <w:shd w:val="clear" w:color="auto" w:fill="CCCCCC"/>
          </w:tcPr>
          <w:p w14:paraId="37F68D47" w14:textId="77777777" w:rsidR="00F82EC2" w:rsidRPr="00300E52" w:rsidRDefault="00F82EC2" w:rsidP="00437C3C">
            <w:pPr>
              <w:spacing w:before="47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40</w:t>
            </w:r>
          </w:p>
        </w:tc>
        <w:tc>
          <w:tcPr>
            <w:tcW w:w="9020" w:type="dxa"/>
            <w:shd w:val="clear" w:color="auto" w:fill="CCCCCC"/>
          </w:tcPr>
          <w:p w14:paraId="0896B36A" w14:textId="77777777" w:rsidR="00F82EC2" w:rsidRPr="00300E52" w:rsidRDefault="00F82EC2" w:rsidP="00437C3C">
            <w:pPr>
              <w:spacing w:before="100" w:line="242" w:lineRule="auto"/>
              <w:ind w:right="178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proofErr w:type="gramStart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Réglez la</w:t>
            </w:r>
            <w:proofErr w:type="gramEnd"/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 xml:space="preserve"> date/l'heure du système et configurez-la pour qu'elle se synchronise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5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avec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4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Serveurs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temps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1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de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3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z w:val="18"/>
                <w:lang w:val="fr-FR"/>
              </w:rPr>
              <w:t>l'organisation.</w:t>
            </w:r>
          </w:p>
        </w:tc>
        <w:tc>
          <w:tcPr>
            <w:tcW w:w="622" w:type="dxa"/>
            <w:shd w:val="clear" w:color="auto" w:fill="CCCCCC"/>
          </w:tcPr>
          <w:p w14:paraId="186D9C16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  <w:tr w:rsidR="00F82EC2" w:rsidRPr="00300E52" w14:paraId="449C3780" w14:textId="77777777" w:rsidTr="00437C3C">
        <w:trPr>
          <w:trHeight w:val="1879"/>
        </w:trPr>
        <w:tc>
          <w:tcPr>
            <w:tcW w:w="1278" w:type="dxa"/>
          </w:tcPr>
          <w:p w14:paraId="5181E40B" w14:textId="77777777" w:rsidR="00F82EC2" w:rsidRPr="00300E52" w:rsidRDefault="00F82EC2" w:rsidP="00437C3C">
            <w:pPr>
              <w:spacing w:before="52"/>
              <w:ind w:right="237"/>
              <w:jc w:val="right"/>
              <w:rPr>
                <w:rFonts w:ascii="Lucida Sans Unicode" w:eastAsia="Lucida Sans Unicode" w:hAnsi="Lucida Sans Unicode" w:cs="Lucida Sans Unicode"/>
                <w:sz w:val="18"/>
              </w:rPr>
            </w:pPr>
            <w:r w:rsidRPr="00300E52">
              <w:rPr>
                <w:rFonts w:ascii="Lucida Sans Unicode" w:eastAsia="Lucida Sans Unicode" w:hAnsi="Lucida Sans Unicode" w:cs="Lucida Sans Unicode"/>
                <w:sz w:val="18"/>
              </w:rPr>
              <w:t>41</w:t>
            </w:r>
          </w:p>
        </w:tc>
        <w:tc>
          <w:tcPr>
            <w:tcW w:w="9020" w:type="dxa"/>
          </w:tcPr>
          <w:p w14:paraId="7F166A16" w14:textId="77777777" w:rsidR="00F82EC2" w:rsidRPr="00300E52" w:rsidRDefault="00F82EC2" w:rsidP="00437C3C">
            <w:pPr>
              <w:spacing w:before="61"/>
              <w:rPr>
                <w:rFonts w:ascii="Lucida Sans Unicode" w:eastAsia="Lucida Sans Unicode" w:hAnsi="Lucida Sans Unicode" w:cs="Lucida Sans Unicode"/>
                <w:sz w:val="18"/>
                <w:lang w:val="fr-FR"/>
              </w:rPr>
            </w:pP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>Installez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"/>
                <w:w w:val="95"/>
                <w:sz w:val="18"/>
                <w:lang w:val="fr-FR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7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activez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11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les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6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logiciels anti-spyware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9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et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spacing w:val="-2"/>
                <w:w w:val="95"/>
                <w:sz w:val="18"/>
                <w:lang w:val="fr-FR"/>
              </w:rPr>
              <w:t xml:space="preserve"> </w:t>
            </w:r>
            <w:r w:rsidRPr="00300E52">
              <w:rPr>
                <w:rFonts w:ascii="Lucida Sans Unicode" w:eastAsia="Lucida Sans Unicode" w:hAnsi="Lucida Sans Unicode" w:cs="Lucida Sans Unicode"/>
                <w:color w:val="17151A"/>
                <w:w w:val="95"/>
                <w:sz w:val="18"/>
                <w:lang w:val="fr-FR"/>
              </w:rPr>
              <w:t>antivirus.</w:t>
            </w:r>
          </w:p>
        </w:tc>
        <w:tc>
          <w:tcPr>
            <w:tcW w:w="622" w:type="dxa"/>
          </w:tcPr>
          <w:p w14:paraId="19F0C402" w14:textId="77777777" w:rsidR="00F82EC2" w:rsidRPr="00300E52" w:rsidRDefault="00F82EC2" w:rsidP="00437C3C">
            <w:pPr>
              <w:rPr>
                <w:rFonts w:ascii="Times New Roman" w:eastAsia="Lucida Sans Unicode" w:hAnsi="Lucida Sans Unicode" w:cs="Lucida Sans Unicode"/>
                <w:sz w:val="16"/>
                <w:lang w:val="fr-FR"/>
              </w:rPr>
            </w:pPr>
          </w:p>
        </w:tc>
      </w:tr>
    </w:tbl>
    <w:p w14:paraId="39FEF31E" w14:textId="77777777" w:rsidR="00F82EC2" w:rsidRDefault="00F82EC2" w:rsidP="00F82EC2">
      <w:pPr>
        <w:rPr>
          <w:rFonts w:ascii="Times New Roman" w:eastAsia="Lucida Sans Unicode" w:hAnsi="Lucida Sans Unicode" w:cs="Lucida Sans Unicode"/>
          <w:sz w:val="16"/>
        </w:rPr>
      </w:pPr>
    </w:p>
    <w:p w14:paraId="7D7DC8BE" w14:textId="77777777" w:rsidR="00F82EC2" w:rsidRPr="00300E52" w:rsidRDefault="00F82EC2" w:rsidP="00F82EC2">
      <w:pPr>
        <w:widowControl w:val="0"/>
        <w:autoSpaceDE w:val="0"/>
        <w:autoSpaceDN w:val="0"/>
        <w:rPr>
          <w:rFonts w:ascii="Arial Black" w:eastAsia="Arial Black" w:hAnsi="Arial Black" w:cs="Arial Black"/>
          <w:sz w:val="21"/>
          <w:szCs w:val="32"/>
        </w:rPr>
      </w:pPr>
    </w:p>
    <w:sectPr w:rsidR="00F82EC2" w:rsidRPr="00300E52" w:rsidSect="00E41B4C">
      <w:pgSz w:w="11906" w:h="16838" w:code="9"/>
      <w:pgMar w:top="720" w:right="720" w:bottom="720" w:left="720" w:header="288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90A114" w14:textId="77777777" w:rsidR="00DC38B2" w:rsidRDefault="00DC38B2" w:rsidP="006B633A">
      <w:r>
        <w:separator/>
      </w:r>
    </w:p>
  </w:endnote>
  <w:endnote w:type="continuationSeparator" w:id="0">
    <w:p w14:paraId="1815C248" w14:textId="77777777" w:rsidR="00DC38B2" w:rsidRDefault="00DC38B2" w:rsidP="006B6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AA27DD" w14:textId="77777777" w:rsidR="006B633A" w:rsidRPr="006F5A91" w:rsidRDefault="00000000" w:rsidP="006F5A91">
    <w:pPr>
      <w:pStyle w:val="Pieddepage"/>
    </w:pPr>
    <w:sdt>
      <w:sdtPr>
        <w:rPr>
          <w:rFonts w:ascii="Calibri" w:hAnsi="Calibri" w:cs="Calibri"/>
          <w:color w:val="000000"/>
          <w:lang w:val="en-AU"/>
        </w:rPr>
        <w:id w:val="566458770"/>
        <w:placeholder>
          <w:docPart w:val="612B03852F9D476EB4F4FEF81742C706"/>
        </w:placeholder>
        <w:temporary/>
        <w15:appearance w15:val="hidden"/>
      </w:sdtPr>
      <w:sdtEndPr>
        <w:rPr>
          <w:lang w:val="en-US"/>
        </w:rPr>
      </w:sdtEndPr>
      <w:sdtContent>
        <w:r w:rsidR="006F5A91" w:rsidRPr="004048B0">
          <w:rPr>
            <w:rFonts w:ascii="Calibri" w:eastAsia="Calibri" w:hAnsi="Calibri" w:cs="Calibri"/>
            <w:color w:val="000000"/>
            <w:lang w:bidi="fr-FR"/>
          </w:rPr>
          <w:t>RAPPORT ANNUEL</w:t>
        </w:r>
      </w:sdtContent>
    </w:sdt>
    <w:r w:rsidR="006F5A91" w:rsidRPr="004048B0">
      <w:rPr>
        <w:rFonts w:ascii="Calibri" w:eastAsia="Calibri" w:hAnsi="Calibri" w:cs="Calibri"/>
        <w:color w:val="000000"/>
        <w:lang w:bidi="fr-FR"/>
      </w:rPr>
      <w:t xml:space="preserve"> | </w:t>
    </w:r>
    <w:sdt>
      <w:sdtPr>
        <w:id w:val="5274541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rPr>
            <w:lang w:bidi="fr-FR"/>
          </w:rPr>
          <w:fldChar w:fldCharType="begin"/>
        </w:r>
        <w:r w:rsidR="006F5A91">
          <w:rPr>
            <w:lang w:bidi="fr-FR"/>
          </w:rPr>
          <w:instrText xml:space="preserve"> PAGE   \* MERGEFORMAT </w:instrText>
        </w:r>
        <w:r w:rsidR="006F5A91">
          <w:rPr>
            <w:lang w:bidi="fr-FR"/>
          </w:rPr>
          <w:fldChar w:fldCharType="separate"/>
        </w:r>
        <w:r w:rsidR="005431C3">
          <w:rPr>
            <w:noProof/>
            <w:lang w:bidi="fr-FR"/>
          </w:rPr>
          <w:t>7</w:t>
        </w:r>
        <w:r w:rsidR="006F5A91">
          <w:rPr>
            <w:noProof/>
            <w:lang w:bidi="fr-FR"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F0B9BF" w14:textId="77777777" w:rsidR="006F5A91" w:rsidRPr="0012419C" w:rsidRDefault="00000000" w:rsidP="006F5A91">
    <w:pPr>
      <w:pStyle w:val="Pieddepage"/>
      <w:rPr>
        <w:noProof/>
      </w:rPr>
    </w:pPr>
    <w:sdt>
      <w:sdtPr>
        <w:rPr>
          <w:rFonts w:ascii="Calibri" w:hAnsi="Calibri" w:cs="Calibri"/>
          <w:noProof/>
          <w:color w:val="000000"/>
        </w:rPr>
        <w:id w:val="1305126051"/>
        <w:placeholder>
          <w:docPart w:val="0CA37F86E06F4CB9B9C7EC927A625E82"/>
        </w:placeholder>
        <w:temporary/>
        <w15:appearance w15:val="hidden"/>
      </w:sdtPr>
      <w:sdtContent>
        <w:r w:rsidR="006F5A91" w:rsidRPr="0012419C">
          <w:rPr>
            <w:rFonts w:ascii="Calibri" w:eastAsia="Calibri" w:hAnsi="Calibri" w:cs="Calibri"/>
            <w:noProof/>
            <w:color w:val="000000"/>
            <w:lang w:bidi="fr-FR"/>
          </w:rPr>
          <w:t>RAPPORT ANNUEL</w:t>
        </w:r>
      </w:sdtContent>
    </w:sdt>
    <w:r w:rsidR="006F5A91" w:rsidRPr="0012419C">
      <w:rPr>
        <w:rFonts w:ascii="Calibri" w:eastAsia="Calibri" w:hAnsi="Calibri" w:cs="Calibri"/>
        <w:noProof/>
        <w:color w:val="000000"/>
        <w:lang w:bidi="fr-FR"/>
      </w:rPr>
      <w:t xml:space="preserve"> | </w:t>
    </w:r>
    <w:sdt>
      <w:sdtPr>
        <w:rPr>
          <w:noProof/>
        </w:rPr>
        <w:id w:val="-1730069208"/>
        <w:docPartObj>
          <w:docPartGallery w:val="Page Numbers (Bottom of Page)"/>
          <w:docPartUnique/>
        </w:docPartObj>
      </w:sdtPr>
      <w:sdtContent>
        <w:r w:rsidR="006F5A91" w:rsidRPr="0012419C">
          <w:rPr>
            <w:noProof/>
            <w:lang w:bidi="fr-FR"/>
          </w:rPr>
          <w:fldChar w:fldCharType="begin"/>
        </w:r>
        <w:r w:rsidR="006F5A91" w:rsidRPr="0012419C">
          <w:rPr>
            <w:noProof/>
            <w:lang w:bidi="fr-FR"/>
          </w:rPr>
          <w:instrText xml:space="preserve"> PAGE   \* MERGEFORMAT </w:instrText>
        </w:r>
        <w:r w:rsidR="006F5A91" w:rsidRPr="0012419C">
          <w:rPr>
            <w:noProof/>
            <w:lang w:bidi="fr-FR"/>
          </w:rPr>
          <w:fldChar w:fldCharType="separate"/>
        </w:r>
        <w:r w:rsidR="005431C3" w:rsidRPr="0012419C">
          <w:rPr>
            <w:noProof/>
            <w:lang w:bidi="fr-FR"/>
          </w:rPr>
          <w:t>6</w:t>
        </w:r>
        <w:r w:rsidR="006F5A91" w:rsidRPr="0012419C">
          <w:rPr>
            <w:noProof/>
            <w:lang w:bidi="fr-FR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043383" w14:textId="77777777" w:rsidR="00DC38B2" w:rsidRDefault="00DC38B2" w:rsidP="006B633A">
      <w:r>
        <w:separator/>
      </w:r>
    </w:p>
  </w:footnote>
  <w:footnote w:type="continuationSeparator" w:id="0">
    <w:p w14:paraId="67A341AF" w14:textId="77777777" w:rsidR="00DC38B2" w:rsidRDefault="00DC38B2" w:rsidP="006B6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C5C74"/>
    <w:multiLevelType w:val="hybridMultilevel"/>
    <w:tmpl w:val="3C38AA5E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B05628"/>
    <w:multiLevelType w:val="hybridMultilevel"/>
    <w:tmpl w:val="07303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D0FFE"/>
    <w:multiLevelType w:val="hybridMultilevel"/>
    <w:tmpl w:val="755E11E0"/>
    <w:lvl w:ilvl="0" w:tplc="BA025B48">
      <w:start w:val="1"/>
      <w:numFmt w:val="bullet"/>
      <w:pStyle w:val="Puce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B0318DC"/>
    <w:multiLevelType w:val="hybridMultilevel"/>
    <w:tmpl w:val="9D40215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5E1A36"/>
    <w:multiLevelType w:val="hybridMultilevel"/>
    <w:tmpl w:val="97B0DB0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9645E0"/>
    <w:multiLevelType w:val="hybridMultilevel"/>
    <w:tmpl w:val="C0B2E56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8E674F"/>
    <w:multiLevelType w:val="hybridMultilevel"/>
    <w:tmpl w:val="0100A7AC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61941211">
    <w:abstractNumId w:val="1"/>
  </w:num>
  <w:num w:numId="2" w16cid:durableId="1971520967">
    <w:abstractNumId w:val="5"/>
  </w:num>
  <w:num w:numId="3" w16cid:durableId="816531393">
    <w:abstractNumId w:val="0"/>
  </w:num>
  <w:num w:numId="4" w16cid:durableId="50807454">
    <w:abstractNumId w:val="4"/>
  </w:num>
  <w:num w:numId="5" w16cid:durableId="2135981200">
    <w:abstractNumId w:val="6"/>
  </w:num>
  <w:num w:numId="6" w16cid:durableId="2056006182">
    <w:abstractNumId w:val="3"/>
  </w:num>
  <w:num w:numId="7" w16cid:durableId="1924966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removePersonalInformation/>
  <w:removeDateAndTime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zsjQxMDW1NLIwMzNQ0lEKTi0uzszPAykwrAUAEtC2ZiwAAAA="/>
  </w:docVars>
  <w:rsids>
    <w:rsidRoot w:val="00300E52"/>
    <w:rsid w:val="000227CA"/>
    <w:rsid w:val="000239FD"/>
    <w:rsid w:val="000378D7"/>
    <w:rsid w:val="000504EC"/>
    <w:rsid w:val="00051294"/>
    <w:rsid w:val="00056A5E"/>
    <w:rsid w:val="00056AF4"/>
    <w:rsid w:val="00056F25"/>
    <w:rsid w:val="00060117"/>
    <w:rsid w:val="0006246E"/>
    <w:rsid w:val="00064622"/>
    <w:rsid w:val="00074CE6"/>
    <w:rsid w:val="00080119"/>
    <w:rsid w:val="000834BB"/>
    <w:rsid w:val="00086808"/>
    <w:rsid w:val="000936E3"/>
    <w:rsid w:val="0009505B"/>
    <w:rsid w:val="000A0187"/>
    <w:rsid w:val="000A49E4"/>
    <w:rsid w:val="000B2E3E"/>
    <w:rsid w:val="000C0AFA"/>
    <w:rsid w:val="000D06AB"/>
    <w:rsid w:val="000D1D83"/>
    <w:rsid w:val="000D1DA3"/>
    <w:rsid w:val="00100EA6"/>
    <w:rsid w:val="0010133A"/>
    <w:rsid w:val="00110D36"/>
    <w:rsid w:val="00114118"/>
    <w:rsid w:val="00116D09"/>
    <w:rsid w:val="00120EDB"/>
    <w:rsid w:val="00122D73"/>
    <w:rsid w:val="0012419C"/>
    <w:rsid w:val="00133F58"/>
    <w:rsid w:val="0014417E"/>
    <w:rsid w:val="0015336E"/>
    <w:rsid w:val="0015493B"/>
    <w:rsid w:val="00170892"/>
    <w:rsid w:val="001812E2"/>
    <w:rsid w:val="001877A1"/>
    <w:rsid w:val="00191B9F"/>
    <w:rsid w:val="001C52F2"/>
    <w:rsid w:val="001D0839"/>
    <w:rsid w:val="001D5EC6"/>
    <w:rsid w:val="001E17E9"/>
    <w:rsid w:val="001E2FD9"/>
    <w:rsid w:val="001F5BFC"/>
    <w:rsid w:val="00217102"/>
    <w:rsid w:val="002229EF"/>
    <w:rsid w:val="00231A3E"/>
    <w:rsid w:val="0023407A"/>
    <w:rsid w:val="00237098"/>
    <w:rsid w:val="0023776B"/>
    <w:rsid w:val="002603A1"/>
    <w:rsid w:val="00263CD4"/>
    <w:rsid w:val="002658AD"/>
    <w:rsid w:val="00265965"/>
    <w:rsid w:val="0027432C"/>
    <w:rsid w:val="00276A77"/>
    <w:rsid w:val="0028344C"/>
    <w:rsid w:val="002A0E38"/>
    <w:rsid w:val="002A1D7C"/>
    <w:rsid w:val="002B1F43"/>
    <w:rsid w:val="002B548F"/>
    <w:rsid w:val="002C7F0E"/>
    <w:rsid w:val="00300E52"/>
    <w:rsid w:val="00322D7E"/>
    <w:rsid w:val="00324B19"/>
    <w:rsid w:val="00331CBA"/>
    <w:rsid w:val="00333597"/>
    <w:rsid w:val="00335CCE"/>
    <w:rsid w:val="00347EBA"/>
    <w:rsid w:val="003512DE"/>
    <w:rsid w:val="003547CA"/>
    <w:rsid w:val="00354BCE"/>
    <w:rsid w:val="00357ADE"/>
    <w:rsid w:val="00366CF6"/>
    <w:rsid w:val="00371B32"/>
    <w:rsid w:val="00381902"/>
    <w:rsid w:val="003875EC"/>
    <w:rsid w:val="00396A0D"/>
    <w:rsid w:val="003A28F6"/>
    <w:rsid w:val="003A6140"/>
    <w:rsid w:val="003B1B45"/>
    <w:rsid w:val="003D2A97"/>
    <w:rsid w:val="003D3F30"/>
    <w:rsid w:val="003F1069"/>
    <w:rsid w:val="004048B0"/>
    <w:rsid w:val="00416563"/>
    <w:rsid w:val="00417D0A"/>
    <w:rsid w:val="00424C2C"/>
    <w:rsid w:val="004261B8"/>
    <w:rsid w:val="004314C6"/>
    <w:rsid w:val="00435701"/>
    <w:rsid w:val="0043758D"/>
    <w:rsid w:val="00450F88"/>
    <w:rsid w:val="004534B7"/>
    <w:rsid w:val="00455E2B"/>
    <w:rsid w:val="0049453B"/>
    <w:rsid w:val="00494BE8"/>
    <w:rsid w:val="00495627"/>
    <w:rsid w:val="00497589"/>
    <w:rsid w:val="00497DF7"/>
    <w:rsid w:val="004A4C49"/>
    <w:rsid w:val="004C4BE2"/>
    <w:rsid w:val="004D4384"/>
    <w:rsid w:val="004D4B7B"/>
    <w:rsid w:val="004F1988"/>
    <w:rsid w:val="004F7FE3"/>
    <w:rsid w:val="00500AC9"/>
    <w:rsid w:val="00516138"/>
    <w:rsid w:val="00517D36"/>
    <w:rsid w:val="0053179B"/>
    <w:rsid w:val="005431C3"/>
    <w:rsid w:val="00547471"/>
    <w:rsid w:val="00553C83"/>
    <w:rsid w:val="00567D19"/>
    <w:rsid w:val="0058445B"/>
    <w:rsid w:val="00586D22"/>
    <w:rsid w:val="00587907"/>
    <w:rsid w:val="005947BE"/>
    <w:rsid w:val="005A493C"/>
    <w:rsid w:val="005A5761"/>
    <w:rsid w:val="005A747E"/>
    <w:rsid w:val="005B116C"/>
    <w:rsid w:val="005B37D7"/>
    <w:rsid w:val="005B7A9D"/>
    <w:rsid w:val="005B7FDE"/>
    <w:rsid w:val="005C22B8"/>
    <w:rsid w:val="005D313F"/>
    <w:rsid w:val="005E5E53"/>
    <w:rsid w:val="005F350F"/>
    <w:rsid w:val="005F41EF"/>
    <w:rsid w:val="006013C2"/>
    <w:rsid w:val="0061444D"/>
    <w:rsid w:val="00620935"/>
    <w:rsid w:val="00621631"/>
    <w:rsid w:val="00623803"/>
    <w:rsid w:val="0064029B"/>
    <w:rsid w:val="00647E21"/>
    <w:rsid w:val="006551C3"/>
    <w:rsid w:val="00655551"/>
    <w:rsid w:val="006578AF"/>
    <w:rsid w:val="00661A71"/>
    <w:rsid w:val="00663A1F"/>
    <w:rsid w:val="00670025"/>
    <w:rsid w:val="00672DD2"/>
    <w:rsid w:val="00677510"/>
    <w:rsid w:val="00685B33"/>
    <w:rsid w:val="006A535D"/>
    <w:rsid w:val="006B48E0"/>
    <w:rsid w:val="006B633A"/>
    <w:rsid w:val="006C4E53"/>
    <w:rsid w:val="006D7E5A"/>
    <w:rsid w:val="006F5A91"/>
    <w:rsid w:val="00716132"/>
    <w:rsid w:val="00717511"/>
    <w:rsid w:val="0072626F"/>
    <w:rsid w:val="007273A8"/>
    <w:rsid w:val="007366D6"/>
    <w:rsid w:val="00747D69"/>
    <w:rsid w:val="00751CE6"/>
    <w:rsid w:val="0075404B"/>
    <w:rsid w:val="00754E3B"/>
    <w:rsid w:val="00773B64"/>
    <w:rsid w:val="007762BF"/>
    <w:rsid w:val="00777478"/>
    <w:rsid w:val="007874BC"/>
    <w:rsid w:val="007B2E61"/>
    <w:rsid w:val="007B52F1"/>
    <w:rsid w:val="007B5595"/>
    <w:rsid w:val="007D0BCF"/>
    <w:rsid w:val="007D3DFE"/>
    <w:rsid w:val="007D77E2"/>
    <w:rsid w:val="007E2AA1"/>
    <w:rsid w:val="007F542B"/>
    <w:rsid w:val="008049B8"/>
    <w:rsid w:val="0081061D"/>
    <w:rsid w:val="00816D3F"/>
    <w:rsid w:val="00847085"/>
    <w:rsid w:val="00856C07"/>
    <w:rsid w:val="00862844"/>
    <w:rsid w:val="00867AB3"/>
    <w:rsid w:val="00872C00"/>
    <w:rsid w:val="00875C69"/>
    <w:rsid w:val="008761A7"/>
    <w:rsid w:val="00880677"/>
    <w:rsid w:val="00884E39"/>
    <w:rsid w:val="008856B1"/>
    <w:rsid w:val="008920BB"/>
    <w:rsid w:val="008937EC"/>
    <w:rsid w:val="00893B93"/>
    <w:rsid w:val="00897DCE"/>
    <w:rsid w:val="008A2E6F"/>
    <w:rsid w:val="008A6EFF"/>
    <w:rsid w:val="008B60A5"/>
    <w:rsid w:val="008D07C5"/>
    <w:rsid w:val="008E6874"/>
    <w:rsid w:val="008F1ABD"/>
    <w:rsid w:val="008F1BD4"/>
    <w:rsid w:val="00906C28"/>
    <w:rsid w:val="00910AB9"/>
    <w:rsid w:val="00912991"/>
    <w:rsid w:val="00917559"/>
    <w:rsid w:val="00924E88"/>
    <w:rsid w:val="009269CF"/>
    <w:rsid w:val="009359D0"/>
    <w:rsid w:val="00946AA2"/>
    <w:rsid w:val="009527D4"/>
    <w:rsid w:val="00954C8A"/>
    <w:rsid w:val="00966595"/>
    <w:rsid w:val="00990C95"/>
    <w:rsid w:val="009A622D"/>
    <w:rsid w:val="009B38E4"/>
    <w:rsid w:val="009C1C87"/>
    <w:rsid w:val="009C3C13"/>
    <w:rsid w:val="009D0407"/>
    <w:rsid w:val="009D1F8E"/>
    <w:rsid w:val="00A010B3"/>
    <w:rsid w:val="00A0307F"/>
    <w:rsid w:val="00A06303"/>
    <w:rsid w:val="00A12CCB"/>
    <w:rsid w:val="00A33B7B"/>
    <w:rsid w:val="00A33E0D"/>
    <w:rsid w:val="00A354ED"/>
    <w:rsid w:val="00A4544F"/>
    <w:rsid w:val="00A518BE"/>
    <w:rsid w:val="00A53830"/>
    <w:rsid w:val="00A71692"/>
    <w:rsid w:val="00AA17B6"/>
    <w:rsid w:val="00AA6C0A"/>
    <w:rsid w:val="00AC5896"/>
    <w:rsid w:val="00AD164C"/>
    <w:rsid w:val="00AD4F06"/>
    <w:rsid w:val="00AD65A8"/>
    <w:rsid w:val="00AE6F29"/>
    <w:rsid w:val="00AF1286"/>
    <w:rsid w:val="00AF5DE6"/>
    <w:rsid w:val="00B00533"/>
    <w:rsid w:val="00B00C6E"/>
    <w:rsid w:val="00B05BA2"/>
    <w:rsid w:val="00B11CC3"/>
    <w:rsid w:val="00B13CF5"/>
    <w:rsid w:val="00B16FB2"/>
    <w:rsid w:val="00B25685"/>
    <w:rsid w:val="00B33BA9"/>
    <w:rsid w:val="00B43465"/>
    <w:rsid w:val="00B4432F"/>
    <w:rsid w:val="00B52088"/>
    <w:rsid w:val="00B527E2"/>
    <w:rsid w:val="00B54817"/>
    <w:rsid w:val="00B6266F"/>
    <w:rsid w:val="00B668CF"/>
    <w:rsid w:val="00B678B1"/>
    <w:rsid w:val="00B71316"/>
    <w:rsid w:val="00B87557"/>
    <w:rsid w:val="00B95D01"/>
    <w:rsid w:val="00BA4317"/>
    <w:rsid w:val="00BA668D"/>
    <w:rsid w:val="00BB23E5"/>
    <w:rsid w:val="00BB33BB"/>
    <w:rsid w:val="00BB4ABB"/>
    <w:rsid w:val="00BC5684"/>
    <w:rsid w:val="00BF3C60"/>
    <w:rsid w:val="00BF7335"/>
    <w:rsid w:val="00BF7A9B"/>
    <w:rsid w:val="00C014F1"/>
    <w:rsid w:val="00C151CC"/>
    <w:rsid w:val="00C17936"/>
    <w:rsid w:val="00C267CF"/>
    <w:rsid w:val="00C267F5"/>
    <w:rsid w:val="00C27499"/>
    <w:rsid w:val="00C43AF7"/>
    <w:rsid w:val="00C67996"/>
    <w:rsid w:val="00C67BE5"/>
    <w:rsid w:val="00C91409"/>
    <w:rsid w:val="00CC71C8"/>
    <w:rsid w:val="00CD786A"/>
    <w:rsid w:val="00CD7F84"/>
    <w:rsid w:val="00D1516A"/>
    <w:rsid w:val="00D26642"/>
    <w:rsid w:val="00D37C6B"/>
    <w:rsid w:val="00D70E35"/>
    <w:rsid w:val="00DA0896"/>
    <w:rsid w:val="00DC38B2"/>
    <w:rsid w:val="00DD2C3C"/>
    <w:rsid w:val="00DE178D"/>
    <w:rsid w:val="00DE71E6"/>
    <w:rsid w:val="00DE74D9"/>
    <w:rsid w:val="00DF1644"/>
    <w:rsid w:val="00DF2D94"/>
    <w:rsid w:val="00DF48D4"/>
    <w:rsid w:val="00DF4F21"/>
    <w:rsid w:val="00E002C7"/>
    <w:rsid w:val="00E04CB2"/>
    <w:rsid w:val="00E151B1"/>
    <w:rsid w:val="00E31CEA"/>
    <w:rsid w:val="00E41B4C"/>
    <w:rsid w:val="00E61AB3"/>
    <w:rsid w:val="00E62164"/>
    <w:rsid w:val="00E65655"/>
    <w:rsid w:val="00E85A81"/>
    <w:rsid w:val="00E90882"/>
    <w:rsid w:val="00E92204"/>
    <w:rsid w:val="00EA0EF8"/>
    <w:rsid w:val="00EA1FB1"/>
    <w:rsid w:val="00EA398D"/>
    <w:rsid w:val="00EA4FD2"/>
    <w:rsid w:val="00EB0526"/>
    <w:rsid w:val="00EC1264"/>
    <w:rsid w:val="00EC544D"/>
    <w:rsid w:val="00ED6A3D"/>
    <w:rsid w:val="00EE0F8D"/>
    <w:rsid w:val="00EF1E32"/>
    <w:rsid w:val="00EF5C34"/>
    <w:rsid w:val="00F07F79"/>
    <w:rsid w:val="00F11874"/>
    <w:rsid w:val="00F16887"/>
    <w:rsid w:val="00F22DB8"/>
    <w:rsid w:val="00F2459A"/>
    <w:rsid w:val="00F32B21"/>
    <w:rsid w:val="00F32EBE"/>
    <w:rsid w:val="00F35A16"/>
    <w:rsid w:val="00F46DF4"/>
    <w:rsid w:val="00F53A9D"/>
    <w:rsid w:val="00F6071E"/>
    <w:rsid w:val="00F6144F"/>
    <w:rsid w:val="00F620CA"/>
    <w:rsid w:val="00F70C16"/>
    <w:rsid w:val="00F82EC2"/>
    <w:rsid w:val="00FA38E3"/>
    <w:rsid w:val="00FA7409"/>
    <w:rsid w:val="00FB2A70"/>
    <w:rsid w:val="00FB50C8"/>
    <w:rsid w:val="00FD0FD6"/>
    <w:rsid w:val="00FE3F53"/>
    <w:rsid w:val="00FE4074"/>
    <w:rsid w:val="00FE44CB"/>
    <w:rsid w:val="00FF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ADA0DE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/>
    <w:lsdException w:name="Body Text First Indent" w:semiHidden="1"/>
    <w:lsdException w:name="Body Text First Indent 2" w:semiHidden="1"/>
    <w:lsdException w:name="Note Heading" w:semiHidden="1" w:unhideWhenUsed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semiHidden="1" w:uiPriority="22"/>
    <w:lsdException w:name="Emphasis" w:semiHidden="1" w:uiPriority="20"/>
    <w:lsdException w:name="Document Map" w:semiHidden="1"/>
    <w:lsdException w:name="Plain Text" w:semiHidden="1" w:unhideWhenUsed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1" w:qFormat="1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048B0"/>
    <w:pPr>
      <w:spacing w:after="0" w:line="240" w:lineRule="auto"/>
    </w:pPr>
  </w:style>
  <w:style w:type="paragraph" w:styleId="Titre1">
    <w:name w:val="heading 1"/>
    <w:basedOn w:val="Normal"/>
    <w:next w:val="Normal"/>
    <w:link w:val="Titre1Car"/>
    <w:uiPriority w:val="1"/>
    <w:qFormat/>
    <w:rsid w:val="004048B0"/>
    <w:pPr>
      <w:spacing w:before="120"/>
      <w:outlineLvl w:val="0"/>
    </w:pPr>
    <w:rPr>
      <w:rFonts w:cstheme="majorHAnsi"/>
      <w:caps/>
      <w:color w:val="FFFFFF" w:themeColor="background1"/>
      <w:spacing w:val="80"/>
      <w:sz w:val="72"/>
      <w:szCs w:val="96"/>
    </w:rPr>
  </w:style>
  <w:style w:type="paragraph" w:styleId="Titre2">
    <w:name w:val="heading 2"/>
    <w:basedOn w:val="Normal"/>
    <w:next w:val="Normal"/>
    <w:link w:val="Titre2Car"/>
    <w:uiPriority w:val="1"/>
    <w:qFormat/>
    <w:rsid w:val="004048B0"/>
    <w:pPr>
      <w:spacing w:before="120"/>
      <w:outlineLvl w:val="1"/>
    </w:pPr>
    <w:rPr>
      <w:caps/>
      <w:spacing w:val="80"/>
      <w:sz w:val="72"/>
      <w:szCs w:val="72"/>
    </w:rPr>
  </w:style>
  <w:style w:type="paragraph" w:styleId="Titre3">
    <w:name w:val="heading 3"/>
    <w:basedOn w:val="Titre2"/>
    <w:next w:val="Normal"/>
    <w:link w:val="Titre3Car"/>
    <w:uiPriority w:val="2"/>
    <w:qFormat/>
    <w:rsid w:val="004048B0"/>
    <w:pPr>
      <w:outlineLvl w:val="2"/>
    </w:pPr>
    <w:rPr>
      <w:b/>
      <w:bCs/>
      <w:noProof/>
      <w:sz w:val="36"/>
      <w:szCs w:val="32"/>
    </w:rPr>
  </w:style>
  <w:style w:type="paragraph" w:styleId="Titre4">
    <w:name w:val="heading 4"/>
    <w:basedOn w:val="Normal"/>
    <w:next w:val="Normal"/>
    <w:link w:val="Titre4Car"/>
    <w:uiPriority w:val="9"/>
    <w:semiHidden/>
    <w:rsid w:val="003D2A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A5A5A5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655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1"/>
    <w:rsid w:val="004048B0"/>
    <w:rPr>
      <w:rFonts w:cstheme="majorHAnsi"/>
      <w:caps/>
      <w:color w:val="FFFFFF" w:themeColor="background1"/>
      <w:spacing w:val="80"/>
      <w:sz w:val="72"/>
      <w:szCs w:val="96"/>
    </w:rPr>
  </w:style>
  <w:style w:type="character" w:customStyle="1" w:styleId="Titre2Car">
    <w:name w:val="Titre 2 Car"/>
    <w:basedOn w:val="Policepardfaut"/>
    <w:link w:val="Titre2"/>
    <w:uiPriority w:val="1"/>
    <w:rsid w:val="004048B0"/>
    <w:rPr>
      <w:caps/>
      <w:spacing w:val="80"/>
      <w:sz w:val="72"/>
      <w:szCs w:val="72"/>
    </w:rPr>
  </w:style>
  <w:style w:type="character" w:customStyle="1" w:styleId="Titre3Car">
    <w:name w:val="Titre 3 Car"/>
    <w:basedOn w:val="Policepardfaut"/>
    <w:link w:val="Titre3"/>
    <w:uiPriority w:val="2"/>
    <w:rsid w:val="004048B0"/>
    <w:rPr>
      <w:b/>
      <w:bCs/>
      <w:caps/>
      <w:noProof/>
      <w:spacing w:val="80"/>
      <w:sz w:val="36"/>
      <w:szCs w:val="32"/>
    </w:rPr>
  </w:style>
  <w:style w:type="paragraph" w:styleId="Sous-titre">
    <w:name w:val="Subtitle"/>
    <w:basedOn w:val="Titre3"/>
    <w:next w:val="Normal"/>
    <w:link w:val="Sous-titreCar"/>
    <w:uiPriority w:val="9"/>
    <w:rsid w:val="005B116C"/>
    <w:pPr>
      <w:framePr w:wrap="auto" w:vAnchor="text" w:hAnchor="margin" w:y="203"/>
      <w:jc w:val="center"/>
    </w:pPr>
    <w:rPr>
      <w:color w:val="FFFFFF" w:themeColor="background1"/>
    </w:rPr>
  </w:style>
  <w:style w:type="character" w:customStyle="1" w:styleId="Sous-titreCar">
    <w:name w:val="Sous-titre Car"/>
    <w:basedOn w:val="Policepardfaut"/>
    <w:link w:val="Sous-titre"/>
    <w:uiPriority w:val="9"/>
    <w:rsid w:val="005B116C"/>
    <w:rPr>
      <w:b/>
      <w:bCs/>
      <w:caps/>
      <w:noProof/>
      <w:color w:val="FFFFFF" w:themeColor="background1"/>
      <w:spacing w:val="80"/>
      <w:sz w:val="36"/>
      <w:szCs w:val="32"/>
    </w:rPr>
  </w:style>
  <w:style w:type="paragraph" w:styleId="En-tte">
    <w:name w:val="header"/>
    <w:basedOn w:val="Normal"/>
    <w:link w:val="En-tteCar"/>
    <w:uiPriority w:val="99"/>
    <w:semiHidden/>
    <w:rsid w:val="006B633A"/>
    <w:pPr>
      <w:tabs>
        <w:tab w:val="center" w:pos="4680"/>
        <w:tab w:val="right" w:pos="9360"/>
      </w:tabs>
    </w:pPr>
  </w:style>
  <w:style w:type="character" w:customStyle="1" w:styleId="En-tteCar">
    <w:name w:val="En-tête Car"/>
    <w:basedOn w:val="Policepardfaut"/>
    <w:link w:val="En-tte"/>
    <w:uiPriority w:val="99"/>
    <w:semiHidden/>
    <w:rsid w:val="00110D36"/>
  </w:style>
  <w:style w:type="paragraph" w:styleId="Pieddepage">
    <w:name w:val="footer"/>
    <w:basedOn w:val="Normal"/>
    <w:link w:val="PieddepageCar"/>
    <w:uiPriority w:val="99"/>
    <w:qFormat/>
    <w:rsid w:val="0012419C"/>
    <w:pPr>
      <w:tabs>
        <w:tab w:val="center" w:pos="4680"/>
        <w:tab w:val="right" w:pos="9360"/>
      </w:tabs>
      <w:jc w:val="right"/>
    </w:pPr>
    <w:rPr>
      <w:sz w:val="20"/>
    </w:rPr>
  </w:style>
  <w:style w:type="character" w:customStyle="1" w:styleId="PieddepageCar">
    <w:name w:val="Pied de page Car"/>
    <w:basedOn w:val="Policepardfaut"/>
    <w:link w:val="Pieddepage"/>
    <w:uiPriority w:val="99"/>
    <w:rsid w:val="0012419C"/>
    <w:rPr>
      <w:sz w:val="20"/>
    </w:rPr>
  </w:style>
  <w:style w:type="table" w:styleId="Tableausimple2">
    <w:name w:val="Plain Table 2"/>
    <w:basedOn w:val="TableauNormal"/>
    <w:uiPriority w:val="42"/>
    <w:rsid w:val="00CC71C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gende">
    <w:name w:val="caption"/>
    <w:basedOn w:val="Normal"/>
    <w:next w:val="Normal"/>
    <w:uiPriority w:val="35"/>
    <w:qFormat/>
    <w:rsid w:val="0010133A"/>
    <w:rPr>
      <w:sz w:val="20"/>
    </w:rPr>
  </w:style>
  <w:style w:type="paragraph" w:styleId="Titre">
    <w:name w:val="Title"/>
    <w:basedOn w:val="Normal"/>
    <w:next w:val="Normal"/>
    <w:link w:val="TitreCar"/>
    <w:uiPriority w:val="10"/>
    <w:qFormat/>
    <w:rsid w:val="005431C3"/>
    <w:pPr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reCar">
    <w:name w:val="Titre Car"/>
    <w:basedOn w:val="Policepardfaut"/>
    <w:link w:val="Titre"/>
    <w:rsid w:val="005431C3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Citation">
    <w:name w:val="Quote"/>
    <w:basedOn w:val="Normal"/>
    <w:next w:val="Normal"/>
    <w:link w:val="CitationCar"/>
    <w:uiPriority w:val="10"/>
    <w:qFormat/>
    <w:rsid w:val="004D4384"/>
    <w:pPr>
      <w:spacing w:before="200"/>
      <w:ind w:left="288" w:right="288"/>
    </w:pPr>
    <w:rPr>
      <w:b/>
      <w:iCs/>
      <w:color w:val="404040" w:themeColor="text1" w:themeTint="BF"/>
      <w:sz w:val="56"/>
      <w:szCs w:val="24"/>
    </w:rPr>
  </w:style>
  <w:style w:type="character" w:customStyle="1" w:styleId="CitationCar">
    <w:name w:val="Citation Car"/>
    <w:basedOn w:val="Policepardfaut"/>
    <w:link w:val="Citation"/>
    <w:uiPriority w:val="10"/>
    <w:rsid w:val="004D4384"/>
    <w:rPr>
      <w:b/>
      <w:iCs/>
      <w:color w:val="404040" w:themeColor="text1" w:themeTint="BF"/>
      <w:sz w:val="56"/>
      <w:szCs w:val="24"/>
    </w:rPr>
  </w:style>
  <w:style w:type="character" w:styleId="Textedelespacerserv">
    <w:name w:val="Placeholder Text"/>
    <w:basedOn w:val="Policepardfaut"/>
    <w:uiPriority w:val="99"/>
    <w:semiHidden/>
    <w:rsid w:val="000D1DA3"/>
    <w:rPr>
      <w:color w:val="808080"/>
    </w:rPr>
  </w:style>
  <w:style w:type="character" w:customStyle="1" w:styleId="Titre4Car">
    <w:name w:val="Titre 4 Car"/>
    <w:basedOn w:val="Policepardfaut"/>
    <w:link w:val="Titre4"/>
    <w:uiPriority w:val="9"/>
    <w:semiHidden/>
    <w:rsid w:val="00110D36"/>
    <w:rPr>
      <w:rFonts w:asciiTheme="majorHAnsi" w:eastAsiaTheme="majorEastAsia" w:hAnsiTheme="majorHAnsi" w:cstheme="majorBidi"/>
      <w:i/>
      <w:iCs/>
      <w:color w:val="A5A5A5" w:themeColor="accent1" w:themeShade="BF"/>
    </w:rPr>
  </w:style>
  <w:style w:type="paragraph" w:customStyle="1" w:styleId="NormalGras">
    <w:name w:val="Normal – Gras"/>
    <w:basedOn w:val="Normal"/>
    <w:uiPriority w:val="8"/>
    <w:qFormat/>
    <w:rsid w:val="00EA0EF8"/>
    <w:rPr>
      <w:b/>
      <w:bCs/>
      <w:color w:val="FFFFFF" w:themeColor="background1"/>
    </w:rPr>
  </w:style>
  <w:style w:type="paragraph" w:customStyle="1" w:styleId="TitleOption1">
    <w:name w:val="TitleOption1"/>
    <w:basedOn w:val="Titre"/>
    <w:uiPriority w:val="4"/>
    <w:semiHidden/>
    <w:rsid w:val="006F5A91"/>
    <w:rPr>
      <w:color w:val="B2B2B2" w:themeColor="accent2"/>
    </w:rPr>
  </w:style>
  <w:style w:type="paragraph" w:customStyle="1" w:styleId="TitleOption2">
    <w:name w:val="TitleOption2"/>
    <w:basedOn w:val="Titre"/>
    <w:uiPriority w:val="5"/>
    <w:semiHidden/>
    <w:rsid w:val="00110D36"/>
    <w:rPr>
      <w:color w:val="DDDDDD" w:themeColor="accent1"/>
    </w:rPr>
  </w:style>
  <w:style w:type="paragraph" w:customStyle="1" w:styleId="TitleOption3">
    <w:name w:val="TitleOption3"/>
    <w:basedOn w:val="Titre"/>
    <w:uiPriority w:val="6"/>
    <w:semiHidden/>
    <w:rsid w:val="00110D36"/>
    <w:rPr>
      <w:color w:val="808080" w:themeColor="accent4"/>
    </w:rPr>
  </w:style>
  <w:style w:type="character" w:styleId="Marquedecommentaire">
    <w:name w:val="annotation reference"/>
    <w:basedOn w:val="Policepardfaut"/>
    <w:uiPriority w:val="99"/>
    <w:semiHidden/>
    <w:rsid w:val="00C014F1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rsid w:val="00C014F1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C014F1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C014F1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C014F1"/>
    <w:rPr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C014F1"/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014F1"/>
    <w:rPr>
      <w:rFonts w:ascii="Segoe UI" w:hAnsi="Segoe UI" w:cs="Segoe UI"/>
      <w:sz w:val="18"/>
      <w:szCs w:val="18"/>
    </w:rPr>
  </w:style>
  <w:style w:type="paragraph" w:customStyle="1" w:styleId="Tableaugauche1">
    <w:name w:val="Tableau à gauche 1"/>
    <w:basedOn w:val="Normal"/>
    <w:uiPriority w:val="7"/>
    <w:qFormat/>
    <w:rsid w:val="00133F58"/>
    <w:pPr>
      <w:spacing w:before="120"/>
    </w:pPr>
    <w:rPr>
      <w:color w:val="B2B2B2" w:themeColor="accent2"/>
      <w:spacing w:val="40"/>
      <w:kern w:val="28"/>
      <w:sz w:val="28"/>
    </w:rPr>
  </w:style>
  <w:style w:type="paragraph" w:customStyle="1" w:styleId="Tableaugauche2">
    <w:name w:val="Tableau à gauche 2"/>
    <w:basedOn w:val="Normal"/>
    <w:uiPriority w:val="7"/>
    <w:qFormat/>
    <w:rsid w:val="00133F58"/>
    <w:pPr>
      <w:spacing w:before="120"/>
    </w:pPr>
    <w:rPr>
      <w:color w:val="DDDDDD" w:themeColor="accent1"/>
      <w:spacing w:val="40"/>
      <w:kern w:val="28"/>
      <w:sz w:val="28"/>
    </w:rPr>
  </w:style>
  <w:style w:type="paragraph" w:customStyle="1" w:styleId="Tableaugauche3">
    <w:name w:val="Tableau à gauche 3"/>
    <w:basedOn w:val="Normal"/>
    <w:uiPriority w:val="7"/>
    <w:qFormat/>
    <w:rsid w:val="00133F58"/>
    <w:pPr>
      <w:spacing w:before="120"/>
    </w:pPr>
    <w:rPr>
      <w:color w:val="000000" w:themeColor="text2"/>
      <w:spacing w:val="40"/>
      <w:kern w:val="28"/>
      <w:sz w:val="28"/>
    </w:rPr>
  </w:style>
  <w:style w:type="paragraph" w:customStyle="1" w:styleId="Donnesdutableau">
    <w:name w:val="Données du tableau"/>
    <w:basedOn w:val="Normal"/>
    <w:uiPriority w:val="7"/>
    <w:qFormat/>
    <w:rsid w:val="006013C2"/>
    <w:pPr>
      <w:jc w:val="center"/>
    </w:pPr>
    <w:rPr>
      <w:color w:val="000000" w:themeColor="text1"/>
    </w:rPr>
  </w:style>
  <w:style w:type="paragraph" w:customStyle="1" w:styleId="En-ttedetableau">
    <w:name w:val="En-tête de tableau"/>
    <w:basedOn w:val="Normal"/>
    <w:uiPriority w:val="7"/>
    <w:qFormat/>
    <w:rsid w:val="007366D6"/>
    <w:pPr>
      <w:jc w:val="center"/>
    </w:pPr>
    <w:rPr>
      <w:color w:val="000000" w:themeColor="text1"/>
      <w:spacing w:val="40"/>
      <w:kern w:val="28"/>
      <w:sz w:val="28"/>
    </w:rPr>
  </w:style>
  <w:style w:type="paragraph" w:customStyle="1" w:styleId="En-ttedeliste">
    <w:name w:val="En-tête de liste"/>
    <w:basedOn w:val="Normal"/>
    <w:uiPriority w:val="7"/>
    <w:qFormat/>
    <w:rsid w:val="0053179B"/>
    <w:pPr>
      <w:spacing w:before="80"/>
    </w:pPr>
    <w:rPr>
      <w:spacing w:val="40"/>
      <w:kern w:val="28"/>
      <w:sz w:val="28"/>
    </w:rPr>
  </w:style>
  <w:style w:type="paragraph" w:customStyle="1" w:styleId="Puces">
    <w:name w:val="Puces"/>
    <w:basedOn w:val="Normal"/>
    <w:uiPriority w:val="7"/>
    <w:qFormat/>
    <w:rsid w:val="00C17936"/>
    <w:pPr>
      <w:numPr>
        <w:numId w:val="7"/>
      </w:numPr>
      <w:spacing w:before="120"/>
      <w:ind w:left="360"/>
    </w:pPr>
  </w:style>
  <w:style w:type="paragraph" w:customStyle="1" w:styleId="Informationsdecouverture">
    <w:name w:val="Informations de couverture"/>
    <w:basedOn w:val="Normal"/>
    <w:uiPriority w:val="2"/>
    <w:qFormat/>
    <w:rsid w:val="0010133A"/>
    <w:pPr>
      <w:spacing w:before="120"/>
      <w:jc w:val="center"/>
    </w:pPr>
    <w:rPr>
      <w:color w:val="FFFFFF" w:themeColor="background1"/>
      <w:spacing w:val="40"/>
      <w:kern w:val="28"/>
      <w:sz w:val="28"/>
    </w:rPr>
  </w:style>
  <w:style w:type="numbering" w:customStyle="1" w:styleId="Aucuneliste1">
    <w:name w:val="Aucune liste1"/>
    <w:next w:val="Aucuneliste"/>
    <w:uiPriority w:val="99"/>
    <w:semiHidden/>
    <w:unhideWhenUsed/>
    <w:rsid w:val="00300E52"/>
  </w:style>
  <w:style w:type="table" w:customStyle="1" w:styleId="TableNormal">
    <w:name w:val="Table Normal"/>
    <w:uiPriority w:val="2"/>
    <w:semiHidden/>
    <w:unhideWhenUsed/>
    <w:qFormat/>
    <w:rsid w:val="00300E52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sdetexte">
    <w:name w:val="Body Text"/>
    <w:basedOn w:val="Normal"/>
    <w:link w:val="CorpsdetexteCar"/>
    <w:uiPriority w:val="1"/>
    <w:qFormat/>
    <w:rsid w:val="00300E52"/>
    <w:pPr>
      <w:widowControl w:val="0"/>
      <w:autoSpaceDE w:val="0"/>
      <w:autoSpaceDN w:val="0"/>
    </w:pPr>
    <w:rPr>
      <w:rFonts w:ascii="Arial Black" w:eastAsia="Arial Black" w:hAnsi="Arial Black" w:cs="Arial Black"/>
      <w:sz w:val="32"/>
      <w:szCs w:val="32"/>
    </w:rPr>
  </w:style>
  <w:style w:type="character" w:customStyle="1" w:styleId="CorpsdetexteCar">
    <w:name w:val="Corps de texte Car"/>
    <w:basedOn w:val="Policepardfaut"/>
    <w:link w:val="Corpsdetexte"/>
    <w:uiPriority w:val="1"/>
    <w:rsid w:val="00300E52"/>
    <w:rPr>
      <w:rFonts w:ascii="Arial Black" w:eastAsia="Arial Black" w:hAnsi="Arial Black" w:cs="Arial Black"/>
      <w:sz w:val="32"/>
      <w:szCs w:val="32"/>
    </w:rPr>
  </w:style>
  <w:style w:type="paragraph" w:styleId="Paragraphedeliste">
    <w:name w:val="List Paragraph"/>
    <w:basedOn w:val="Normal"/>
    <w:uiPriority w:val="1"/>
    <w:qFormat/>
    <w:rsid w:val="00300E52"/>
    <w:pPr>
      <w:widowControl w:val="0"/>
      <w:autoSpaceDE w:val="0"/>
      <w:autoSpaceDN w:val="0"/>
    </w:pPr>
    <w:rPr>
      <w:rFonts w:ascii="Lucida Sans Unicode" w:eastAsia="Lucida Sans Unicode" w:hAnsi="Lucida Sans Unicode" w:cs="Lucida Sans Unicode"/>
    </w:rPr>
  </w:style>
  <w:style w:type="paragraph" w:customStyle="1" w:styleId="TableParagraph">
    <w:name w:val="Table Paragraph"/>
    <w:basedOn w:val="Normal"/>
    <w:uiPriority w:val="1"/>
    <w:qFormat/>
    <w:rsid w:val="00300E52"/>
    <w:pPr>
      <w:widowControl w:val="0"/>
      <w:autoSpaceDE w:val="0"/>
      <w:autoSpaceDN w:val="0"/>
    </w:pPr>
    <w:rPr>
      <w:rFonts w:ascii="Lucida Sans Unicode" w:eastAsia="Lucida Sans Unicode" w:hAnsi="Lucida Sans Unicode" w:cs="Lucida Sans Unico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88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P\AppData\Roaming\Microsoft\Templates\Rapport%20d&#8217;activit&#233;%20modern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405C0506C6C34056A37A45EDF8BC721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A0C5A20-32DD-4507-9196-17410ABCC9F1}"/>
      </w:docPartPr>
      <w:docPartBody>
        <w:p w:rsidR="00C6783A" w:rsidRDefault="00000000">
          <w:pPr>
            <w:pStyle w:val="405C0506C6C34056A37A45EDF8BC7215"/>
          </w:pPr>
          <w:r w:rsidRPr="0012419C">
            <w:rPr>
              <w:noProof/>
              <w:lang w:bidi="fr-FR"/>
            </w:rPr>
            <w:t>|</w:t>
          </w:r>
        </w:p>
      </w:docPartBody>
    </w:docPart>
    <w:docPart>
      <w:docPartPr>
        <w:name w:val="612B03852F9D476EB4F4FEF81742C70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AF9E506-0CBC-465E-8CF0-4CA0A60FF3CB}"/>
      </w:docPartPr>
      <w:docPartBody>
        <w:p w:rsidR="00C6783A" w:rsidRDefault="00000000">
          <w:pPr>
            <w:pStyle w:val="612B03852F9D476EB4F4FEF81742C706"/>
          </w:pPr>
          <w:r w:rsidRPr="0012419C">
            <w:rPr>
              <w:lang w:bidi="fr-FR"/>
            </w:rPr>
            <w:t>SOUS-TITRE</w:t>
          </w:r>
        </w:p>
      </w:docPartBody>
    </w:docPart>
    <w:docPart>
      <w:docPartPr>
        <w:name w:val="0CA37F86E06F4CB9B9C7EC927A625E8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3B059F5-D49E-4164-9536-935E094B53DE}"/>
      </w:docPartPr>
      <w:docPartBody>
        <w:p w:rsidR="00C6783A" w:rsidRDefault="00000000">
          <w:pPr>
            <w:pStyle w:val="0CA37F86E06F4CB9B9C7EC927A625E82"/>
          </w:pPr>
          <w:r w:rsidRPr="0012419C">
            <w:rPr>
              <w:lang w:bidi="fr-FR"/>
            </w:rPr>
            <w:t>SOUS-TITRE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9D0FFE"/>
    <w:multiLevelType w:val="hybridMultilevel"/>
    <w:tmpl w:val="755E11E0"/>
    <w:lvl w:ilvl="0" w:tplc="BA025B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577903210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0D8"/>
    <w:rsid w:val="00074CE6"/>
    <w:rsid w:val="009830D8"/>
    <w:rsid w:val="00AB632E"/>
    <w:rsid w:val="00C6783A"/>
    <w:rsid w:val="00EA6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fr-FR" w:eastAsia="fr-F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2">
    <w:name w:val="heading 2"/>
    <w:basedOn w:val="Normal"/>
    <w:next w:val="Normal"/>
    <w:link w:val="Titre2Car"/>
    <w:uiPriority w:val="1"/>
    <w:qFormat/>
    <w:pPr>
      <w:spacing w:before="120" w:after="0" w:line="240" w:lineRule="auto"/>
      <w:outlineLvl w:val="1"/>
    </w:pPr>
    <w:rPr>
      <w:rFonts w:eastAsiaTheme="minorHAnsi"/>
      <w:caps/>
      <w:spacing w:val="80"/>
      <w:kern w:val="0"/>
      <w:sz w:val="72"/>
      <w:szCs w:val="72"/>
      <w:lang w:eastAsia="en-US"/>
      <w14:ligatures w14:val="none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qFormat/>
    <w:rsid w:val="009830D8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kern w:val="0"/>
      <w:sz w:val="96"/>
      <w:szCs w:val="56"/>
      <w:lang w:eastAsia="en-US"/>
      <w14:ligatures w14:val="none"/>
    </w:rPr>
  </w:style>
  <w:style w:type="character" w:customStyle="1" w:styleId="TitreCar">
    <w:name w:val="Titre Car"/>
    <w:basedOn w:val="Policepardfaut"/>
    <w:link w:val="Titre"/>
    <w:rsid w:val="009830D8"/>
    <w:rPr>
      <w:rFonts w:asciiTheme="majorHAnsi" w:eastAsiaTheme="majorEastAsia" w:hAnsiTheme="majorHAnsi" w:cstheme="majorBidi"/>
      <w:caps/>
      <w:color w:val="FFFFFF" w:themeColor="background1"/>
      <w:kern w:val="0"/>
      <w:sz w:val="96"/>
      <w:szCs w:val="56"/>
      <w:lang w:eastAsia="en-US"/>
      <w14:ligatures w14:val="none"/>
    </w:rPr>
  </w:style>
  <w:style w:type="paragraph" w:styleId="Sous-titre">
    <w:name w:val="Subtitle"/>
    <w:basedOn w:val="Titre3"/>
    <w:next w:val="Normal"/>
    <w:link w:val="Sous-titreCar"/>
    <w:uiPriority w:val="9"/>
    <w:pPr>
      <w:keepNext w:val="0"/>
      <w:keepLines w:val="0"/>
      <w:framePr w:wrap="auto" w:vAnchor="text" w:hAnchor="margin" w:y="203"/>
      <w:spacing w:before="120" w:line="240" w:lineRule="auto"/>
      <w:jc w:val="center"/>
    </w:pPr>
    <w:rPr>
      <w:rFonts w:asciiTheme="minorHAnsi" w:eastAsiaTheme="minorHAnsi" w:hAnsiTheme="minorHAnsi" w:cstheme="minorBidi"/>
      <w:b/>
      <w:bCs/>
      <w:caps/>
      <w:noProof/>
      <w:color w:val="FFFFFF" w:themeColor="background1"/>
      <w:spacing w:val="80"/>
      <w:kern w:val="0"/>
      <w:sz w:val="36"/>
      <w:szCs w:val="32"/>
      <w:lang w:eastAsia="en-US"/>
      <w14:ligatures w14:val="none"/>
    </w:rPr>
  </w:style>
  <w:style w:type="character" w:customStyle="1" w:styleId="Sous-titreCar">
    <w:name w:val="Sous-titre Car"/>
    <w:basedOn w:val="Policepardfaut"/>
    <w:link w:val="Sous-titre"/>
    <w:uiPriority w:val="9"/>
    <w:rPr>
      <w:rFonts w:eastAsiaTheme="minorHAnsi"/>
      <w:b/>
      <w:bCs/>
      <w:caps/>
      <w:noProof/>
      <w:color w:val="FFFFFF" w:themeColor="background1"/>
      <w:spacing w:val="80"/>
      <w:kern w:val="0"/>
      <w:sz w:val="36"/>
      <w:szCs w:val="32"/>
      <w:lang w:eastAsia="en-US"/>
      <w14:ligatures w14:val="none"/>
    </w:rPr>
  </w:style>
  <w:style w:type="character" w:customStyle="1" w:styleId="Titre3Car">
    <w:name w:val="Titre 3 Car"/>
    <w:basedOn w:val="Policepardfaut"/>
    <w:link w:val="Titre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Textedelespacerserv">
    <w:name w:val="Placeholder Text"/>
    <w:basedOn w:val="Policepardfaut"/>
    <w:uiPriority w:val="99"/>
    <w:semiHidden/>
    <w:rPr>
      <w:color w:val="808080"/>
    </w:rPr>
  </w:style>
  <w:style w:type="paragraph" w:customStyle="1" w:styleId="405C0506C6C34056A37A45EDF8BC7215">
    <w:name w:val="405C0506C6C34056A37A45EDF8BC7215"/>
  </w:style>
  <w:style w:type="paragraph" w:customStyle="1" w:styleId="612B03852F9D476EB4F4FEF81742C706">
    <w:name w:val="612B03852F9D476EB4F4FEF81742C706"/>
  </w:style>
  <w:style w:type="paragraph" w:customStyle="1" w:styleId="0CA37F86E06F4CB9B9C7EC927A625E82">
    <w:name w:val="0CA37F86E06F4CB9B9C7EC927A625E82"/>
  </w:style>
  <w:style w:type="character" w:customStyle="1" w:styleId="Titre2Car">
    <w:name w:val="Titre 2 Car"/>
    <w:basedOn w:val="Policepardfaut"/>
    <w:link w:val="Titre2"/>
    <w:uiPriority w:val="1"/>
    <w:rPr>
      <w:rFonts w:eastAsiaTheme="minorHAnsi"/>
      <w:caps/>
      <w:spacing w:val="80"/>
      <w:kern w:val="0"/>
      <w:sz w:val="72"/>
      <w:szCs w:val="72"/>
      <w:lang w:eastAsia="en-US"/>
      <w14:ligatures w14:val="none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Nuances de gris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04DBCAC-6DFF-4A41-828A-4E1C226BFFE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D56AAF0-D252-4FF8-9991-A44B35548CE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13D0F0-3CCF-4486-969B-CD1E58AD8FD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BF3D3D9D-0340-4753-8F4F-1DD1E77729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d’activité moderne.dotx</Template>
  <TotalTime>0</TotalTime>
  <Pages>13</Pages>
  <Words>2173</Words>
  <Characters>11956</Characters>
  <Application>Microsoft Office Word</Application>
  <DocSecurity>0</DocSecurity>
  <Lines>99</Lines>
  <Paragraphs>28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2024-04-09T14:55:00Z</dcterms:created>
  <dcterms:modified xsi:type="dcterms:W3CDTF">2024-05-26T14:19:00Z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